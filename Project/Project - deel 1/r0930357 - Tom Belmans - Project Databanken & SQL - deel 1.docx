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A5BB" w14:textId="77777777" w:rsidR="00367D6F" w:rsidRPr="0059119D" w:rsidRDefault="00367D6F" w:rsidP="00435C40">
      <w:pPr>
        <w:ind w:right="-1645"/>
        <w:rPr>
          <w:rStyle w:val="TekstCursief"/>
        </w:rPr>
      </w:pPr>
    </w:p>
    <w:p w14:paraId="40D7F6C3" w14:textId="77777777" w:rsidR="00367D6F" w:rsidRDefault="00367D6F" w:rsidP="00435C40">
      <w:pPr>
        <w:ind w:right="-1645"/>
        <w:sectPr w:rsidR="00367D6F" w:rsidSect="00FE6BA8">
          <w:headerReference w:type="even" r:id="rId11"/>
          <w:headerReference w:type="default" r:id="rId12"/>
          <w:footerReference w:type="even" r:id="rId13"/>
          <w:footerReference w:type="default" r:id="rId14"/>
          <w:headerReference w:type="first" r:id="rId15"/>
          <w:footerReference w:type="first" r:id="rId16"/>
          <w:pgSz w:w="11906" w:h="16838" w:code="9"/>
          <w:pgMar w:top="15083" w:right="1418" w:bottom="1418" w:left="1418" w:header="680" w:footer="0" w:gutter="0"/>
          <w:cols w:space="708"/>
          <w:docGrid w:linePitch="360"/>
        </w:sectPr>
      </w:pPr>
    </w:p>
    <w:sdt>
      <w:sdtPr>
        <w:rPr>
          <w:rFonts w:asciiTheme="minorHAnsi" w:eastAsiaTheme="minorEastAsia" w:hAnsiTheme="minorHAnsi" w:cstheme="minorBidi"/>
          <w:i/>
          <w:color w:val="auto"/>
          <w:sz w:val="21"/>
          <w:szCs w:val="21"/>
          <w:lang w:val="nl-NL"/>
        </w:rPr>
        <w:id w:val="-243569295"/>
        <w:docPartObj>
          <w:docPartGallery w:val="Table of Contents"/>
          <w:docPartUnique/>
        </w:docPartObj>
      </w:sdtPr>
      <w:sdtEndPr>
        <w:rPr>
          <w:b/>
          <w:bCs/>
        </w:rPr>
      </w:sdtEndPr>
      <w:sdtContent>
        <w:p w14:paraId="38226C09" w14:textId="77777777" w:rsidR="00DD18FF" w:rsidRDefault="00DD18FF">
          <w:pPr>
            <w:pStyle w:val="TOCHeading"/>
          </w:pPr>
          <w:r>
            <w:rPr>
              <w:lang w:val="nl-NL"/>
            </w:rPr>
            <w:t>Inhoud</w:t>
          </w:r>
        </w:p>
        <w:p w14:paraId="1B975CE7" w14:textId="081A0202" w:rsidR="00C45D48" w:rsidRDefault="00DD18FF">
          <w:pPr>
            <w:pStyle w:val="TOC1"/>
            <w:rPr>
              <w:b w:val="0"/>
              <w:noProof/>
              <w:sz w:val="22"/>
              <w:szCs w:val="22"/>
              <w:lang w:eastAsia="nl-BE"/>
            </w:rPr>
          </w:pPr>
          <w:r>
            <w:fldChar w:fldCharType="begin"/>
          </w:r>
          <w:r>
            <w:instrText xml:space="preserve"> TOC \o "1-3" \h \z \u </w:instrText>
          </w:r>
          <w:r>
            <w:fldChar w:fldCharType="separate"/>
          </w:r>
          <w:hyperlink w:anchor="_Toc131150750" w:history="1">
            <w:r w:rsidR="00C45D48" w:rsidRPr="00AC4E2F">
              <w:rPr>
                <w:rStyle w:val="Hyperlink"/>
                <w:noProof/>
              </w:rPr>
              <w:t>Data model</w:t>
            </w:r>
            <w:r w:rsidR="00C45D48">
              <w:rPr>
                <w:noProof/>
                <w:webHidden/>
              </w:rPr>
              <w:tab/>
            </w:r>
            <w:r w:rsidR="00C45D48">
              <w:rPr>
                <w:noProof/>
                <w:webHidden/>
              </w:rPr>
              <w:fldChar w:fldCharType="begin"/>
            </w:r>
            <w:r w:rsidR="00C45D48">
              <w:rPr>
                <w:noProof/>
                <w:webHidden/>
              </w:rPr>
              <w:instrText xml:space="preserve"> PAGEREF _Toc131150750 \h </w:instrText>
            </w:r>
            <w:r w:rsidR="00C45D48">
              <w:rPr>
                <w:noProof/>
                <w:webHidden/>
              </w:rPr>
            </w:r>
            <w:r w:rsidR="00C45D48">
              <w:rPr>
                <w:noProof/>
                <w:webHidden/>
              </w:rPr>
              <w:fldChar w:fldCharType="separate"/>
            </w:r>
            <w:r w:rsidR="002A7CC4">
              <w:rPr>
                <w:noProof/>
                <w:webHidden/>
              </w:rPr>
              <w:t>4</w:t>
            </w:r>
            <w:r w:rsidR="00C45D48">
              <w:rPr>
                <w:noProof/>
                <w:webHidden/>
              </w:rPr>
              <w:fldChar w:fldCharType="end"/>
            </w:r>
          </w:hyperlink>
        </w:p>
        <w:p w14:paraId="18D3D646" w14:textId="566A1580" w:rsidR="00C45D48" w:rsidRDefault="00000000">
          <w:pPr>
            <w:pStyle w:val="TOC1"/>
            <w:rPr>
              <w:b w:val="0"/>
              <w:noProof/>
              <w:sz w:val="22"/>
              <w:szCs w:val="22"/>
              <w:lang w:eastAsia="nl-BE"/>
            </w:rPr>
          </w:pPr>
          <w:hyperlink w:anchor="_Toc131150751" w:history="1">
            <w:r w:rsidR="00C45D48" w:rsidRPr="00AC4E2F">
              <w:rPr>
                <w:rStyle w:val="Hyperlink"/>
                <w:noProof/>
                <w:lang w:val="en-US"/>
              </w:rPr>
              <w:t>Opdracht 1 – Aanmaken tabellen</w:t>
            </w:r>
            <w:r w:rsidR="00C45D48">
              <w:rPr>
                <w:noProof/>
                <w:webHidden/>
              </w:rPr>
              <w:tab/>
            </w:r>
            <w:r w:rsidR="00C45D48">
              <w:rPr>
                <w:noProof/>
                <w:webHidden/>
              </w:rPr>
              <w:fldChar w:fldCharType="begin"/>
            </w:r>
            <w:r w:rsidR="00C45D48">
              <w:rPr>
                <w:noProof/>
                <w:webHidden/>
              </w:rPr>
              <w:instrText xml:space="preserve"> PAGEREF _Toc131150751 \h </w:instrText>
            </w:r>
            <w:r w:rsidR="00C45D48">
              <w:rPr>
                <w:noProof/>
                <w:webHidden/>
              </w:rPr>
            </w:r>
            <w:r w:rsidR="00C45D48">
              <w:rPr>
                <w:noProof/>
                <w:webHidden/>
              </w:rPr>
              <w:fldChar w:fldCharType="separate"/>
            </w:r>
            <w:r w:rsidR="002A7CC4">
              <w:rPr>
                <w:noProof/>
                <w:webHidden/>
              </w:rPr>
              <w:t>4</w:t>
            </w:r>
            <w:r w:rsidR="00C45D48">
              <w:rPr>
                <w:noProof/>
                <w:webHidden/>
              </w:rPr>
              <w:fldChar w:fldCharType="end"/>
            </w:r>
          </w:hyperlink>
        </w:p>
        <w:p w14:paraId="11CFF26E" w14:textId="10757537" w:rsidR="00C45D48" w:rsidRDefault="00000000">
          <w:pPr>
            <w:pStyle w:val="TOC1"/>
            <w:rPr>
              <w:b w:val="0"/>
              <w:noProof/>
              <w:sz w:val="22"/>
              <w:szCs w:val="22"/>
              <w:lang w:eastAsia="nl-BE"/>
            </w:rPr>
          </w:pPr>
          <w:hyperlink w:anchor="_Toc131150752" w:history="1">
            <w:r w:rsidR="00C45D48" w:rsidRPr="00AC4E2F">
              <w:rPr>
                <w:rStyle w:val="Hyperlink"/>
                <w:noProof/>
              </w:rPr>
              <w:t>Opdracht 2 – Gegevens invullen</w:t>
            </w:r>
            <w:r w:rsidR="00C45D48">
              <w:rPr>
                <w:noProof/>
                <w:webHidden/>
              </w:rPr>
              <w:tab/>
            </w:r>
            <w:r w:rsidR="00C45D48">
              <w:rPr>
                <w:noProof/>
                <w:webHidden/>
              </w:rPr>
              <w:fldChar w:fldCharType="begin"/>
            </w:r>
            <w:r w:rsidR="00C45D48">
              <w:rPr>
                <w:noProof/>
                <w:webHidden/>
              </w:rPr>
              <w:instrText xml:space="preserve"> PAGEREF _Toc131150752 \h </w:instrText>
            </w:r>
            <w:r w:rsidR="00C45D48">
              <w:rPr>
                <w:noProof/>
                <w:webHidden/>
              </w:rPr>
            </w:r>
            <w:r w:rsidR="00C45D48">
              <w:rPr>
                <w:noProof/>
                <w:webHidden/>
              </w:rPr>
              <w:fldChar w:fldCharType="separate"/>
            </w:r>
            <w:r w:rsidR="002A7CC4">
              <w:rPr>
                <w:noProof/>
                <w:webHidden/>
              </w:rPr>
              <w:t>7</w:t>
            </w:r>
            <w:r w:rsidR="00C45D48">
              <w:rPr>
                <w:noProof/>
                <w:webHidden/>
              </w:rPr>
              <w:fldChar w:fldCharType="end"/>
            </w:r>
          </w:hyperlink>
        </w:p>
        <w:p w14:paraId="719425DF" w14:textId="77777777" w:rsidR="00DD18FF" w:rsidRDefault="00DD18FF">
          <w:r>
            <w:rPr>
              <w:b/>
              <w:bCs/>
              <w:lang w:val="nl-NL"/>
            </w:rPr>
            <w:fldChar w:fldCharType="end"/>
          </w:r>
        </w:p>
      </w:sdtContent>
    </w:sdt>
    <w:p w14:paraId="5B7DD9E4" w14:textId="77777777" w:rsidR="009A727C" w:rsidRPr="00EC06DC" w:rsidRDefault="009A727C" w:rsidP="00435C40">
      <w:pPr>
        <w:ind w:right="-1645"/>
        <w:sectPr w:rsidR="009A727C" w:rsidRPr="00EC06DC" w:rsidSect="00B50C62">
          <w:headerReference w:type="even" r:id="rId17"/>
          <w:headerReference w:type="default" r:id="rId18"/>
          <w:footerReference w:type="even" r:id="rId19"/>
          <w:footerReference w:type="default" r:id="rId20"/>
          <w:type w:val="oddPage"/>
          <w:pgSz w:w="11906" w:h="16838" w:code="9"/>
          <w:pgMar w:top="1304" w:right="2381" w:bottom="1134" w:left="1814" w:header="709" w:footer="709" w:gutter="0"/>
          <w:cols w:space="708"/>
          <w:docGrid w:linePitch="360"/>
        </w:sectPr>
      </w:pPr>
    </w:p>
    <w:p w14:paraId="061CDFAA" w14:textId="77777777" w:rsidR="00435E2E" w:rsidRPr="00C303D9" w:rsidRDefault="00D50EFC" w:rsidP="00435C40">
      <w:pPr>
        <w:pStyle w:val="Heading1"/>
        <w:ind w:right="-1645"/>
      </w:pPr>
      <w:bookmarkStart w:id="0" w:name="Inleiding"/>
      <w:bookmarkStart w:id="1" w:name="b07_Inleiding"/>
      <w:bookmarkStart w:id="2" w:name="_Toc131150750"/>
      <w:bookmarkEnd w:id="0"/>
      <w:bookmarkEnd w:id="1"/>
      <w:proofErr w:type="gramStart"/>
      <w:r w:rsidRPr="00C303D9">
        <w:lastRenderedPageBreak/>
        <w:t>Data model</w:t>
      </w:r>
      <w:bookmarkEnd w:id="2"/>
      <w:proofErr w:type="gramEnd"/>
    </w:p>
    <w:p w14:paraId="1CBD3C73" w14:textId="77777777" w:rsidR="007D41CB" w:rsidRPr="00C303D9" w:rsidRDefault="007D41CB" w:rsidP="00435C40">
      <w:pPr>
        <w:ind w:right="-1645"/>
      </w:pPr>
    </w:p>
    <w:p w14:paraId="22C4CA64" w14:textId="77777777" w:rsidR="00435E2E" w:rsidRPr="00C303D9" w:rsidRDefault="00151DE4" w:rsidP="00435C40">
      <w:pPr>
        <w:ind w:right="-1645"/>
      </w:pPr>
      <w:r>
        <w:rPr>
          <w:noProof/>
        </w:rPr>
        <w:drawing>
          <wp:inline distT="0" distB="0" distL="0" distR="0" wp14:anchorId="60F42991" wp14:editId="11EB807C">
            <wp:extent cx="5809171" cy="357319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21788" cy="3580955"/>
                    </a:xfrm>
                    <a:prstGeom prst="rect">
                      <a:avLst/>
                    </a:prstGeom>
                  </pic:spPr>
                </pic:pic>
              </a:graphicData>
            </a:graphic>
          </wp:inline>
        </w:drawing>
      </w:r>
    </w:p>
    <w:p w14:paraId="72952429" w14:textId="77777777" w:rsidR="00435E2E" w:rsidRPr="00C45D48" w:rsidRDefault="00C303D9" w:rsidP="00435C40">
      <w:pPr>
        <w:pStyle w:val="Heading1"/>
        <w:ind w:right="-1645"/>
        <w:rPr>
          <w:lang w:val="en-US"/>
        </w:rPr>
      </w:pPr>
      <w:bookmarkStart w:id="3" w:name="_Toc131150751"/>
      <w:proofErr w:type="spellStart"/>
      <w:r w:rsidRPr="00C45D48">
        <w:rPr>
          <w:lang w:val="en-US"/>
        </w:rPr>
        <w:t>Opdracht</w:t>
      </w:r>
      <w:proofErr w:type="spellEnd"/>
      <w:r w:rsidR="007D41CB" w:rsidRPr="00C45D48">
        <w:rPr>
          <w:lang w:val="en-US"/>
        </w:rPr>
        <w:t xml:space="preserve"> </w:t>
      </w:r>
      <w:r w:rsidRPr="00C45D48">
        <w:rPr>
          <w:lang w:val="en-US"/>
        </w:rPr>
        <w:t>1</w:t>
      </w:r>
      <w:r w:rsidR="00D50EFC" w:rsidRPr="00C45D48">
        <w:rPr>
          <w:lang w:val="en-US"/>
        </w:rPr>
        <w:t xml:space="preserve"> – </w:t>
      </w:r>
      <w:proofErr w:type="spellStart"/>
      <w:r w:rsidRPr="00C45D48">
        <w:rPr>
          <w:lang w:val="en-US"/>
        </w:rPr>
        <w:t>Aanmaken</w:t>
      </w:r>
      <w:proofErr w:type="spellEnd"/>
      <w:r w:rsidRPr="00C45D48">
        <w:rPr>
          <w:lang w:val="en-US"/>
        </w:rPr>
        <w:t xml:space="preserve"> </w:t>
      </w:r>
      <w:proofErr w:type="spellStart"/>
      <w:r w:rsidRPr="00C45D48">
        <w:rPr>
          <w:lang w:val="en-US"/>
        </w:rPr>
        <w:t>tabellen</w:t>
      </w:r>
      <w:bookmarkEnd w:id="3"/>
      <w:proofErr w:type="spellEnd"/>
    </w:p>
    <w:p w14:paraId="5E991DD2" w14:textId="77777777" w:rsidR="00D50EFC" w:rsidRPr="00C45D48" w:rsidRDefault="00D50EFC" w:rsidP="00435C40">
      <w:pPr>
        <w:ind w:right="-1645"/>
        <w:rPr>
          <w:lang w:val="en-US"/>
        </w:rPr>
      </w:pPr>
    </w:p>
    <w:p w14:paraId="3319F4E8"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project.ProductCategorie</w:t>
      </w:r>
      <w:proofErr w:type="spellEnd"/>
      <w:proofErr w:type="gramEnd"/>
      <w:r w:rsidRPr="00151DE4">
        <w:rPr>
          <w:lang w:val="en-US"/>
        </w:rPr>
        <w:t>;</w:t>
      </w:r>
    </w:p>
    <w:p w14:paraId="05D5262D"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project.ProductSubCategorie</w:t>
      </w:r>
      <w:proofErr w:type="spellEnd"/>
      <w:proofErr w:type="gramEnd"/>
      <w:r w:rsidRPr="00151DE4">
        <w:rPr>
          <w:lang w:val="en-US"/>
        </w:rPr>
        <w:t>;</w:t>
      </w:r>
    </w:p>
    <w:p w14:paraId="5D26412C"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project.Product</w:t>
      </w:r>
      <w:proofErr w:type="spellEnd"/>
      <w:proofErr w:type="gramEnd"/>
      <w:r w:rsidRPr="00151DE4">
        <w:rPr>
          <w:lang w:val="en-US"/>
        </w:rPr>
        <w:t>;</w:t>
      </w:r>
    </w:p>
    <w:p w14:paraId="1F9F1100"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project.ProductReview</w:t>
      </w:r>
      <w:proofErr w:type="spellEnd"/>
      <w:proofErr w:type="gramEnd"/>
      <w:r w:rsidRPr="00151DE4">
        <w:rPr>
          <w:lang w:val="en-US"/>
        </w:rPr>
        <w:t>;</w:t>
      </w:r>
    </w:p>
    <w:p w14:paraId="345BE293"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project.Aanbod</w:t>
      </w:r>
      <w:proofErr w:type="spellEnd"/>
      <w:proofErr w:type="gramEnd"/>
      <w:r w:rsidRPr="00151DE4">
        <w:rPr>
          <w:lang w:val="en-US"/>
        </w:rPr>
        <w:t>;</w:t>
      </w:r>
    </w:p>
    <w:p w14:paraId="440FF65F"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project.ProductReview</w:t>
      </w:r>
      <w:proofErr w:type="spellEnd"/>
      <w:proofErr w:type="gramEnd"/>
      <w:r w:rsidRPr="00151DE4">
        <w:rPr>
          <w:lang w:val="en-US"/>
        </w:rPr>
        <w:t>;</w:t>
      </w:r>
    </w:p>
    <w:p w14:paraId="336B739A"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project.GebruikerProduct</w:t>
      </w:r>
      <w:proofErr w:type="spellEnd"/>
      <w:proofErr w:type="gramEnd"/>
      <w:r w:rsidRPr="00151DE4">
        <w:rPr>
          <w:lang w:val="en-US"/>
        </w:rPr>
        <w:t>;</w:t>
      </w:r>
    </w:p>
    <w:p w14:paraId="3C3EB3A9"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project.Gebruiker</w:t>
      </w:r>
      <w:proofErr w:type="spellEnd"/>
      <w:proofErr w:type="gramEnd"/>
      <w:r w:rsidRPr="00151DE4">
        <w:rPr>
          <w:lang w:val="en-US"/>
        </w:rPr>
        <w:t>;</w:t>
      </w:r>
    </w:p>
    <w:p w14:paraId="4C7F36A1" w14:textId="77777777" w:rsidR="00151DE4" w:rsidRPr="00151DE4" w:rsidRDefault="00151DE4" w:rsidP="0040339A">
      <w:pPr>
        <w:pStyle w:val="NoSpacing"/>
        <w:rPr>
          <w:lang w:val="en-US"/>
        </w:rPr>
      </w:pPr>
      <w:r w:rsidRPr="00151DE4">
        <w:rPr>
          <w:lang w:val="en-US"/>
        </w:rPr>
        <w:t xml:space="preserve">DROP TABLE IF EXISTS </w:t>
      </w:r>
      <w:proofErr w:type="spellStart"/>
      <w:proofErr w:type="gramStart"/>
      <w:r w:rsidRPr="00151DE4">
        <w:rPr>
          <w:lang w:val="en-US"/>
        </w:rPr>
        <w:t>project.Adres</w:t>
      </w:r>
      <w:proofErr w:type="spellEnd"/>
      <w:proofErr w:type="gramEnd"/>
      <w:r w:rsidRPr="00151DE4">
        <w:rPr>
          <w:lang w:val="en-US"/>
        </w:rPr>
        <w:t>;</w:t>
      </w:r>
    </w:p>
    <w:p w14:paraId="475FAF55" w14:textId="77777777" w:rsidR="00151DE4" w:rsidRPr="00151DE4" w:rsidRDefault="00151DE4" w:rsidP="0040339A">
      <w:pPr>
        <w:pStyle w:val="NoSpacing"/>
        <w:rPr>
          <w:lang w:val="en-US"/>
        </w:rPr>
      </w:pPr>
      <w:r w:rsidRPr="00151DE4">
        <w:rPr>
          <w:lang w:val="en-US"/>
        </w:rPr>
        <w:t xml:space="preserve">DROP SCHEMA IF EXISTS project; </w:t>
      </w:r>
    </w:p>
    <w:p w14:paraId="3CD6187C" w14:textId="77777777" w:rsidR="00151DE4" w:rsidRPr="00151DE4" w:rsidRDefault="00151DE4" w:rsidP="0040339A">
      <w:pPr>
        <w:pStyle w:val="NoSpacing"/>
        <w:rPr>
          <w:lang w:val="en-US"/>
        </w:rPr>
      </w:pPr>
    </w:p>
    <w:p w14:paraId="7C762742" w14:textId="77777777" w:rsidR="00151DE4" w:rsidRPr="00151DE4" w:rsidRDefault="00151DE4" w:rsidP="0040339A">
      <w:pPr>
        <w:pStyle w:val="NoSpacing"/>
        <w:rPr>
          <w:lang w:val="en-US"/>
        </w:rPr>
      </w:pPr>
      <w:proofErr w:type="gramStart"/>
      <w:r w:rsidRPr="00151DE4">
        <w:rPr>
          <w:lang w:val="en-US"/>
        </w:rPr>
        <w:t>EXEC(</w:t>
      </w:r>
      <w:proofErr w:type="gramEnd"/>
      <w:r w:rsidRPr="00151DE4">
        <w:rPr>
          <w:lang w:val="en-US"/>
        </w:rPr>
        <w:t>'CREATE SCHEMA project');</w:t>
      </w:r>
    </w:p>
    <w:p w14:paraId="5BCD037D" w14:textId="77777777" w:rsidR="00151DE4" w:rsidRPr="00151DE4" w:rsidRDefault="00151DE4" w:rsidP="0040339A">
      <w:pPr>
        <w:pStyle w:val="NoSpacing"/>
        <w:rPr>
          <w:lang w:val="en-US"/>
        </w:rPr>
      </w:pPr>
      <w:r w:rsidRPr="00151DE4">
        <w:rPr>
          <w:lang w:val="en-US"/>
        </w:rPr>
        <w:t>GO</w:t>
      </w:r>
    </w:p>
    <w:p w14:paraId="630BBDA1" w14:textId="77777777" w:rsidR="00151DE4" w:rsidRPr="00151DE4" w:rsidRDefault="00151DE4" w:rsidP="0040339A">
      <w:pPr>
        <w:pStyle w:val="NoSpacing"/>
        <w:rPr>
          <w:lang w:val="en-US"/>
        </w:rPr>
      </w:pPr>
    </w:p>
    <w:p w14:paraId="5476C6EB"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project.Adres</w:t>
      </w:r>
      <w:proofErr w:type="spellEnd"/>
      <w:proofErr w:type="gramEnd"/>
      <w:r w:rsidRPr="00151DE4">
        <w:rPr>
          <w:lang w:val="en-US"/>
        </w:rPr>
        <w:t>(</w:t>
      </w:r>
    </w:p>
    <w:p w14:paraId="6BBA01C1" w14:textId="77777777" w:rsidR="00151DE4" w:rsidRPr="00151DE4" w:rsidRDefault="00151DE4" w:rsidP="0040339A">
      <w:pPr>
        <w:pStyle w:val="NoSpacing"/>
        <w:rPr>
          <w:lang w:val="en-US"/>
        </w:rPr>
      </w:pPr>
      <w:r w:rsidRPr="00151DE4">
        <w:rPr>
          <w:lang w:val="en-US"/>
        </w:rPr>
        <w:tab/>
        <w:t xml:space="preserve">ID int </w:t>
      </w:r>
      <w:proofErr w:type="gramStart"/>
      <w:r w:rsidRPr="00151DE4">
        <w:rPr>
          <w:lang w:val="en-US"/>
        </w:rPr>
        <w:t>IDENTITY(</w:t>
      </w:r>
      <w:proofErr w:type="gramEnd"/>
      <w:r w:rsidRPr="00151DE4">
        <w:rPr>
          <w:lang w:val="en-US"/>
        </w:rPr>
        <w:t>1,1) NOT NULL,</w:t>
      </w:r>
    </w:p>
    <w:p w14:paraId="59E247E4" w14:textId="77777777" w:rsidR="00151DE4" w:rsidRPr="00151DE4" w:rsidRDefault="00151DE4" w:rsidP="0040339A">
      <w:pPr>
        <w:pStyle w:val="NoSpacing"/>
        <w:rPr>
          <w:lang w:val="en-US"/>
        </w:rPr>
      </w:pPr>
      <w:r w:rsidRPr="00151DE4">
        <w:rPr>
          <w:lang w:val="en-US"/>
        </w:rPr>
        <w:tab/>
      </w:r>
      <w:proofErr w:type="spellStart"/>
      <w:r w:rsidRPr="00151DE4">
        <w:rPr>
          <w:lang w:val="en-US"/>
        </w:rPr>
        <w:t>straat</w:t>
      </w:r>
      <w:proofErr w:type="spellEnd"/>
      <w:r w:rsidRPr="00151DE4">
        <w:rPr>
          <w:lang w:val="en-US"/>
        </w:rPr>
        <w:t xml:space="preserve"> </w:t>
      </w:r>
      <w:proofErr w:type="gramStart"/>
      <w:r w:rsidRPr="00151DE4">
        <w:rPr>
          <w:lang w:val="en-US"/>
        </w:rPr>
        <w:t>varchar(</w:t>
      </w:r>
      <w:proofErr w:type="gramEnd"/>
      <w:r w:rsidRPr="00151DE4">
        <w:rPr>
          <w:lang w:val="en-US"/>
        </w:rPr>
        <w:t>40) NOT NULL,</w:t>
      </w:r>
    </w:p>
    <w:p w14:paraId="58ECDC8E" w14:textId="77777777" w:rsidR="00151DE4" w:rsidRPr="00151DE4" w:rsidRDefault="00151DE4" w:rsidP="0040339A">
      <w:pPr>
        <w:pStyle w:val="NoSpacing"/>
        <w:rPr>
          <w:lang w:val="en-US"/>
        </w:rPr>
      </w:pPr>
      <w:r w:rsidRPr="00151DE4">
        <w:rPr>
          <w:lang w:val="en-US"/>
        </w:rPr>
        <w:tab/>
      </w:r>
      <w:proofErr w:type="spellStart"/>
      <w:r w:rsidRPr="00151DE4">
        <w:rPr>
          <w:lang w:val="en-US"/>
        </w:rPr>
        <w:t>huisnummer</w:t>
      </w:r>
      <w:proofErr w:type="spellEnd"/>
      <w:r w:rsidRPr="00151DE4">
        <w:rPr>
          <w:lang w:val="en-US"/>
        </w:rPr>
        <w:t xml:space="preserve"> </w:t>
      </w:r>
      <w:proofErr w:type="gramStart"/>
      <w:r w:rsidRPr="00151DE4">
        <w:rPr>
          <w:lang w:val="en-US"/>
        </w:rPr>
        <w:t>varchar(</w:t>
      </w:r>
      <w:proofErr w:type="gramEnd"/>
      <w:r w:rsidRPr="00151DE4">
        <w:rPr>
          <w:lang w:val="en-US"/>
        </w:rPr>
        <w:t>50) NOT NULL,</w:t>
      </w:r>
    </w:p>
    <w:p w14:paraId="11D60E8D"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gemeente</w:t>
      </w:r>
      <w:proofErr w:type="spellEnd"/>
      <w:r w:rsidRPr="00151DE4">
        <w:rPr>
          <w:lang w:val="en-US"/>
        </w:rPr>
        <w:t xml:space="preserve"> varchar (50) NOT NULL,</w:t>
      </w:r>
    </w:p>
    <w:p w14:paraId="5BF8FE54" w14:textId="77777777" w:rsidR="00151DE4" w:rsidRPr="00151DE4" w:rsidRDefault="00151DE4" w:rsidP="0040339A">
      <w:pPr>
        <w:pStyle w:val="NoSpacing"/>
        <w:rPr>
          <w:lang w:val="en-US"/>
        </w:rPr>
      </w:pPr>
      <w:r w:rsidRPr="00151DE4">
        <w:rPr>
          <w:lang w:val="en-US"/>
        </w:rPr>
        <w:t xml:space="preserve">    postcode varchar (12) NULL,</w:t>
      </w:r>
    </w:p>
    <w:p w14:paraId="7A41C4D0" w14:textId="77777777" w:rsidR="00151DE4" w:rsidRPr="00151DE4" w:rsidRDefault="00151DE4" w:rsidP="0040339A">
      <w:pPr>
        <w:pStyle w:val="NoSpacing"/>
        <w:rPr>
          <w:lang w:val="en-US"/>
        </w:rPr>
      </w:pPr>
      <w:r w:rsidRPr="00151DE4">
        <w:rPr>
          <w:lang w:val="en-US"/>
        </w:rPr>
        <w:t xml:space="preserve">    land varchar (30) NOT NULL,</w:t>
      </w:r>
    </w:p>
    <w:p w14:paraId="482859C5"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PK_Adres</w:t>
      </w:r>
      <w:proofErr w:type="spellEnd"/>
      <w:r w:rsidRPr="00151DE4">
        <w:rPr>
          <w:lang w:val="en-US"/>
        </w:rPr>
        <w:t xml:space="preserve"> PRIMARY KEY (ID),</w:t>
      </w:r>
    </w:p>
    <w:p w14:paraId="4F08BE4C" w14:textId="77777777" w:rsidR="00151DE4" w:rsidRPr="00151DE4" w:rsidRDefault="00151DE4" w:rsidP="0040339A">
      <w:pPr>
        <w:pStyle w:val="NoSpacing"/>
        <w:rPr>
          <w:lang w:val="en-US"/>
        </w:rPr>
      </w:pPr>
      <w:r w:rsidRPr="00151DE4">
        <w:rPr>
          <w:lang w:val="en-US"/>
        </w:rPr>
        <w:t>)</w:t>
      </w:r>
    </w:p>
    <w:p w14:paraId="1D793A62" w14:textId="77777777" w:rsidR="00151DE4" w:rsidRPr="00151DE4" w:rsidRDefault="00151DE4" w:rsidP="0040339A">
      <w:pPr>
        <w:pStyle w:val="NoSpacing"/>
        <w:rPr>
          <w:lang w:val="en-US"/>
        </w:rPr>
      </w:pPr>
    </w:p>
    <w:p w14:paraId="4EC19419"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project.Gebruiker</w:t>
      </w:r>
      <w:proofErr w:type="spellEnd"/>
      <w:proofErr w:type="gramEnd"/>
      <w:r w:rsidRPr="00151DE4">
        <w:rPr>
          <w:lang w:val="en-US"/>
        </w:rPr>
        <w:t>(</w:t>
      </w:r>
    </w:p>
    <w:p w14:paraId="735B5C65" w14:textId="77777777" w:rsidR="00151DE4" w:rsidRPr="00151DE4" w:rsidRDefault="00151DE4" w:rsidP="0040339A">
      <w:pPr>
        <w:pStyle w:val="NoSpacing"/>
        <w:rPr>
          <w:lang w:val="en-US"/>
        </w:rPr>
      </w:pPr>
      <w:r w:rsidRPr="00151DE4">
        <w:rPr>
          <w:lang w:val="en-US"/>
        </w:rPr>
        <w:tab/>
        <w:t xml:space="preserve">ID int </w:t>
      </w:r>
      <w:proofErr w:type="gramStart"/>
      <w:r w:rsidRPr="00151DE4">
        <w:rPr>
          <w:lang w:val="en-US"/>
        </w:rPr>
        <w:t>IDENTITY(</w:t>
      </w:r>
      <w:proofErr w:type="gramEnd"/>
      <w:r w:rsidRPr="00151DE4">
        <w:rPr>
          <w:lang w:val="en-US"/>
        </w:rPr>
        <w:t>1,1) NOT NULL,</w:t>
      </w:r>
    </w:p>
    <w:p w14:paraId="12F47C51" w14:textId="77777777" w:rsidR="00151DE4" w:rsidRPr="00151DE4" w:rsidRDefault="00151DE4" w:rsidP="0040339A">
      <w:pPr>
        <w:pStyle w:val="NoSpacing"/>
        <w:rPr>
          <w:lang w:val="en-US"/>
        </w:rPr>
      </w:pPr>
      <w:r w:rsidRPr="00151DE4">
        <w:rPr>
          <w:lang w:val="en-US"/>
        </w:rPr>
        <w:tab/>
        <w:t xml:space="preserve">username </w:t>
      </w:r>
      <w:proofErr w:type="gramStart"/>
      <w:r w:rsidRPr="00151DE4">
        <w:rPr>
          <w:lang w:val="en-US"/>
        </w:rPr>
        <w:t>varchar(</w:t>
      </w:r>
      <w:proofErr w:type="gramEnd"/>
      <w:r w:rsidRPr="00151DE4">
        <w:rPr>
          <w:lang w:val="en-US"/>
        </w:rPr>
        <w:t>50) NOT NULL,</w:t>
      </w:r>
    </w:p>
    <w:p w14:paraId="4851D903" w14:textId="77777777" w:rsidR="00151DE4" w:rsidRPr="00151DE4" w:rsidRDefault="00151DE4" w:rsidP="0040339A">
      <w:pPr>
        <w:pStyle w:val="NoSpacing"/>
        <w:rPr>
          <w:lang w:val="en-US"/>
        </w:rPr>
      </w:pPr>
      <w:r w:rsidRPr="00151DE4">
        <w:rPr>
          <w:lang w:val="en-US"/>
        </w:rPr>
        <w:tab/>
      </w:r>
      <w:proofErr w:type="spellStart"/>
      <w:r w:rsidRPr="00151DE4">
        <w:rPr>
          <w:lang w:val="en-US"/>
        </w:rPr>
        <w:t>voornaam</w:t>
      </w:r>
      <w:proofErr w:type="spellEnd"/>
      <w:r w:rsidRPr="00151DE4">
        <w:rPr>
          <w:lang w:val="en-US"/>
        </w:rPr>
        <w:t xml:space="preserve"> </w:t>
      </w:r>
      <w:proofErr w:type="gramStart"/>
      <w:r w:rsidRPr="00151DE4">
        <w:rPr>
          <w:lang w:val="en-US"/>
        </w:rPr>
        <w:t>varchar(</w:t>
      </w:r>
      <w:proofErr w:type="gramEnd"/>
      <w:r w:rsidRPr="00151DE4">
        <w:rPr>
          <w:lang w:val="en-US"/>
        </w:rPr>
        <w:t>80) NOT NULL,</w:t>
      </w:r>
    </w:p>
    <w:p w14:paraId="06FF1AAA"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familienaam</w:t>
      </w:r>
      <w:proofErr w:type="spellEnd"/>
      <w:r w:rsidRPr="00151DE4">
        <w:rPr>
          <w:lang w:val="en-US"/>
        </w:rPr>
        <w:t xml:space="preserve"> </w:t>
      </w:r>
      <w:proofErr w:type="gramStart"/>
      <w:r w:rsidRPr="00151DE4">
        <w:rPr>
          <w:lang w:val="en-US"/>
        </w:rPr>
        <w:t>varchar(</w:t>
      </w:r>
      <w:proofErr w:type="gramEnd"/>
      <w:r w:rsidRPr="00151DE4">
        <w:rPr>
          <w:lang w:val="en-US"/>
        </w:rPr>
        <w:t>50) NOT NULL,</w:t>
      </w:r>
    </w:p>
    <w:p w14:paraId="03AEA5AE" w14:textId="77777777" w:rsidR="00151DE4" w:rsidRPr="00151DE4" w:rsidRDefault="00151DE4" w:rsidP="0040339A">
      <w:pPr>
        <w:pStyle w:val="NoSpacing"/>
        <w:rPr>
          <w:lang w:val="en-US"/>
        </w:rPr>
      </w:pPr>
      <w:r w:rsidRPr="00151DE4">
        <w:rPr>
          <w:lang w:val="en-US"/>
        </w:rPr>
        <w:t xml:space="preserve">    email </w:t>
      </w:r>
      <w:proofErr w:type="gramStart"/>
      <w:r w:rsidRPr="00151DE4">
        <w:rPr>
          <w:lang w:val="en-US"/>
        </w:rPr>
        <w:t>varchar(</w:t>
      </w:r>
      <w:proofErr w:type="gramEnd"/>
      <w:r w:rsidRPr="00151DE4">
        <w:rPr>
          <w:lang w:val="en-US"/>
        </w:rPr>
        <w:t>50) NULL,</w:t>
      </w:r>
    </w:p>
    <w:p w14:paraId="5E16C758"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telefoonnummer</w:t>
      </w:r>
      <w:proofErr w:type="spellEnd"/>
      <w:r w:rsidRPr="00151DE4">
        <w:rPr>
          <w:lang w:val="en-US"/>
        </w:rPr>
        <w:t xml:space="preserve"> </w:t>
      </w:r>
      <w:proofErr w:type="gramStart"/>
      <w:r w:rsidRPr="00151DE4">
        <w:rPr>
          <w:lang w:val="en-US"/>
        </w:rPr>
        <w:t>varchar(</w:t>
      </w:r>
      <w:proofErr w:type="gramEnd"/>
      <w:r w:rsidRPr="00151DE4">
        <w:rPr>
          <w:lang w:val="en-US"/>
        </w:rPr>
        <w:t>30) NULL,</w:t>
      </w:r>
    </w:p>
    <w:p w14:paraId="2AEA7195"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7F142935"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abonneStart</w:t>
      </w:r>
      <w:proofErr w:type="spellEnd"/>
      <w:r w:rsidRPr="00151DE4">
        <w:rPr>
          <w:lang w:val="en-US"/>
        </w:rPr>
        <w:t xml:space="preserve"> date NULL,</w:t>
      </w:r>
    </w:p>
    <w:p w14:paraId="437DCC6A"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aboneeVerval</w:t>
      </w:r>
      <w:proofErr w:type="spellEnd"/>
      <w:r w:rsidRPr="00151DE4">
        <w:rPr>
          <w:lang w:val="en-US"/>
        </w:rPr>
        <w:t xml:space="preserve"> date NULL,</w:t>
      </w:r>
    </w:p>
    <w:p w14:paraId="4C17E994" w14:textId="77777777" w:rsidR="00151DE4" w:rsidRDefault="00151DE4" w:rsidP="0040339A">
      <w:pPr>
        <w:pStyle w:val="NoSpacing"/>
      </w:pPr>
      <w:r w:rsidRPr="00151DE4">
        <w:rPr>
          <w:lang w:val="en-US"/>
        </w:rPr>
        <w:t xml:space="preserve">    </w:t>
      </w:r>
      <w:proofErr w:type="gramStart"/>
      <w:r>
        <w:t>beschrijving</w:t>
      </w:r>
      <w:proofErr w:type="gramEnd"/>
      <w:r>
        <w:t xml:space="preserve"> </w:t>
      </w:r>
      <w:proofErr w:type="spellStart"/>
      <w:r>
        <w:t>varchar</w:t>
      </w:r>
      <w:proofErr w:type="spellEnd"/>
      <w:r>
        <w:t>(255) NULL,</w:t>
      </w:r>
    </w:p>
    <w:p w14:paraId="4C68C242" w14:textId="77777777" w:rsidR="00151DE4" w:rsidRDefault="00151DE4" w:rsidP="0040339A">
      <w:pPr>
        <w:pStyle w:val="NoSpacing"/>
      </w:pPr>
      <w:r>
        <w:t xml:space="preserve">    </w:t>
      </w:r>
      <w:proofErr w:type="gramStart"/>
      <w:r>
        <w:t>afbeelding</w:t>
      </w:r>
      <w:proofErr w:type="gramEnd"/>
      <w:r>
        <w:t xml:space="preserve"> </w:t>
      </w:r>
      <w:proofErr w:type="spellStart"/>
      <w:r>
        <w:t>varchar</w:t>
      </w:r>
      <w:proofErr w:type="spellEnd"/>
      <w:r>
        <w:t>(50) NULL,</w:t>
      </w:r>
    </w:p>
    <w:p w14:paraId="69F1429A" w14:textId="77777777" w:rsidR="00151DE4" w:rsidRPr="00151DE4" w:rsidRDefault="00151DE4" w:rsidP="0040339A">
      <w:pPr>
        <w:pStyle w:val="NoSpacing"/>
        <w:rPr>
          <w:lang w:val="en-US"/>
        </w:rPr>
      </w:pPr>
      <w:r>
        <w:t xml:space="preserve">    </w:t>
      </w:r>
      <w:proofErr w:type="spellStart"/>
      <w:r w:rsidRPr="00151DE4">
        <w:rPr>
          <w:lang w:val="en-US"/>
        </w:rPr>
        <w:t>isVerwijderd</w:t>
      </w:r>
      <w:proofErr w:type="spellEnd"/>
      <w:r w:rsidRPr="00151DE4">
        <w:rPr>
          <w:lang w:val="en-US"/>
        </w:rPr>
        <w:t xml:space="preserve"> bit NULL,</w:t>
      </w:r>
    </w:p>
    <w:p w14:paraId="67950BF9"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adresID</w:t>
      </w:r>
      <w:proofErr w:type="spellEnd"/>
      <w:r w:rsidRPr="00151DE4">
        <w:rPr>
          <w:lang w:val="en-US"/>
        </w:rPr>
        <w:t xml:space="preserve"> int NOT NULL,</w:t>
      </w:r>
    </w:p>
    <w:p w14:paraId="5BF93D3A"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PK_Gebruiker</w:t>
      </w:r>
      <w:proofErr w:type="spellEnd"/>
      <w:r w:rsidRPr="00151DE4">
        <w:rPr>
          <w:lang w:val="en-US"/>
        </w:rPr>
        <w:t xml:space="preserve"> PRIMARY KEY (ID),</w:t>
      </w:r>
    </w:p>
    <w:p w14:paraId="03AEB7E2"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FK_GebruikerAdres</w:t>
      </w:r>
      <w:proofErr w:type="spellEnd"/>
    </w:p>
    <w:p w14:paraId="60D11C76" w14:textId="77777777" w:rsidR="00151DE4" w:rsidRPr="00151DE4" w:rsidRDefault="00151DE4" w:rsidP="0040339A">
      <w:pPr>
        <w:pStyle w:val="NoSpacing"/>
        <w:rPr>
          <w:lang w:val="en-US"/>
        </w:rPr>
      </w:pPr>
      <w:r w:rsidRPr="00151DE4">
        <w:rPr>
          <w:lang w:val="en-US"/>
        </w:rPr>
        <w:tab/>
        <w:t>FOREIGN KEY (</w:t>
      </w:r>
      <w:proofErr w:type="spellStart"/>
      <w:r w:rsidRPr="00151DE4">
        <w:rPr>
          <w:lang w:val="en-US"/>
        </w:rPr>
        <w:t>adresID</w:t>
      </w:r>
      <w:proofErr w:type="spellEnd"/>
      <w:r w:rsidRPr="00151DE4">
        <w:rPr>
          <w:lang w:val="en-US"/>
        </w:rPr>
        <w:t>)</w:t>
      </w:r>
    </w:p>
    <w:p w14:paraId="513DC005" w14:textId="77777777" w:rsidR="00151DE4" w:rsidRPr="00151DE4" w:rsidRDefault="00151DE4" w:rsidP="0040339A">
      <w:pPr>
        <w:pStyle w:val="NoSpacing"/>
        <w:rPr>
          <w:lang w:val="en-US"/>
        </w:rPr>
      </w:pPr>
      <w:r w:rsidRPr="00151DE4">
        <w:rPr>
          <w:lang w:val="en-US"/>
        </w:rPr>
        <w:tab/>
        <w:t xml:space="preserve">REFERENCES </w:t>
      </w:r>
      <w:proofErr w:type="spellStart"/>
      <w:proofErr w:type="gramStart"/>
      <w:r w:rsidRPr="00151DE4">
        <w:rPr>
          <w:lang w:val="en-US"/>
        </w:rPr>
        <w:t>project.Adres</w:t>
      </w:r>
      <w:proofErr w:type="spellEnd"/>
      <w:proofErr w:type="gramEnd"/>
      <w:r w:rsidRPr="00151DE4">
        <w:rPr>
          <w:lang w:val="en-US"/>
        </w:rPr>
        <w:t>(ID),</w:t>
      </w:r>
    </w:p>
    <w:p w14:paraId="48FC61E6" w14:textId="77777777" w:rsidR="00151DE4" w:rsidRPr="00151DE4" w:rsidRDefault="00151DE4" w:rsidP="0040339A">
      <w:pPr>
        <w:pStyle w:val="NoSpacing"/>
        <w:rPr>
          <w:lang w:val="en-US"/>
        </w:rPr>
      </w:pPr>
      <w:r w:rsidRPr="00151DE4">
        <w:rPr>
          <w:lang w:val="en-US"/>
        </w:rPr>
        <w:t xml:space="preserve"> )</w:t>
      </w:r>
    </w:p>
    <w:p w14:paraId="1544857B" w14:textId="77777777" w:rsidR="00151DE4" w:rsidRPr="00151DE4" w:rsidRDefault="00151DE4" w:rsidP="0040339A">
      <w:pPr>
        <w:pStyle w:val="NoSpacing"/>
        <w:rPr>
          <w:lang w:val="en-US"/>
        </w:rPr>
      </w:pPr>
    </w:p>
    <w:p w14:paraId="00C179C2"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project.Product</w:t>
      </w:r>
      <w:proofErr w:type="spellEnd"/>
      <w:proofErr w:type="gramEnd"/>
      <w:r w:rsidRPr="00151DE4">
        <w:rPr>
          <w:lang w:val="en-US"/>
        </w:rPr>
        <w:t>(</w:t>
      </w:r>
    </w:p>
    <w:p w14:paraId="1968B230" w14:textId="77777777" w:rsidR="00151DE4" w:rsidRPr="00151DE4" w:rsidRDefault="00151DE4" w:rsidP="0040339A">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6088A371"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fabrikant</w:t>
      </w:r>
      <w:proofErr w:type="spellEnd"/>
      <w:r w:rsidRPr="00151DE4">
        <w:rPr>
          <w:lang w:val="en-US"/>
        </w:rPr>
        <w:t xml:space="preserve"> </w:t>
      </w:r>
      <w:proofErr w:type="gramStart"/>
      <w:r w:rsidRPr="00151DE4">
        <w:rPr>
          <w:lang w:val="en-US"/>
        </w:rPr>
        <w:t>varchar(</w:t>
      </w:r>
      <w:proofErr w:type="gramEnd"/>
      <w:r w:rsidRPr="00151DE4">
        <w:rPr>
          <w:lang w:val="en-US"/>
        </w:rPr>
        <w:t>100) NOT NULL,</w:t>
      </w:r>
    </w:p>
    <w:p w14:paraId="74F320BE" w14:textId="77777777" w:rsidR="00151DE4" w:rsidRPr="00151DE4" w:rsidRDefault="00151DE4" w:rsidP="0040339A">
      <w:pPr>
        <w:pStyle w:val="NoSpacing"/>
        <w:rPr>
          <w:lang w:val="en-US"/>
        </w:rPr>
      </w:pPr>
      <w:r w:rsidRPr="00151DE4">
        <w:rPr>
          <w:lang w:val="en-US"/>
        </w:rPr>
        <w:t xml:space="preserve">    naam </w:t>
      </w:r>
      <w:proofErr w:type="gramStart"/>
      <w:r w:rsidRPr="00151DE4">
        <w:rPr>
          <w:lang w:val="en-US"/>
        </w:rPr>
        <w:t>varchar(</w:t>
      </w:r>
      <w:proofErr w:type="gramEnd"/>
      <w:r w:rsidRPr="00151DE4">
        <w:rPr>
          <w:lang w:val="en-US"/>
        </w:rPr>
        <w:t>255) NOT NULL,</w:t>
      </w:r>
    </w:p>
    <w:p w14:paraId="2E3C16C1"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beschrijving</w:t>
      </w:r>
      <w:proofErr w:type="spellEnd"/>
      <w:r w:rsidRPr="00151DE4">
        <w:rPr>
          <w:lang w:val="en-US"/>
        </w:rPr>
        <w:t xml:space="preserve"> </w:t>
      </w:r>
      <w:proofErr w:type="gramStart"/>
      <w:r w:rsidRPr="00151DE4">
        <w:rPr>
          <w:lang w:val="en-US"/>
        </w:rPr>
        <w:t>varchar(</w:t>
      </w:r>
      <w:proofErr w:type="gramEnd"/>
      <w:r w:rsidRPr="00151DE4">
        <w:rPr>
          <w:lang w:val="en-US"/>
        </w:rPr>
        <w:t>4000) NOT NULL,</w:t>
      </w:r>
    </w:p>
    <w:p w14:paraId="5241BC29"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afbeelding</w:t>
      </w:r>
      <w:proofErr w:type="spellEnd"/>
      <w:r w:rsidRPr="00151DE4">
        <w:rPr>
          <w:lang w:val="en-US"/>
        </w:rPr>
        <w:t xml:space="preserve"> </w:t>
      </w:r>
      <w:proofErr w:type="gramStart"/>
      <w:r w:rsidRPr="00151DE4">
        <w:rPr>
          <w:lang w:val="en-US"/>
        </w:rPr>
        <w:t>varchar(</w:t>
      </w:r>
      <w:proofErr w:type="gramEnd"/>
      <w:r w:rsidRPr="00151DE4">
        <w:rPr>
          <w:lang w:val="en-US"/>
        </w:rPr>
        <w:t>50) NULL,</w:t>
      </w:r>
    </w:p>
    <w:p w14:paraId="3EDC46C3"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239386D3"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levertijd</w:t>
      </w:r>
      <w:proofErr w:type="spellEnd"/>
      <w:r w:rsidRPr="00151DE4">
        <w:rPr>
          <w:lang w:val="en-US"/>
        </w:rPr>
        <w:t xml:space="preserve"> int NULL,</w:t>
      </w:r>
    </w:p>
    <w:p w14:paraId="6DA81A47" w14:textId="77777777" w:rsidR="00151DE4" w:rsidRPr="00151DE4" w:rsidRDefault="00151DE4" w:rsidP="0040339A">
      <w:pPr>
        <w:pStyle w:val="NoSpacing"/>
        <w:rPr>
          <w:lang w:val="en-US"/>
        </w:rPr>
      </w:pPr>
      <w:r w:rsidRPr="00151DE4">
        <w:rPr>
          <w:lang w:val="en-US"/>
        </w:rPr>
        <w:t xml:space="preserve">    weblink </w:t>
      </w:r>
      <w:proofErr w:type="gramStart"/>
      <w:r w:rsidRPr="00151DE4">
        <w:rPr>
          <w:lang w:val="en-US"/>
        </w:rPr>
        <w:t>varchar(</w:t>
      </w:r>
      <w:proofErr w:type="gramEnd"/>
      <w:r w:rsidRPr="00151DE4">
        <w:rPr>
          <w:lang w:val="en-US"/>
        </w:rPr>
        <w:t>255) NULL,</w:t>
      </w:r>
    </w:p>
    <w:p w14:paraId="6504F686"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serienummer</w:t>
      </w:r>
      <w:proofErr w:type="spellEnd"/>
      <w:r w:rsidRPr="00151DE4">
        <w:rPr>
          <w:lang w:val="en-US"/>
        </w:rPr>
        <w:t xml:space="preserve"> </w:t>
      </w:r>
      <w:proofErr w:type="gramStart"/>
      <w:r w:rsidRPr="00151DE4">
        <w:rPr>
          <w:lang w:val="en-US"/>
        </w:rPr>
        <w:t>varchar(</w:t>
      </w:r>
      <w:proofErr w:type="gramEnd"/>
      <w:r w:rsidRPr="00151DE4">
        <w:rPr>
          <w:lang w:val="en-US"/>
        </w:rPr>
        <w:t>255) NOT NULL,</w:t>
      </w:r>
    </w:p>
    <w:p w14:paraId="0A725FB4"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isBeschikbaar</w:t>
      </w:r>
      <w:proofErr w:type="spellEnd"/>
      <w:r w:rsidRPr="00151DE4">
        <w:rPr>
          <w:lang w:val="en-US"/>
        </w:rPr>
        <w:t xml:space="preserve"> bit NOT NULL,</w:t>
      </w:r>
    </w:p>
    <w:p w14:paraId="60CE3AE1"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PK_Product</w:t>
      </w:r>
      <w:proofErr w:type="spellEnd"/>
      <w:r w:rsidRPr="00151DE4">
        <w:rPr>
          <w:lang w:val="en-US"/>
        </w:rPr>
        <w:t xml:space="preserve"> PRIMARY KEY (ID),</w:t>
      </w:r>
    </w:p>
    <w:p w14:paraId="62B5B64F" w14:textId="77777777" w:rsidR="00151DE4" w:rsidRPr="00151DE4" w:rsidRDefault="00151DE4" w:rsidP="0040339A">
      <w:pPr>
        <w:pStyle w:val="NoSpacing"/>
        <w:rPr>
          <w:lang w:val="en-US"/>
        </w:rPr>
      </w:pPr>
      <w:r w:rsidRPr="00151DE4">
        <w:rPr>
          <w:lang w:val="en-US"/>
        </w:rPr>
        <w:t>)</w:t>
      </w:r>
    </w:p>
    <w:p w14:paraId="701FD61A" w14:textId="77777777" w:rsidR="00151DE4" w:rsidRPr="00151DE4" w:rsidRDefault="00151DE4" w:rsidP="0040339A">
      <w:pPr>
        <w:pStyle w:val="NoSpacing"/>
        <w:rPr>
          <w:lang w:val="en-US"/>
        </w:rPr>
      </w:pPr>
    </w:p>
    <w:p w14:paraId="1065A8BF"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project.GebruikerProduct</w:t>
      </w:r>
      <w:proofErr w:type="spellEnd"/>
      <w:proofErr w:type="gramEnd"/>
      <w:r w:rsidRPr="00151DE4">
        <w:rPr>
          <w:lang w:val="en-US"/>
        </w:rPr>
        <w:t>(</w:t>
      </w:r>
    </w:p>
    <w:p w14:paraId="27076042" w14:textId="77777777" w:rsidR="00151DE4" w:rsidRPr="00151DE4" w:rsidRDefault="00151DE4" w:rsidP="0040339A">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610498A5"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gebruikerID</w:t>
      </w:r>
      <w:proofErr w:type="spellEnd"/>
      <w:r w:rsidRPr="00151DE4">
        <w:rPr>
          <w:lang w:val="en-US"/>
        </w:rPr>
        <w:t xml:space="preserve"> int NOT NULL,</w:t>
      </w:r>
    </w:p>
    <w:p w14:paraId="0860D586" w14:textId="77777777" w:rsidR="00151DE4" w:rsidRPr="00151DE4" w:rsidRDefault="00151DE4" w:rsidP="0040339A">
      <w:pPr>
        <w:pStyle w:val="NoSpacing"/>
        <w:rPr>
          <w:lang w:val="en-US"/>
        </w:rPr>
      </w:pPr>
      <w:r w:rsidRPr="00151DE4">
        <w:rPr>
          <w:lang w:val="en-US"/>
        </w:rPr>
        <w:tab/>
      </w:r>
      <w:proofErr w:type="spellStart"/>
      <w:r w:rsidRPr="00151DE4">
        <w:rPr>
          <w:lang w:val="en-US"/>
        </w:rPr>
        <w:t>productID</w:t>
      </w:r>
      <w:proofErr w:type="spellEnd"/>
      <w:r w:rsidRPr="00151DE4">
        <w:rPr>
          <w:lang w:val="en-US"/>
        </w:rPr>
        <w:t xml:space="preserve"> int NOT NULL,</w:t>
      </w:r>
    </w:p>
    <w:p w14:paraId="05EC3885"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PK_GebruikerProduct</w:t>
      </w:r>
      <w:proofErr w:type="spellEnd"/>
      <w:r w:rsidRPr="00151DE4">
        <w:rPr>
          <w:lang w:val="en-US"/>
        </w:rPr>
        <w:t xml:space="preserve"> PRIMARY KEY (ID),</w:t>
      </w:r>
    </w:p>
    <w:p w14:paraId="5240FAB1" w14:textId="77777777" w:rsidR="00151DE4" w:rsidRDefault="00151DE4" w:rsidP="0040339A">
      <w:pPr>
        <w:pStyle w:val="NoSpacing"/>
      </w:pPr>
      <w:r w:rsidRPr="00151DE4">
        <w:rPr>
          <w:lang w:val="en-US"/>
        </w:rPr>
        <w:t xml:space="preserve"> </w:t>
      </w:r>
      <w:r>
        <w:t xml:space="preserve">CONSTRAINT </w:t>
      </w:r>
      <w:proofErr w:type="spellStart"/>
      <w:r>
        <w:t>FK_GebruikerProductGebruiker</w:t>
      </w:r>
      <w:proofErr w:type="spellEnd"/>
    </w:p>
    <w:p w14:paraId="21DE30DE" w14:textId="77777777" w:rsidR="00151DE4" w:rsidRDefault="00151DE4" w:rsidP="0040339A">
      <w:pPr>
        <w:pStyle w:val="NoSpacing"/>
      </w:pPr>
      <w:r>
        <w:tab/>
      </w:r>
      <w:r>
        <w:tab/>
        <w:t>FOREIGN KEY (</w:t>
      </w:r>
      <w:proofErr w:type="spellStart"/>
      <w:r>
        <w:t>gebruikerID</w:t>
      </w:r>
      <w:proofErr w:type="spellEnd"/>
      <w:r>
        <w:t>)</w:t>
      </w:r>
    </w:p>
    <w:p w14:paraId="640582F2" w14:textId="77777777" w:rsidR="00151DE4" w:rsidRPr="00151DE4" w:rsidRDefault="00151DE4" w:rsidP="0040339A">
      <w:pPr>
        <w:pStyle w:val="NoSpacing"/>
        <w:rPr>
          <w:lang w:val="en-US"/>
        </w:rPr>
      </w:pPr>
      <w:r>
        <w:tab/>
      </w:r>
      <w:r>
        <w:tab/>
      </w:r>
      <w:r w:rsidRPr="00151DE4">
        <w:rPr>
          <w:lang w:val="en-US"/>
        </w:rPr>
        <w:t xml:space="preserve">REFERENCES </w:t>
      </w:r>
      <w:proofErr w:type="spellStart"/>
      <w:proofErr w:type="gramStart"/>
      <w:r w:rsidRPr="00151DE4">
        <w:rPr>
          <w:lang w:val="en-US"/>
        </w:rPr>
        <w:t>project.Gebruiker</w:t>
      </w:r>
      <w:proofErr w:type="spellEnd"/>
      <w:proofErr w:type="gramEnd"/>
      <w:r w:rsidRPr="00151DE4">
        <w:rPr>
          <w:lang w:val="en-US"/>
        </w:rPr>
        <w:t>(ID),</w:t>
      </w:r>
    </w:p>
    <w:p w14:paraId="427D7700"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FK_GebruikerProductProduct</w:t>
      </w:r>
      <w:proofErr w:type="spellEnd"/>
    </w:p>
    <w:p w14:paraId="624B02DB" w14:textId="77777777" w:rsidR="00151DE4" w:rsidRPr="00151DE4" w:rsidRDefault="00151DE4" w:rsidP="0040339A">
      <w:pPr>
        <w:pStyle w:val="NoSpacing"/>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72B96CD0" w14:textId="77777777" w:rsidR="00151DE4" w:rsidRPr="00151DE4" w:rsidRDefault="00151DE4" w:rsidP="0040339A">
      <w:pPr>
        <w:pStyle w:val="NoSpacing"/>
        <w:rPr>
          <w:lang w:val="en-US"/>
        </w:rPr>
      </w:pPr>
      <w:r w:rsidRPr="00151DE4">
        <w:rPr>
          <w:lang w:val="en-US"/>
        </w:rPr>
        <w:tab/>
      </w:r>
      <w:r w:rsidRPr="00151DE4">
        <w:rPr>
          <w:lang w:val="en-US"/>
        </w:rPr>
        <w:tab/>
        <w:t xml:space="preserve">REFERENCES </w:t>
      </w:r>
      <w:proofErr w:type="spellStart"/>
      <w:proofErr w:type="gramStart"/>
      <w:r w:rsidRPr="00151DE4">
        <w:rPr>
          <w:lang w:val="en-US"/>
        </w:rPr>
        <w:t>project.Product</w:t>
      </w:r>
      <w:proofErr w:type="spellEnd"/>
      <w:proofErr w:type="gramEnd"/>
      <w:r w:rsidRPr="00151DE4">
        <w:rPr>
          <w:lang w:val="en-US"/>
        </w:rPr>
        <w:t>(ID),</w:t>
      </w:r>
    </w:p>
    <w:p w14:paraId="4E905EEC" w14:textId="77777777" w:rsidR="00151DE4" w:rsidRPr="00151DE4" w:rsidRDefault="00151DE4" w:rsidP="0040339A">
      <w:pPr>
        <w:pStyle w:val="NoSpacing"/>
        <w:rPr>
          <w:lang w:val="en-US"/>
        </w:rPr>
      </w:pPr>
      <w:r w:rsidRPr="00151DE4">
        <w:rPr>
          <w:lang w:val="en-US"/>
        </w:rPr>
        <w:t>)</w:t>
      </w:r>
    </w:p>
    <w:p w14:paraId="13966B37" w14:textId="77777777" w:rsidR="00151DE4" w:rsidRPr="00151DE4" w:rsidRDefault="00151DE4" w:rsidP="0040339A">
      <w:pPr>
        <w:pStyle w:val="NoSpacing"/>
        <w:rPr>
          <w:lang w:val="en-US"/>
        </w:rPr>
      </w:pPr>
    </w:p>
    <w:p w14:paraId="0C9BCA8A"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project.ProductReview</w:t>
      </w:r>
      <w:proofErr w:type="spellEnd"/>
      <w:proofErr w:type="gramEnd"/>
      <w:r w:rsidRPr="00151DE4">
        <w:rPr>
          <w:lang w:val="en-US"/>
        </w:rPr>
        <w:t>(</w:t>
      </w:r>
    </w:p>
    <w:p w14:paraId="4FB5D464" w14:textId="77777777" w:rsidR="00151DE4" w:rsidRPr="00151DE4" w:rsidRDefault="00151DE4" w:rsidP="0040339A">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0DA1EC61" w14:textId="77777777" w:rsidR="00151DE4" w:rsidRPr="00151DE4" w:rsidRDefault="00151DE4" w:rsidP="0040339A">
      <w:pPr>
        <w:pStyle w:val="NoSpacing"/>
        <w:rPr>
          <w:lang w:val="en-US"/>
        </w:rPr>
      </w:pPr>
      <w:r w:rsidRPr="00151DE4">
        <w:rPr>
          <w:lang w:val="en-US"/>
        </w:rPr>
        <w:t xml:space="preserve">    datum date NOT NULL,</w:t>
      </w:r>
    </w:p>
    <w:p w14:paraId="17F5F5DF"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hoofding</w:t>
      </w:r>
      <w:proofErr w:type="spellEnd"/>
      <w:r w:rsidRPr="00151DE4">
        <w:rPr>
          <w:lang w:val="en-US"/>
        </w:rPr>
        <w:t xml:space="preserve"> </w:t>
      </w:r>
      <w:proofErr w:type="gramStart"/>
      <w:r w:rsidRPr="00151DE4">
        <w:rPr>
          <w:lang w:val="en-US"/>
        </w:rPr>
        <w:t>varchar(</w:t>
      </w:r>
      <w:proofErr w:type="gramEnd"/>
      <w:r w:rsidRPr="00151DE4">
        <w:rPr>
          <w:lang w:val="en-US"/>
        </w:rPr>
        <w:t>80) NOT NULL,</w:t>
      </w:r>
    </w:p>
    <w:p w14:paraId="51E61B11"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inhoud</w:t>
      </w:r>
      <w:proofErr w:type="spellEnd"/>
      <w:r w:rsidRPr="00151DE4">
        <w:rPr>
          <w:lang w:val="en-US"/>
        </w:rPr>
        <w:t xml:space="preserve"> </w:t>
      </w:r>
      <w:proofErr w:type="gramStart"/>
      <w:r w:rsidRPr="00151DE4">
        <w:rPr>
          <w:lang w:val="en-US"/>
        </w:rPr>
        <w:t>varchar(</w:t>
      </w:r>
      <w:proofErr w:type="gramEnd"/>
      <w:r w:rsidRPr="00151DE4">
        <w:rPr>
          <w:lang w:val="en-US"/>
        </w:rPr>
        <w:t>2000) NOT NULL,</w:t>
      </w:r>
    </w:p>
    <w:p w14:paraId="03A937B7"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eindoordeel</w:t>
      </w:r>
      <w:proofErr w:type="spellEnd"/>
      <w:r w:rsidRPr="00151DE4">
        <w:rPr>
          <w:lang w:val="en-US"/>
        </w:rPr>
        <w:t xml:space="preserve"> int NOT NULL,</w:t>
      </w:r>
    </w:p>
    <w:p w14:paraId="0DCB2779"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45B60514" w14:textId="77777777" w:rsidR="00151DE4" w:rsidRPr="00151DE4" w:rsidRDefault="00151DE4" w:rsidP="0040339A">
      <w:pPr>
        <w:pStyle w:val="NoSpacing"/>
        <w:rPr>
          <w:lang w:val="en-US"/>
        </w:rPr>
      </w:pPr>
      <w:r w:rsidRPr="00151DE4">
        <w:rPr>
          <w:lang w:val="en-US"/>
        </w:rPr>
        <w:lastRenderedPageBreak/>
        <w:t xml:space="preserve">    </w:t>
      </w:r>
      <w:proofErr w:type="spellStart"/>
      <w:r w:rsidRPr="00151DE4">
        <w:rPr>
          <w:lang w:val="en-US"/>
        </w:rPr>
        <w:t>gebruikerID</w:t>
      </w:r>
      <w:proofErr w:type="spellEnd"/>
      <w:r w:rsidRPr="00151DE4">
        <w:rPr>
          <w:lang w:val="en-US"/>
        </w:rPr>
        <w:t xml:space="preserve"> int NOT NULL,</w:t>
      </w:r>
    </w:p>
    <w:p w14:paraId="72EDABFA"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PK_ProductReview</w:t>
      </w:r>
      <w:proofErr w:type="spellEnd"/>
      <w:r w:rsidRPr="00151DE4">
        <w:rPr>
          <w:lang w:val="en-US"/>
        </w:rPr>
        <w:t xml:space="preserve"> PRIMARY KEY (ID),</w:t>
      </w:r>
    </w:p>
    <w:p w14:paraId="22EB7C40"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FK_ProductReviewGebruiker</w:t>
      </w:r>
      <w:proofErr w:type="spellEnd"/>
    </w:p>
    <w:p w14:paraId="3F0A626A" w14:textId="77777777" w:rsidR="00151DE4" w:rsidRPr="00151DE4" w:rsidRDefault="00151DE4" w:rsidP="0040339A">
      <w:pPr>
        <w:pStyle w:val="NoSpacing"/>
        <w:rPr>
          <w:lang w:val="en-US"/>
        </w:rPr>
      </w:pPr>
      <w:r w:rsidRPr="00151DE4">
        <w:rPr>
          <w:lang w:val="en-US"/>
        </w:rPr>
        <w:tab/>
      </w:r>
      <w:r w:rsidRPr="00151DE4">
        <w:rPr>
          <w:lang w:val="en-US"/>
        </w:rPr>
        <w:tab/>
        <w:t>FOREIGN KEY (</w:t>
      </w:r>
      <w:proofErr w:type="spellStart"/>
      <w:r w:rsidRPr="00151DE4">
        <w:rPr>
          <w:lang w:val="en-US"/>
        </w:rPr>
        <w:t>gebruikerID</w:t>
      </w:r>
      <w:proofErr w:type="spellEnd"/>
      <w:r w:rsidRPr="00151DE4">
        <w:rPr>
          <w:lang w:val="en-US"/>
        </w:rPr>
        <w:t>)</w:t>
      </w:r>
    </w:p>
    <w:p w14:paraId="0C6E5B12" w14:textId="77777777" w:rsidR="00151DE4" w:rsidRPr="00151DE4" w:rsidRDefault="00151DE4" w:rsidP="0040339A">
      <w:pPr>
        <w:pStyle w:val="NoSpacing"/>
        <w:rPr>
          <w:lang w:val="en-US"/>
        </w:rPr>
      </w:pPr>
      <w:r w:rsidRPr="00151DE4">
        <w:rPr>
          <w:lang w:val="en-US"/>
        </w:rPr>
        <w:tab/>
      </w:r>
      <w:r w:rsidRPr="00151DE4">
        <w:rPr>
          <w:lang w:val="en-US"/>
        </w:rPr>
        <w:tab/>
        <w:t xml:space="preserve">REFERENCES </w:t>
      </w:r>
      <w:proofErr w:type="spellStart"/>
      <w:proofErr w:type="gramStart"/>
      <w:r w:rsidRPr="00151DE4">
        <w:rPr>
          <w:lang w:val="en-US"/>
        </w:rPr>
        <w:t>project.Gebruiker</w:t>
      </w:r>
      <w:proofErr w:type="spellEnd"/>
      <w:proofErr w:type="gramEnd"/>
      <w:r w:rsidRPr="00151DE4">
        <w:rPr>
          <w:lang w:val="en-US"/>
        </w:rPr>
        <w:t>(ID),</w:t>
      </w:r>
    </w:p>
    <w:p w14:paraId="00A87DDC"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FK_ProductReviewProduct</w:t>
      </w:r>
      <w:proofErr w:type="spellEnd"/>
    </w:p>
    <w:p w14:paraId="5AF11CDD" w14:textId="77777777" w:rsidR="00151DE4" w:rsidRPr="00151DE4" w:rsidRDefault="00151DE4" w:rsidP="0040339A">
      <w:pPr>
        <w:pStyle w:val="NoSpacing"/>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6EED301D" w14:textId="77777777" w:rsidR="00151DE4" w:rsidRPr="00151DE4" w:rsidRDefault="00151DE4" w:rsidP="0040339A">
      <w:pPr>
        <w:pStyle w:val="NoSpacing"/>
        <w:rPr>
          <w:lang w:val="en-US"/>
        </w:rPr>
      </w:pPr>
      <w:r w:rsidRPr="00151DE4">
        <w:rPr>
          <w:lang w:val="en-US"/>
        </w:rPr>
        <w:tab/>
      </w:r>
      <w:r w:rsidRPr="00151DE4">
        <w:rPr>
          <w:lang w:val="en-US"/>
        </w:rPr>
        <w:tab/>
        <w:t xml:space="preserve">REFERENCES </w:t>
      </w:r>
      <w:proofErr w:type="spellStart"/>
      <w:proofErr w:type="gramStart"/>
      <w:r w:rsidRPr="00151DE4">
        <w:rPr>
          <w:lang w:val="en-US"/>
        </w:rPr>
        <w:t>project.Product</w:t>
      </w:r>
      <w:proofErr w:type="spellEnd"/>
      <w:proofErr w:type="gramEnd"/>
      <w:r w:rsidRPr="00151DE4">
        <w:rPr>
          <w:lang w:val="en-US"/>
        </w:rPr>
        <w:t>(ID),</w:t>
      </w:r>
    </w:p>
    <w:p w14:paraId="1C5BA812" w14:textId="77777777" w:rsidR="00151DE4" w:rsidRPr="00151DE4" w:rsidRDefault="00151DE4" w:rsidP="0040339A">
      <w:pPr>
        <w:pStyle w:val="NoSpacing"/>
        <w:rPr>
          <w:lang w:val="en-US"/>
        </w:rPr>
      </w:pPr>
      <w:r w:rsidRPr="00151DE4">
        <w:rPr>
          <w:lang w:val="en-US"/>
        </w:rPr>
        <w:t>)</w:t>
      </w:r>
    </w:p>
    <w:p w14:paraId="034B84CC" w14:textId="77777777" w:rsidR="00151DE4" w:rsidRPr="00151DE4" w:rsidRDefault="00151DE4" w:rsidP="0040339A">
      <w:pPr>
        <w:pStyle w:val="NoSpacing"/>
        <w:rPr>
          <w:lang w:val="en-US"/>
        </w:rPr>
      </w:pPr>
    </w:p>
    <w:p w14:paraId="033239D0"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project.Aanbod</w:t>
      </w:r>
      <w:proofErr w:type="spellEnd"/>
      <w:proofErr w:type="gramEnd"/>
      <w:r w:rsidRPr="00151DE4">
        <w:rPr>
          <w:lang w:val="en-US"/>
        </w:rPr>
        <w:t>(</w:t>
      </w:r>
    </w:p>
    <w:p w14:paraId="38E0A0C7" w14:textId="77777777" w:rsidR="00151DE4" w:rsidRPr="00151DE4" w:rsidRDefault="00151DE4" w:rsidP="0040339A">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1C84D652"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prijs</w:t>
      </w:r>
      <w:proofErr w:type="spellEnd"/>
      <w:r w:rsidRPr="00151DE4">
        <w:rPr>
          <w:lang w:val="en-US"/>
        </w:rPr>
        <w:t xml:space="preserve"> FLOAT NOT NULL,</w:t>
      </w:r>
    </w:p>
    <w:p w14:paraId="2F1EC66E"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productAfbeelding</w:t>
      </w:r>
      <w:proofErr w:type="spellEnd"/>
      <w:r w:rsidRPr="00151DE4">
        <w:rPr>
          <w:lang w:val="en-US"/>
        </w:rPr>
        <w:t xml:space="preserve"> </w:t>
      </w:r>
      <w:proofErr w:type="gramStart"/>
      <w:r w:rsidRPr="00151DE4">
        <w:rPr>
          <w:lang w:val="en-US"/>
        </w:rPr>
        <w:t>varchar(</w:t>
      </w:r>
      <w:proofErr w:type="gramEnd"/>
      <w:r w:rsidRPr="00151DE4">
        <w:rPr>
          <w:lang w:val="en-US"/>
        </w:rPr>
        <w:t>50) NULL,</w:t>
      </w:r>
    </w:p>
    <w:p w14:paraId="4AAF3E1B"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productStatus</w:t>
      </w:r>
      <w:proofErr w:type="spellEnd"/>
      <w:r w:rsidRPr="00151DE4">
        <w:rPr>
          <w:lang w:val="en-US"/>
        </w:rPr>
        <w:t xml:space="preserve"> </w:t>
      </w:r>
      <w:proofErr w:type="gramStart"/>
      <w:r w:rsidRPr="00151DE4">
        <w:rPr>
          <w:lang w:val="en-US"/>
        </w:rPr>
        <w:t>varchar(</w:t>
      </w:r>
      <w:proofErr w:type="gramEnd"/>
      <w:r w:rsidRPr="00151DE4">
        <w:rPr>
          <w:lang w:val="en-US"/>
        </w:rPr>
        <w:t>15) NULL,</w:t>
      </w:r>
    </w:p>
    <w:p w14:paraId="3FEE6AF9"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isGereserveerd</w:t>
      </w:r>
      <w:proofErr w:type="spellEnd"/>
      <w:r w:rsidRPr="00151DE4">
        <w:rPr>
          <w:lang w:val="en-US"/>
        </w:rPr>
        <w:t xml:space="preserve"> bit NULL,</w:t>
      </w:r>
    </w:p>
    <w:p w14:paraId="388AB224"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3BE0E732"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koperID</w:t>
      </w:r>
      <w:proofErr w:type="spellEnd"/>
      <w:r w:rsidRPr="00151DE4">
        <w:rPr>
          <w:lang w:val="en-US"/>
        </w:rPr>
        <w:t xml:space="preserve"> int NULL,</w:t>
      </w:r>
    </w:p>
    <w:p w14:paraId="3E123405"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verkoperID</w:t>
      </w:r>
      <w:proofErr w:type="spellEnd"/>
      <w:r w:rsidRPr="00151DE4">
        <w:rPr>
          <w:lang w:val="en-US"/>
        </w:rPr>
        <w:t xml:space="preserve"> int NOT NULL,</w:t>
      </w:r>
    </w:p>
    <w:p w14:paraId="5B6268E6"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PK_Aanbod</w:t>
      </w:r>
      <w:proofErr w:type="spellEnd"/>
      <w:r w:rsidRPr="00151DE4">
        <w:rPr>
          <w:lang w:val="en-US"/>
        </w:rPr>
        <w:t xml:space="preserve"> PRIMARY KEY (ID),</w:t>
      </w:r>
    </w:p>
    <w:p w14:paraId="695F2B86"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FK_AanbodProduct</w:t>
      </w:r>
      <w:proofErr w:type="spellEnd"/>
    </w:p>
    <w:p w14:paraId="0315AA12" w14:textId="77777777" w:rsidR="00151DE4" w:rsidRPr="00151DE4" w:rsidRDefault="00151DE4" w:rsidP="0040339A">
      <w:pPr>
        <w:pStyle w:val="NoSpacing"/>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712A27B6" w14:textId="77777777" w:rsidR="00151DE4" w:rsidRPr="00151DE4" w:rsidRDefault="00151DE4" w:rsidP="0040339A">
      <w:pPr>
        <w:pStyle w:val="NoSpacing"/>
        <w:rPr>
          <w:lang w:val="en-US"/>
        </w:rPr>
      </w:pPr>
      <w:r w:rsidRPr="00151DE4">
        <w:rPr>
          <w:lang w:val="en-US"/>
        </w:rPr>
        <w:t xml:space="preserve">    REFERENCES </w:t>
      </w:r>
      <w:proofErr w:type="spellStart"/>
      <w:proofErr w:type="gramStart"/>
      <w:r w:rsidRPr="00151DE4">
        <w:rPr>
          <w:lang w:val="en-US"/>
        </w:rPr>
        <w:t>project.Product</w:t>
      </w:r>
      <w:proofErr w:type="spellEnd"/>
      <w:proofErr w:type="gramEnd"/>
      <w:r w:rsidRPr="00151DE4">
        <w:rPr>
          <w:lang w:val="en-US"/>
        </w:rPr>
        <w:t>(ID),</w:t>
      </w:r>
    </w:p>
    <w:p w14:paraId="794273A4"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FK_AanbodGebruiker_Koper</w:t>
      </w:r>
      <w:proofErr w:type="spellEnd"/>
    </w:p>
    <w:p w14:paraId="055B5B89" w14:textId="77777777" w:rsidR="00151DE4" w:rsidRPr="00151DE4" w:rsidRDefault="00151DE4" w:rsidP="0040339A">
      <w:pPr>
        <w:pStyle w:val="NoSpacing"/>
        <w:rPr>
          <w:lang w:val="en-US"/>
        </w:rPr>
      </w:pPr>
      <w:r w:rsidRPr="00151DE4">
        <w:rPr>
          <w:lang w:val="en-US"/>
        </w:rPr>
        <w:t xml:space="preserve">    FOREIGN KEY (</w:t>
      </w:r>
      <w:proofErr w:type="spellStart"/>
      <w:r w:rsidRPr="00151DE4">
        <w:rPr>
          <w:lang w:val="en-US"/>
        </w:rPr>
        <w:t>koperID</w:t>
      </w:r>
      <w:proofErr w:type="spellEnd"/>
      <w:r w:rsidRPr="00151DE4">
        <w:rPr>
          <w:lang w:val="en-US"/>
        </w:rPr>
        <w:t>)</w:t>
      </w:r>
    </w:p>
    <w:p w14:paraId="1CD33B1D" w14:textId="77777777" w:rsidR="00151DE4" w:rsidRDefault="00151DE4" w:rsidP="0040339A">
      <w:pPr>
        <w:pStyle w:val="NoSpacing"/>
      </w:pPr>
      <w:r w:rsidRPr="00151DE4">
        <w:rPr>
          <w:lang w:val="en-US"/>
        </w:rPr>
        <w:t xml:space="preserve">    </w:t>
      </w:r>
      <w:r>
        <w:t xml:space="preserve">REFERENCES </w:t>
      </w:r>
      <w:proofErr w:type="spellStart"/>
      <w:proofErr w:type="gramStart"/>
      <w:r>
        <w:t>project.Gebruiker</w:t>
      </w:r>
      <w:proofErr w:type="spellEnd"/>
      <w:proofErr w:type="gramEnd"/>
      <w:r>
        <w:t>(ID),</w:t>
      </w:r>
    </w:p>
    <w:p w14:paraId="6E8F7EAE" w14:textId="77777777" w:rsidR="00151DE4" w:rsidRDefault="00151DE4" w:rsidP="0040339A">
      <w:pPr>
        <w:pStyle w:val="NoSpacing"/>
      </w:pPr>
      <w:r>
        <w:t xml:space="preserve"> CONSTRAINT </w:t>
      </w:r>
      <w:proofErr w:type="spellStart"/>
      <w:r>
        <w:t>FK_AanbodGebruiker_Verkoper</w:t>
      </w:r>
      <w:proofErr w:type="spellEnd"/>
    </w:p>
    <w:p w14:paraId="11FBCD6E" w14:textId="77777777" w:rsidR="00151DE4" w:rsidRPr="00151DE4" w:rsidRDefault="00151DE4" w:rsidP="0040339A">
      <w:pPr>
        <w:pStyle w:val="NoSpacing"/>
        <w:rPr>
          <w:lang w:val="en-US"/>
        </w:rPr>
      </w:pPr>
      <w:r>
        <w:t xml:space="preserve">    </w:t>
      </w:r>
      <w:r w:rsidRPr="00151DE4">
        <w:rPr>
          <w:lang w:val="en-US"/>
        </w:rPr>
        <w:t>FOREIGN KEY (</w:t>
      </w:r>
      <w:proofErr w:type="spellStart"/>
      <w:r w:rsidRPr="00151DE4">
        <w:rPr>
          <w:lang w:val="en-US"/>
        </w:rPr>
        <w:t>verkoperID</w:t>
      </w:r>
      <w:proofErr w:type="spellEnd"/>
      <w:r w:rsidRPr="00151DE4">
        <w:rPr>
          <w:lang w:val="en-US"/>
        </w:rPr>
        <w:t>)</w:t>
      </w:r>
    </w:p>
    <w:p w14:paraId="04049DF3" w14:textId="77777777" w:rsidR="00151DE4" w:rsidRPr="00151DE4" w:rsidRDefault="00151DE4" w:rsidP="0040339A">
      <w:pPr>
        <w:pStyle w:val="NoSpacing"/>
        <w:rPr>
          <w:lang w:val="en-US"/>
        </w:rPr>
      </w:pPr>
      <w:r w:rsidRPr="00151DE4">
        <w:rPr>
          <w:lang w:val="en-US"/>
        </w:rPr>
        <w:t xml:space="preserve">    REFERENCES </w:t>
      </w:r>
      <w:proofErr w:type="spellStart"/>
      <w:proofErr w:type="gramStart"/>
      <w:r w:rsidRPr="00151DE4">
        <w:rPr>
          <w:lang w:val="en-US"/>
        </w:rPr>
        <w:t>project.Gebruiker</w:t>
      </w:r>
      <w:proofErr w:type="spellEnd"/>
      <w:proofErr w:type="gramEnd"/>
      <w:r w:rsidRPr="00151DE4">
        <w:rPr>
          <w:lang w:val="en-US"/>
        </w:rPr>
        <w:t>(ID),</w:t>
      </w:r>
    </w:p>
    <w:p w14:paraId="402C3477" w14:textId="77777777" w:rsidR="00151DE4" w:rsidRPr="00151DE4" w:rsidRDefault="00151DE4" w:rsidP="0040339A">
      <w:pPr>
        <w:pStyle w:val="NoSpacing"/>
        <w:rPr>
          <w:lang w:val="en-US"/>
        </w:rPr>
      </w:pPr>
      <w:r w:rsidRPr="00151DE4">
        <w:rPr>
          <w:lang w:val="en-US"/>
        </w:rPr>
        <w:t>)</w:t>
      </w:r>
    </w:p>
    <w:p w14:paraId="7AE5941D" w14:textId="77777777" w:rsidR="00151DE4" w:rsidRPr="00151DE4" w:rsidRDefault="00151DE4" w:rsidP="0040339A">
      <w:pPr>
        <w:pStyle w:val="NoSpacing"/>
        <w:rPr>
          <w:lang w:val="en-US"/>
        </w:rPr>
      </w:pPr>
    </w:p>
    <w:p w14:paraId="54702966"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project.ProductCategorie</w:t>
      </w:r>
      <w:proofErr w:type="spellEnd"/>
      <w:proofErr w:type="gramEnd"/>
      <w:r w:rsidRPr="00151DE4">
        <w:rPr>
          <w:lang w:val="en-US"/>
        </w:rPr>
        <w:t>(</w:t>
      </w:r>
    </w:p>
    <w:p w14:paraId="6DF11A79" w14:textId="77777777" w:rsidR="00151DE4" w:rsidRPr="00151DE4" w:rsidRDefault="00151DE4" w:rsidP="0040339A">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55918DCA" w14:textId="77777777" w:rsidR="00151DE4" w:rsidRPr="00151DE4" w:rsidRDefault="00151DE4" w:rsidP="0040339A">
      <w:pPr>
        <w:pStyle w:val="NoSpacing"/>
        <w:rPr>
          <w:lang w:val="en-US"/>
        </w:rPr>
      </w:pPr>
      <w:r w:rsidRPr="00151DE4">
        <w:rPr>
          <w:lang w:val="en-US"/>
        </w:rPr>
        <w:t xml:space="preserve">    naam </w:t>
      </w:r>
      <w:proofErr w:type="gramStart"/>
      <w:r w:rsidRPr="00151DE4">
        <w:rPr>
          <w:lang w:val="en-US"/>
        </w:rPr>
        <w:t>varchar(</w:t>
      </w:r>
      <w:proofErr w:type="gramEnd"/>
      <w:r w:rsidRPr="00151DE4">
        <w:rPr>
          <w:lang w:val="en-US"/>
        </w:rPr>
        <w:t>50) NOT NULL,</w:t>
      </w:r>
    </w:p>
    <w:p w14:paraId="4BF965B5"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39BFBD1A"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PK_ProductCategorie</w:t>
      </w:r>
      <w:proofErr w:type="spellEnd"/>
      <w:r w:rsidRPr="00151DE4">
        <w:rPr>
          <w:lang w:val="en-US"/>
        </w:rPr>
        <w:t xml:space="preserve"> PRIMARY KEY (ID),</w:t>
      </w:r>
    </w:p>
    <w:p w14:paraId="0BC65AF3"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FK_ProductCategorieProduct</w:t>
      </w:r>
      <w:proofErr w:type="spellEnd"/>
    </w:p>
    <w:p w14:paraId="539BE136" w14:textId="77777777" w:rsidR="00151DE4" w:rsidRPr="00151DE4" w:rsidRDefault="00151DE4" w:rsidP="0040339A">
      <w:pPr>
        <w:pStyle w:val="NoSpacing"/>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1E1BB2A8" w14:textId="77777777" w:rsidR="00151DE4" w:rsidRPr="00151DE4" w:rsidRDefault="00151DE4" w:rsidP="0040339A">
      <w:pPr>
        <w:pStyle w:val="NoSpacing"/>
        <w:rPr>
          <w:lang w:val="en-US"/>
        </w:rPr>
      </w:pPr>
      <w:r w:rsidRPr="00151DE4">
        <w:rPr>
          <w:lang w:val="en-US"/>
        </w:rPr>
        <w:t xml:space="preserve">    REFERENCES </w:t>
      </w:r>
      <w:proofErr w:type="spellStart"/>
      <w:proofErr w:type="gramStart"/>
      <w:r w:rsidRPr="00151DE4">
        <w:rPr>
          <w:lang w:val="en-US"/>
        </w:rPr>
        <w:t>project.Product</w:t>
      </w:r>
      <w:proofErr w:type="spellEnd"/>
      <w:proofErr w:type="gramEnd"/>
      <w:r w:rsidRPr="00151DE4">
        <w:rPr>
          <w:lang w:val="en-US"/>
        </w:rPr>
        <w:t>(ID),</w:t>
      </w:r>
    </w:p>
    <w:p w14:paraId="27A188EF" w14:textId="77777777" w:rsidR="00151DE4" w:rsidRPr="00151DE4" w:rsidRDefault="00151DE4" w:rsidP="0040339A">
      <w:pPr>
        <w:pStyle w:val="NoSpacing"/>
        <w:rPr>
          <w:lang w:val="en-US"/>
        </w:rPr>
      </w:pPr>
      <w:r w:rsidRPr="00151DE4">
        <w:rPr>
          <w:lang w:val="en-US"/>
        </w:rPr>
        <w:t>)</w:t>
      </w:r>
    </w:p>
    <w:p w14:paraId="7B0F119C" w14:textId="77777777" w:rsidR="00151DE4" w:rsidRPr="00151DE4" w:rsidRDefault="00151DE4" w:rsidP="0040339A">
      <w:pPr>
        <w:pStyle w:val="NoSpacing"/>
        <w:rPr>
          <w:lang w:val="en-US"/>
        </w:rPr>
      </w:pPr>
    </w:p>
    <w:p w14:paraId="0C23973E" w14:textId="77777777" w:rsidR="00151DE4" w:rsidRPr="00151DE4" w:rsidRDefault="00151DE4" w:rsidP="0040339A">
      <w:pPr>
        <w:pStyle w:val="NoSpacing"/>
        <w:rPr>
          <w:lang w:val="en-US"/>
        </w:rPr>
      </w:pPr>
      <w:r w:rsidRPr="00151DE4">
        <w:rPr>
          <w:lang w:val="en-US"/>
        </w:rPr>
        <w:t xml:space="preserve">CREATE TABLE </w:t>
      </w:r>
      <w:proofErr w:type="spellStart"/>
      <w:proofErr w:type="gramStart"/>
      <w:r w:rsidRPr="00151DE4">
        <w:rPr>
          <w:lang w:val="en-US"/>
        </w:rPr>
        <w:t>project.ProductSubCategorie</w:t>
      </w:r>
      <w:proofErr w:type="spellEnd"/>
      <w:proofErr w:type="gramEnd"/>
      <w:r w:rsidRPr="00151DE4">
        <w:rPr>
          <w:lang w:val="en-US"/>
        </w:rPr>
        <w:t>(</w:t>
      </w:r>
    </w:p>
    <w:p w14:paraId="4C6DEBE1" w14:textId="77777777" w:rsidR="00151DE4" w:rsidRPr="00151DE4" w:rsidRDefault="00151DE4" w:rsidP="0040339A">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2FFF0615" w14:textId="77777777" w:rsidR="00151DE4" w:rsidRPr="00151DE4" w:rsidRDefault="00151DE4" w:rsidP="0040339A">
      <w:pPr>
        <w:pStyle w:val="NoSpacing"/>
        <w:rPr>
          <w:lang w:val="en-US"/>
        </w:rPr>
      </w:pPr>
      <w:r w:rsidRPr="00151DE4">
        <w:rPr>
          <w:lang w:val="en-US"/>
        </w:rPr>
        <w:t xml:space="preserve">    naam </w:t>
      </w:r>
      <w:proofErr w:type="gramStart"/>
      <w:r w:rsidRPr="00151DE4">
        <w:rPr>
          <w:lang w:val="en-US"/>
        </w:rPr>
        <w:t>varchar(</w:t>
      </w:r>
      <w:proofErr w:type="gramEnd"/>
      <w:r w:rsidRPr="00151DE4">
        <w:rPr>
          <w:lang w:val="en-US"/>
        </w:rPr>
        <w:t>50) NOT NULL,</w:t>
      </w:r>
    </w:p>
    <w:p w14:paraId="65992A52" w14:textId="77777777" w:rsidR="00151DE4" w:rsidRPr="00151DE4" w:rsidRDefault="00151DE4" w:rsidP="0040339A">
      <w:pPr>
        <w:pStyle w:val="NoSpacing"/>
        <w:rPr>
          <w:lang w:val="en-US"/>
        </w:rPr>
      </w:pPr>
      <w:r w:rsidRPr="00151DE4">
        <w:rPr>
          <w:lang w:val="en-US"/>
        </w:rPr>
        <w:t xml:space="preserve">    </w:t>
      </w:r>
      <w:proofErr w:type="spellStart"/>
      <w:r w:rsidRPr="00151DE4">
        <w:rPr>
          <w:lang w:val="en-US"/>
        </w:rPr>
        <w:t>productCategorieID</w:t>
      </w:r>
      <w:proofErr w:type="spellEnd"/>
      <w:r w:rsidRPr="00151DE4">
        <w:rPr>
          <w:lang w:val="en-US"/>
        </w:rPr>
        <w:t xml:space="preserve"> int NOT NULL,</w:t>
      </w:r>
    </w:p>
    <w:p w14:paraId="3FF96BB3"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PK_ProductSubCategorie</w:t>
      </w:r>
      <w:proofErr w:type="spellEnd"/>
      <w:r w:rsidRPr="00151DE4">
        <w:rPr>
          <w:lang w:val="en-US"/>
        </w:rPr>
        <w:t xml:space="preserve"> PRIMARY KEY (ID),</w:t>
      </w:r>
    </w:p>
    <w:p w14:paraId="5EA578AF" w14:textId="77777777" w:rsidR="00151DE4" w:rsidRPr="00151DE4" w:rsidRDefault="00151DE4" w:rsidP="0040339A">
      <w:pPr>
        <w:pStyle w:val="NoSpacing"/>
        <w:rPr>
          <w:lang w:val="en-US"/>
        </w:rPr>
      </w:pPr>
      <w:r w:rsidRPr="00151DE4">
        <w:rPr>
          <w:lang w:val="en-US"/>
        </w:rPr>
        <w:t xml:space="preserve"> CONSTRAINT </w:t>
      </w:r>
      <w:proofErr w:type="spellStart"/>
      <w:r w:rsidRPr="00151DE4">
        <w:rPr>
          <w:lang w:val="en-US"/>
        </w:rPr>
        <w:t>FK_ProductSubCategorieProductCategorie</w:t>
      </w:r>
      <w:proofErr w:type="spellEnd"/>
    </w:p>
    <w:p w14:paraId="0D13B66E" w14:textId="77777777" w:rsidR="00151DE4" w:rsidRPr="00151DE4" w:rsidRDefault="00151DE4" w:rsidP="0040339A">
      <w:pPr>
        <w:pStyle w:val="NoSpacing"/>
        <w:rPr>
          <w:lang w:val="en-US"/>
        </w:rPr>
      </w:pPr>
      <w:r w:rsidRPr="00151DE4">
        <w:rPr>
          <w:lang w:val="en-US"/>
        </w:rPr>
        <w:t xml:space="preserve">    FOREIGN KEY (</w:t>
      </w:r>
      <w:proofErr w:type="spellStart"/>
      <w:r w:rsidRPr="00151DE4">
        <w:rPr>
          <w:lang w:val="en-US"/>
        </w:rPr>
        <w:t>productCategorieID</w:t>
      </w:r>
      <w:proofErr w:type="spellEnd"/>
      <w:r w:rsidRPr="00151DE4">
        <w:rPr>
          <w:lang w:val="en-US"/>
        </w:rPr>
        <w:t>)</w:t>
      </w:r>
    </w:p>
    <w:p w14:paraId="484A602B" w14:textId="77777777" w:rsidR="00151DE4" w:rsidRPr="002A7CC4" w:rsidRDefault="00151DE4" w:rsidP="0040339A">
      <w:pPr>
        <w:pStyle w:val="NoSpacing"/>
      </w:pPr>
      <w:r w:rsidRPr="00151DE4">
        <w:rPr>
          <w:lang w:val="en-US"/>
        </w:rPr>
        <w:t xml:space="preserve">    </w:t>
      </w:r>
      <w:r w:rsidRPr="002A7CC4">
        <w:t>REFERENCES project.ProductCategorie(ID),</w:t>
      </w:r>
    </w:p>
    <w:p w14:paraId="68583307" w14:textId="77777777" w:rsidR="00151DE4" w:rsidRPr="002A7CC4" w:rsidRDefault="00151DE4" w:rsidP="0040339A">
      <w:pPr>
        <w:pStyle w:val="NoSpacing"/>
      </w:pPr>
      <w:r w:rsidRPr="002A7CC4">
        <w:t>)</w:t>
      </w:r>
    </w:p>
    <w:p w14:paraId="1AAA727B" w14:textId="0FF8CEB2" w:rsidR="00151DE4" w:rsidRPr="002A7CC4" w:rsidRDefault="0040339A" w:rsidP="0040339A">
      <w:pPr>
        <w:pStyle w:val="NoSpacing"/>
      </w:pPr>
      <w:r w:rsidRPr="002A7CC4">
        <w:t>GO</w:t>
      </w:r>
    </w:p>
    <w:p w14:paraId="79603DED" w14:textId="77777777" w:rsidR="00B15F7B" w:rsidRPr="00C303D9" w:rsidRDefault="00B15F7B">
      <w:r w:rsidRPr="00C303D9">
        <w:br w:type="page"/>
      </w:r>
    </w:p>
    <w:p w14:paraId="7C34B251" w14:textId="77777777" w:rsidR="007D41CB" w:rsidRPr="00883492" w:rsidRDefault="00C303D9" w:rsidP="00435C40">
      <w:pPr>
        <w:pStyle w:val="Heading1"/>
        <w:ind w:right="-1645"/>
      </w:pPr>
      <w:bookmarkStart w:id="4" w:name="_Toc131150752"/>
      <w:r w:rsidRPr="00883492">
        <w:lastRenderedPageBreak/>
        <w:t>Opdracht</w:t>
      </w:r>
      <w:r w:rsidR="007D41CB" w:rsidRPr="00883492">
        <w:t xml:space="preserve"> </w:t>
      </w:r>
      <w:r w:rsidRPr="00883492">
        <w:t>2</w:t>
      </w:r>
      <w:r w:rsidR="00D50EFC" w:rsidRPr="00883492">
        <w:t xml:space="preserve"> – </w:t>
      </w:r>
      <w:r w:rsidRPr="00883492">
        <w:t>Gegevens invullen</w:t>
      </w:r>
      <w:bookmarkEnd w:id="4"/>
    </w:p>
    <w:p w14:paraId="0CA9CC22" w14:textId="77777777" w:rsidR="00B15F7B" w:rsidRPr="00883492" w:rsidRDefault="00B15F7B" w:rsidP="00435C40">
      <w:pPr>
        <w:ind w:right="-1645"/>
      </w:pPr>
    </w:p>
    <w:p w14:paraId="72272D94" w14:textId="77777777" w:rsidR="00151DE4" w:rsidRPr="00DA0F8C" w:rsidRDefault="00151DE4" w:rsidP="0040339A">
      <w:pPr>
        <w:pStyle w:val="NoSpacing"/>
        <w:rPr>
          <w:lang w:val="en-US"/>
        </w:rPr>
      </w:pPr>
      <w:r w:rsidRPr="00DA0F8C">
        <w:rPr>
          <w:lang w:val="en-US"/>
        </w:rPr>
        <w:t>SET IDENTITY_INSERT [project</w:t>
      </w:r>
      <w:proofErr w:type="gramStart"/>
      <w:r w:rsidRPr="00DA0F8C">
        <w:rPr>
          <w:lang w:val="en-US"/>
        </w:rPr>
        <w:t>].[</w:t>
      </w:r>
      <w:proofErr w:type="spellStart"/>
      <w:proofErr w:type="gramEnd"/>
      <w:r w:rsidRPr="00DA0F8C">
        <w:rPr>
          <w:lang w:val="en-US"/>
        </w:rPr>
        <w:t>Adres</w:t>
      </w:r>
      <w:proofErr w:type="spellEnd"/>
      <w:r w:rsidRPr="00DA0F8C">
        <w:rPr>
          <w:lang w:val="en-US"/>
        </w:rPr>
        <w:t xml:space="preserve">] ON </w:t>
      </w:r>
    </w:p>
    <w:p w14:paraId="640C72F6" w14:textId="77777777" w:rsidR="00151DE4" w:rsidRPr="00151DE4" w:rsidRDefault="00151DE4" w:rsidP="0040339A">
      <w:pPr>
        <w:pStyle w:val="NoSpacing"/>
      </w:pPr>
      <w:r w:rsidRPr="00151DE4">
        <w:t>GO</w:t>
      </w:r>
    </w:p>
    <w:p w14:paraId="4CA32C4C" w14:textId="77777777" w:rsidR="00151DE4" w:rsidRDefault="00151DE4" w:rsidP="0040339A">
      <w:pPr>
        <w:pStyle w:val="NoSpacing"/>
      </w:pPr>
      <w:r>
        <w:t>INSERT [project</w:t>
      </w:r>
      <w:proofErr w:type="gramStart"/>
      <w:r>
        <w:t>].[</w:t>
      </w:r>
      <w:proofErr w:type="gramEnd"/>
      <w:r>
        <w:t>Adres] ([ID], [straat], [huisnummer], [gemeente], [postcode], [land]) VALUES (1, '</w:t>
      </w:r>
      <w:proofErr w:type="spellStart"/>
      <w:r>
        <w:t>Kleinhoefstraat</w:t>
      </w:r>
      <w:proofErr w:type="spellEnd"/>
      <w:r>
        <w:t>', '4', 'Geel', '2440', 'België')</w:t>
      </w:r>
    </w:p>
    <w:p w14:paraId="2AE72CCA" w14:textId="77777777" w:rsidR="00151DE4" w:rsidRDefault="00151DE4" w:rsidP="0040339A">
      <w:pPr>
        <w:pStyle w:val="NoSpacing"/>
      </w:pPr>
      <w:r>
        <w:t>INSERT [project</w:t>
      </w:r>
      <w:proofErr w:type="gramStart"/>
      <w:r>
        <w:t>].[</w:t>
      </w:r>
      <w:proofErr w:type="gramEnd"/>
      <w:r>
        <w:t>Adres] ([ID], [straat], [huisnummer], [gemeente], [postcode], [land]) VALUES (2, 'Dorpstraat', '15', 'Antwerpen', '2000', 'België')</w:t>
      </w:r>
    </w:p>
    <w:p w14:paraId="01ADF84F" w14:textId="77777777" w:rsidR="00151DE4" w:rsidRDefault="00151DE4" w:rsidP="0040339A">
      <w:pPr>
        <w:pStyle w:val="NoSpacing"/>
      </w:pPr>
      <w:r>
        <w:t>INSERT [project</w:t>
      </w:r>
      <w:proofErr w:type="gramStart"/>
      <w:r>
        <w:t>].[</w:t>
      </w:r>
      <w:proofErr w:type="gramEnd"/>
      <w:r>
        <w:t>Adres] ([ID], [straat], [huisnummer], [gemeente], [postcode], [land]) VALUES (3, 'Schoolstraat', '23', 'Gent', '9000', 'België')</w:t>
      </w:r>
    </w:p>
    <w:p w14:paraId="0A1BA7A6" w14:textId="77777777" w:rsidR="00151DE4" w:rsidRDefault="00151DE4" w:rsidP="0040339A">
      <w:pPr>
        <w:pStyle w:val="NoSpacing"/>
      </w:pPr>
      <w:r>
        <w:t>INSERT [project</w:t>
      </w:r>
      <w:proofErr w:type="gramStart"/>
      <w:r>
        <w:t>].[</w:t>
      </w:r>
      <w:proofErr w:type="gramEnd"/>
      <w:r>
        <w:t>Adres] ([ID], [straat], [huisnummer], [gemeente], [postcode], [land]) VALUES (4, 'Marktplein', '8', 'Brussel', '1000', 'België')</w:t>
      </w:r>
    </w:p>
    <w:p w14:paraId="61FB4094" w14:textId="77777777" w:rsidR="00151DE4" w:rsidRDefault="00151DE4" w:rsidP="0040339A">
      <w:pPr>
        <w:pStyle w:val="NoSpacing"/>
      </w:pPr>
      <w:r>
        <w:t>INSERT [project</w:t>
      </w:r>
      <w:proofErr w:type="gramStart"/>
      <w:r>
        <w:t>].[</w:t>
      </w:r>
      <w:proofErr w:type="gramEnd"/>
      <w:r>
        <w:t>Adres] ([ID], [straat], [huisnummer], [gemeente], [postcode], [land]) VALUES (5, 'Kerkstraat', '11', 'Leuven', '3000', 'België')</w:t>
      </w:r>
    </w:p>
    <w:p w14:paraId="7EE96437" w14:textId="77777777" w:rsidR="00151DE4" w:rsidRDefault="00151DE4" w:rsidP="0040339A">
      <w:pPr>
        <w:pStyle w:val="NoSpacing"/>
      </w:pPr>
      <w:r>
        <w:t>INSERT [project</w:t>
      </w:r>
      <w:proofErr w:type="gramStart"/>
      <w:r>
        <w:t>].[</w:t>
      </w:r>
      <w:proofErr w:type="gramEnd"/>
      <w:r>
        <w:t>Adres] ([ID], [straat], [huisnummer], [gemeente], [postcode], [land]) VALUES (6, 'Hoofdstraat', '42', 'Hasselt', '3500', 'België')</w:t>
      </w:r>
    </w:p>
    <w:p w14:paraId="5AB68991" w14:textId="77777777" w:rsidR="00151DE4" w:rsidRDefault="00151DE4" w:rsidP="0040339A">
      <w:pPr>
        <w:pStyle w:val="NoSpacing"/>
      </w:pPr>
      <w:r>
        <w:t>INSERT [project</w:t>
      </w:r>
      <w:proofErr w:type="gramStart"/>
      <w:r>
        <w:t>].[</w:t>
      </w:r>
      <w:proofErr w:type="gramEnd"/>
      <w:r>
        <w:t>Adres] ([ID], [straat], [huisnummer], [gemeente], [postcode], [land]) VALUES (7, 'Binnenweg', '17', 'Brugge', '8000', 'België')</w:t>
      </w:r>
    </w:p>
    <w:p w14:paraId="27C8559F" w14:textId="77777777" w:rsidR="00151DE4" w:rsidRDefault="00151DE4" w:rsidP="0040339A">
      <w:pPr>
        <w:pStyle w:val="NoSpacing"/>
      </w:pPr>
      <w:r>
        <w:t>INSERT [project</w:t>
      </w:r>
      <w:proofErr w:type="gramStart"/>
      <w:r>
        <w:t>].[</w:t>
      </w:r>
      <w:proofErr w:type="gramEnd"/>
      <w:r>
        <w:t>Adres] ([ID], [straat], [huisnummer], [gemeente], [postcode], [land]) VALUES (8, 'Korte Kerkstraat', '3', 'Veurne', '8630', 'België')</w:t>
      </w:r>
    </w:p>
    <w:p w14:paraId="4B897559" w14:textId="77777777" w:rsidR="00151DE4" w:rsidRDefault="00151DE4" w:rsidP="0040339A">
      <w:pPr>
        <w:pStyle w:val="NoSpacing"/>
      </w:pPr>
      <w:r>
        <w:t>INSERT [project</w:t>
      </w:r>
      <w:proofErr w:type="gramStart"/>
      <w:r>
        <w:t>].[</w:t>
      </w:r>
      <w:proofErr w:type="gramEnd"/>
      <w:r>
        <w:t>Adres] ([ID], [straat], [huisnummer], [gemeente], [postcode], [land]) VALUES (9, 'Groenstraat', '21', 'Lier', '2500', 'België')</w:t>
      </w:r>
    </w:p>
    <w:p w14:paraId="7367C732" w14:textId="77777777" w:rsidR="00151DE4" w:rsidRDefault="00151DE4" w:rsidP="0040339A">
      <w:pPr>
        <w:pStyle w:val="NoSpacing"/>
      </w:pPr>
      <w:r>
        <w:t>INSERT [project</w:t>
      </w:r>
      <w:proofErr w:type="gramStart"/>
      <w:r>
        <w:t>].[</w:t>
      </w:r>
      <w:proofErr w:type="gramEnd"/>
      <w:r>
        <w:t>Adres] ([ID], [straat], [huisnummer], [gemeente], [postcode], [land]) VALUES (10, 'Grote Markt', '7', 'Oostende', '8400', 'België')</w:t>
      </w:r>
    </w:p>
    <w:p w14:paraId="6F51D0A2" w14:textId="77777777" w:rsidR="00151DE4" w:rsidRDefault="00151DE4" w:rsidP="0040339A">
      <w:pPr>
        <w:pStyle w:val="NoSpacing"/>
      </w:pPr>
      <w:r>
        <w:t>INSERT [project</w:t>
      </w:r>
      <w:proofErr w:type="gramStart"/>
      <w:r>
        <w:t>].[</w:t>
      </w:r>
      <w:proofErr w:type="gramEnd"/>
      <w:r>
        <w:t>Adres] ([ID], [straat], [huisnummer], [gemeente], [postcode], [land]) VALUES (11, 'Spoorwegstraat', '32', 'Dendermonde', '9200', 'België')</w:t>
      </w:r>
    </w:p>
    <w:p w14:paraId="30BDC047" w14:textId="77777777" w:rsidR="00151DE4" w:rsidRDefault="00151DE4" w:rsidP="0040339A">
      <w:pPr>
        <w:pStyle w:val="NoSpacing"/>
      </w:pPr>
      <w:r>
        <w:t>INSERT [project</w:t>
      </w:r>
      <w:proofErr w:type="gramStart"/>
      <w:r>
        <w:t>].[</w:t>
      </w:r>
      <w:proofErr w:type="gramEnd"/>
      <w:r>
        <w:t>Adres] ([ID], [straat], [huisnummer], [gemeente], [postcode], [land]) VALUES (12, 'Kapellestraat', '13', 'Turnhout', '2300', 'België')</w:t>
      </w:r>
    </w:p>
    <w:p w14:paraId="7A862D25" w14:textId="77777777" w:rsidR="00151DE4" w:rsidRDefault="00151DE4" w:rsidP="0040339A">
      <w:pPr>
        <w:pStyle w:val="NoSpacing"/>
      </w:pPr>
      <w:r>
        <w:t>INSERT [project</w:t>
      </w:r>
      <w:proofErr w:type="gramStart"/>
      <w:r>
        <w:t>].[</w:t>
      </w:r>
      <w:proofErr w:type="gramEnd"/>
      <w:r>
        <w:t>Adres] ([ID], [straat], [huisnummer], [gemeente], [postcode], [land]) VALUES (13, 'Parkstraat', '14', 'Den Haag', '2514', 'Nederland')</w:t>
      </w:r>
    </w:p>
    <w:p w14:paraId="087EDDFB" w14:textId="77777777" w:rsidR="00151DE4" w:rsidRDefault="00151DE4" w:rsidP="0040339A">
      <w:pPr>
        <w:pStyle w:val="NoSpacing"/>
      </w:pPr>
      <w:r>
        <w:t>INSERT [project</w:t>
      </w:r>
      <w:proofErr w:type="gramStart"/>
      <w:r>
        <w:t>].[</w:t>
      </w:r>
      <w:proofErr w:type="gramEnd"/>
      <w:r>
        <w:t>Adres] ([ID], [straat], [huisnummer], [gemeente], [postcode], [land]) VALUES (14, '</w:t>
      </w:r>
      <w:proofErr w:type="spellStart"/>
      <w:r>
        <w:t>Rue</w:t>
      </w:r>
      <w:proofErr w:type="spellEnd"/>
      <w:r>
        <w:t xml:space="preserve"> du Midi', '22', 'Brussel', '1000', 'België')</w:t>
      </w:r>
    </w:p>
    <w:p w14:paraId="06168B47" w14:textId="77777777" w:rsidR="00151DE4" w:rsidRDefault="00151DE4" w:rsidP="0040339A">
      <w:pPr>
        <w:pStyle w:val="NoSpacing"/>
      </w:pPr>
      <w:r>
        <w:t>INSERT [project</w:t>
      </w:r>
      <w:proofErr w:type="gramStart"/>
      <w:r>
        <w:t>].[</w:t>
      </w:r>
      <w:proofErr w:type="gramEnd"/>
      <w:r>
        <w:t>Adres] ([ID], [straat], [huisnummer], [gemeente], [postcode], [land]) VALUES (15, 'Via Roma', '7', 'Milaan', '20121', '</w:t>
      </w:r>
      <w:proofErr w:type="spellStart"/>
      <w:r>
        <w:t>Italë</w:t>
      </w:r>
      <w:proofErr w:type="spellEnd"/>
      <w:r>
        <w:t>')</w:t>
      </w:r>
    </w:p>
    <w:p w14:paraId="29E9D2E6" w14:textId="77777777" w:rsidR="00151DE4" w:rsidRDefault="00151DE4" w:rsidP="0040339A">
      <w:pPr>
        <w:pStyle w:val="NoSpacing"/>
      </w:pPr>
      <w:r>
        <w:t>INSERT [project</w:t>
      </w:r>
      <w:proofErr w:type="gramStart"/>
      <w:r>
        <w:t>].[</w:t>
      </w:r>
      <w:proofErr w:type="gramEnd"/>
      <w:r>
        <w:t>Adres] ([ID], [straat], [huisnummer], [gemeente], [postcode], [land]) VALUES (16, '</w:t>
      </w:r>
      <w:proofErr w:type="spellStart"/>
      <w:r>
        <w:t>Friedrichstraße</w:t>
      </w:r>
      <w:proofErr w:type="spellEnd"/>
      <w:r>
        <w:t>', '43', 'Berlijn', '10969', 'Duitsland')</w:t>
      </w:r>
    </w:p>
    <w:p w14:paraId="0A4C8C90" w14:textId="77777777" w:rsidR="00151DE4" w:rsidRDefault="00151DE4" w:rsidP="0040339A">
      <w:pPr>
        <w:pStyle w:val="NoSpacing"/>
      </w:pPr>
      <w:r>
        <w:t>INSERT [project</w:t>
      </w:r>
      <w:proofErr w:type="gramStart"/>
      <w:r>
        <w:t>].[</w:t>
      </w:r>
      <w:proofErr w:type="gramEnd"/>
      <w:r>
        <w:t>Adres] ([ID], [straat], [huisnummer], [gemeente], [postcode], [land]) VALUES (17, '</w:t>
      </w:r>
      <w:proofErr w:type="spellStart"/>
      <w:r>
        <w:t>Gran</w:t>
      </w:r>
      <w:proofErr w:type="spellEnd"/>
      <w:r>
        <w:t xml:space="preserve"> Vía', '25', 'Madrid', '28013', 'Spanje')</w:t>
      </w:r>
    </w:p>
    <w:p w14:paraId="35B91CF9" w14:textId="77777777" w:rsidR="00151DE4" w:rsidRDefault="00151DE4" w:rsidP="0040339A">
      <w:pPr>
        <w:pStyle w:val="NoSpacing"/>
      </w:pPr>
      <w:r>
        <w:t>INSERT [project</w:t>
      </w:r>
      <w:proofErr w:type="gramStart"/>
      <w:r>
        <w:t>].[</w:t>
      </w:r>
      <w:proofErr w:type="gramEnd"/>
      <w:r>
        <w:t>Adres] ([ID], [straat], [huisnummer], [gemeente], [postcode], [land]) VALUES (18, '</w:t>
      </w:r>
      <w:proofErr w:type="spellStart"/>
      <w:r>
        <w:t>Moulin</w:t>
      </w:r>
      <w:proofErr w:type="spellEnd"/>
      <w:r>
        <w:t xml:space="preserve"> de la </w:t>
      </w:r>
      <w:proofErr w:type="spellStart"/>
      <w:r>
        <w:t>Rousselière</w:t>
      </w:r>
      <w:proofErr w:type="spellEnd"/>
      <w:r>
        <w:t>', '5', 'Nantes', '44300', 'Frankrijk')</w:t>
      </w:r>
    </w:p>
    <w:p w14:paraId="199939D3" w14:textId="77777777" w:rsidR="00151DE4" w:rsidRDefault="00151DE4" w:rsidP="0040339A">
      <w:pPr>
        <w:pStyle w:val="NoSpacing"/>
      </w:pPr>
      <w:r>
        <w:t>INSERT [project</w:t>
      </w:r>
      <w:proofErr w:type="gramStart"/>
      <w:r>
        <w:t>].[</w:t>
      </w:r>
      <w:proofErr w:type="gramEnd"/>
      <w:r>
        <w:t>Adres] ([ID], [straat], [huisnummer], [gemeente], [postcode], [land]) VALUES (19, '</w:t>
      </w:r>
      <w:proofErr w:type="spellStart"/>
      <w:r>
        <w:t>Strøget</w:t>
      </w:r>
      <w:proofErr w:type="spellEnd"/>
      <w:r>
        <w:t>', '15', 'København', '1160', 'Denemarken')</w:t>
      </w:r>
    </w:p>
    <w:p w14:paraId="264C246D" w14:textId="77777777" w:rsidR="00151DE4" w:rsidRDefault="00151DE4" w:rsidP="0040339A">
      <w:pPr>
        <w:pStyle w:val="NoSpacing"/>
      </w:pPr>
      <w:r>
        <w:t>INSERT [project</w:t>
      </w:r>
      <w:proofErr w:type="gramStart"/>
      <w:r>
        <w:t>].[</w:t>
      </w:r>
      <w:proofErr w:type="gramEnd"/>
      <w:r>
        <w:t>Adres] ([ID], [straat], [huisnummer], [gemeente], [postcode], [land]) VALUES (20, '</w:t>
      </w:r>
      <w:proofErr w:type="spellStart"/>
      <w:r>
        <w:t>Rua</w:t>
      </w:r>
      <w:proofErr w:type="spellEnd"/>
      <w:r>
        <w:t xml:space="preserve"> do </w:t>
      </w:r>
      <w:proofErr w:type="spellStart"/>
      <w:r>
        <w:t>Ouro</w:t>
      </w:r>
      <w:proofErr w:type="spellEnd"/>
      <w:r>
        <w:t>', '49', 'Lissabon', '1100-064', 'Portugal')</w:t>
      </w:r>
    </w:p>
    <w:p w14:paraId="521E3C18" w14:textId="77777777" w:rsidR="00151DE4" w:rsidRDefault="00151DE4" w:rsidP="0040339A">
      <w:pPr>
        <w:pStyle w:val="NoSpacing"/>
      </w:pPr>
      <w:r>
        <w:t>INSERT [project</w:t>
      </w:r>
      <w:proofErr w:type="gramStart"/>
      <w:r>
        <w:t>].[</w:t>
      </w:r>
      <w:proofErr w:type="gramEnd"/>
      <w:r>
        <w:t>Adres] ([ID], [straat], [huisnummer], [gemeente], [postcode], [land]) VALUES (21, '</w:t>
      </w:r>
      <w:proofErr w:type="spellStart"/>
      <w:r>
        <w:t>Kungsgatan</w:t>
      </w:r>
      <w:proofErr w:type="spellEnd"/>
      <w:r>
        <w:t>', '8', 'Stockholm', '111 43', 'Zweden')</w:t>
      </w:r>
    </w:p>
    <w:p w14:paraId="6CF43E08" w14:textId="77777777" w:rsidR="00151DE4" w:rsidRDefault="00151DE4" w:rsidP="0040339A">
      <w:pPr>
        <w:pStyle w:val="NoSpacing"/>
      </w:pPr>
      <w:r>
        <w:t>INSERT [project</w:t>
      </w:r>
      <w:proofErr w:type="gramStart"/>
      <w:r>
        <w:t>].[</w:t>
      </w:r>
      <w:proofErr w:type="gramEnd"/>
      <w:r>
        <w:t>Adres] ([ID], [straat], [huisnummer], [gemeente], [postcode], [land]) VALUES (22, '</w:t>
      </w:r>
      <w:proofErr w:type="spellStart"/>
      <w:r>
        <w:t>Flinders</w:t>
      </w:r>
      <w:proofErr w:type="spellEnd"/>
      <w:r>
        <w:t xml:space="preserve"> Street', '100', 'Melbourne', '3000', 'Australië')</w:t>
      </w:r>
    </w:p>
    <w:p w14:paraId="70FCA686" w14:textId="77777777" w:rsidR="00151DE4" w:rsidRDefault="00151DE4" w:rsidP="0040339A">
      <w:pPr>
        <w:pStyle w:val="NoSpacing"/>
      </w:pPr>
      <w:r>
        <w:t>INSERT [project</w:t>
      </w:r>
      <w:proofErr w:type="gramStart"/>
      <w:r>
        <w:t>].[</w:t>
      </w:r>
      <w:proofErr w:type="gramEnd"/>
      <w:r>
        <w:t>Adres] ([ID], [straat], [huisnummer], [gemeente], [postcode], [land]) VALUES (23, '</w:t>
      </w:r>
      <w:proofErr w:type="spellStart"/>
      <w:r>
        <w:t>Mohrenstraße</w:t>
      </w:r>
      <w:proofErr w:type="spellEnd"/>
      <w:r>
        <w:t>', '37', 'Wenen', '1010', 'Oostenrijk')</w:t>
      </w:r>
    </w:p>
    <w:p w14:paraId="278D58FE" w14:textId="77777777" w:rsidR="00151DE4" w:rsidRDefault="00151DE4" w:rsidP="0040339A">
      <w:pPr>
        <w:pStyle w:val="NoSpacing"/>
      </w:pPr>
      <w:r>
        <w:t>INSERT [project</w:t>
      </w:r>
      <w:proofErr w:type="gramStart"/>
      <w:r>
        <w:t>].[</w:t>
      </w:r>
      <w:proofErr w:type="gramEnd"/>
      <w:r>
        <w:t>Adres] ([ID], [straat], [huisnummer], [gemeente], [postcode], [land]) VALUES (24, 'Karl Johans gate', '23', 'Oslo', '0159', 'Noorwegen')</w:t>
      </w:r>
    </w:p>
    <w:p w14:paraId="749BDAEB" w14:textId="77777777" w:rsidR="00151DE4" w:rsidRDefault="00151DE4" w:rsidP="0040339A">
      <w:pPr>
        <w:pStyle w:val="NoSpacing"/>
      </w:pPr>
      <w:r>
        <w:lastRenderedPageBreak/>
        <w:t>INSERT [project</w:t>
      </w:r>
      <w:proofErr w:type="gramStart"/>
      <w:r>
        <w:t>].[</w:t>
      </w:r>
      <w:proofErr w:type="gramEnd"/>
      <w:r>
        <w:t>Adres] ([ID], [straat], [huisnummer], [gemeente], [postcode], [land]) VALUES (25, '</w:t>
      </w:r>
      <w:proofErr w:type="spellStart"/>
      <w:r>
        <w:t>Passeig</w:t>
      </w:r>
      <w:proofErr w:type="spellEnd"/>
      <w:r>
        <w:t xml:space="preserve"> de </w:t>
      </w:r>
      <w:proofErr w:type="spellStart"/>
      <w:r>
        <w:t>Gràcia</w:t>
      </w:r>
      <w:proofErr w:type="spellEnd"/>
      <w:r>
        <w:t>', '92', 'Barcelona', '08008', 'Spanje')</w:t>
      </w:r>
    </w:p>
    <w:p w14:paraId="1A2A50A0" w14:textId="77777777" w:rsidR="00151DE4" w:rsidRDefault="00151DE4" w:rsidP="0040339A">
      <w:pPr>
        <w:pStyle w:val="NoSpacing"/>
      </w:pPr>
      <w:r>
        <w:t>INSERT [project</w:t>
      </w:r>
      <w:proofErr w:type="gramStart"/>
      <w:r>
        <w:t>].[</w:t>
      </w:r>
      <w:proofErr w:type="gramEnd"/>
      <w:r>
        <w:t>Adres] ([ID], [straat], [huisnummer], [gemeente], [postcode], [land]) VALUES (26, '</w:t>
      </w:r>
      <w:proofErr w:type="spellStart"/>
      <w:r>
        <w:t>Náměstí</w:t>
      </w:r>
      <w:proofErr w:type="spellEnd"/>
      <w:r>
        <w:t xml:space="preserve"> </w:t>
      </w:r>
      <w:proofErr w:type="spellStart"/>
      <w:r>
        <w:t>Republiky</w:t>
      </w:r>
      <w:proofErr w:type="spellEnd"/>
      <w:r>
        <w:t>', '5', 'Praag', '110 00', 'Tsjechische Republiek')</w:t>
      </w:r>
    </w:p>
    <w:p w14:paraId="6463C94A" w14:textId="77777777" w:rsidR="00151DE4" w:rsidRDefault="00151DE4" w:rsidP="0040339A">
      <w:pPr>
        <w:pStyle w:val="NoSpacing"/>
      </w:pPr>
      <w:r>
        <w:t>INSERT [project</w:t>
      </w:r>
      <w:proofErr w:type="gramStart"/>
      <w:r>
        <w:t>].[</w:t>
      </w:r>
      <w:proofErr w:type="gramEnd"/>
      <w:r>
        <w:t>Adres] ([ID], [straat], [huisnummer], [gemeente], [postcode], [land]) VALUES (27, 'Corso Buenos Aires', '33', 'Milaan', '20124', 'Italië')</w:t>
      </w:r>
    </w:p>
    <w:p w14:paraId="632DFA71" w14:textId="77777777" w:rsidR="00151DE4" w:rsidRDefault="00151DE4" w:rsidP="0040339A">
      <w:pPr>
        <w:pStyle w:val="NoSpacing"/>
      </w:pPr>
      <w:r>
        <w:t>INSERT [project</w:t>
      </w:r>
      <w:proofErr w:type="gramStart"/>
      <w:r>
        <w:t>].[</w:t>
      </w:r>
      <w:proofErr w:type="gramEnd"/>
      <w:r>
        <w:t>Adres] ([ID], [straat], [huisnummer], [gemeente], [postcode], [land]) VALUES (28, 'Park Lane', '12', 'Londen', 'W1K 7AF', 'Verenigd Koninkrijk')</w:t>
      </w:r>
    </w:p>
    <w:p w14:paraId="75EDA3BA" w14:textId="77777777" w:rsidR="00151DE4" w:rsidRDefault="00151DE4" w:rsidP="0040339A">
      <w:pPr>
        <w:pStyle w:val="NoSpacing"/>
      </w:pPr>
      <w:r>
        <w:t>INSERT [project</w:t>
      </w:r>
      <w:proofErr w:type="gramStart"/>
      <w:r>
        <w:t>].[</w:t>
      </w:r>
      <w:proofErr w:type="gramEnd"/>
      <w:r>
        <w:t>Adres] ([ID], [straat], [huisnummer], [gemeente], [postcode], [land]) VALUES (29, '</w:t>
      </w:r>
      <w:proofErr w:type="spellStart"/>
      <w:r>
        <w:t>Champs</w:t>
      </w:r>
      <w:proofErr w:type="spellEnd"/>
      <w:r>
        <w:t>-Élysées', '15', 'Parijs', '75008', 'Frankrijk')</w:t>
      </w:r>
    </w:p>
    <w:p w14:paraId="38AF1F3E" w14:textId="77777777" w:rsidR="00151DE4" w:rsidRDefault="00151DE4" w:rsidP="0040339A">
      <w:pPr>
        <w:pStyle w:val="NoSpacing"/>
      </w:pPr>
      <w:r>
        <w:t>INSERT [project</w:t>
      </w:r>
      <w:proofErr w:type="gramStart"/>
      <w:r>
        <w:t>].[</w:t>
      </w:r>
      <w:proofErr w:type="gramEnd"/>
      <w:r>
        <w:t>Adres] ([ID], [straat], [huisnummer], [gemeente], [postcode], [land]) VALUES (30, '</w:t>
      </w:r>
      <w:proofErr w:type="spellStart"/>
      <w:r>
        <w:t>Nørrebrogade</w:t>
      </w:r>
      <w:proofErr w:type="spellEnd"/>
      <w:r>
        <w:t>', '16', 'Kopenhagen', '2200', 'Denemarken')</w:t>
      </w:r>
    </w:p>
    <w:p w14:paraId="314E4CFD" w14:textId="77777777" w:rsidR="00151DE4" w:rsidRDefault="00151DE4" w:rsidP="0040339A">
      <w:pPr>
        <w:pStyle w:val="NoSpacing"/>
      </w:pPr>
      <w:r>
        <w:t>INSERT [project</w:t>
      </w:r>
      <w:proofErr w:type="gramStart"/>
      <w:r>
        <w:t>].[</w:t>
      </w:r>
      <w:proofErr w:type="gramEnd"/>
      <w:r>
        <w:t>Adres] ([ID], [straat], [huisnummer], [gemeente], [postcode], [land]) VALUES (31, '</w:t>
      </w:r>
      <w:proofErr w:type="spellStart"/>
      <w:r>
        <w:t>Gran</w:t>
      </w:r>
      <w:proofErr w:type="spellEnd"/>
      <w:r>
        <w:t xml:space="preserve"> Vía', '34', 'Madrid', N'28013', 'Spanje')</w:t>
      </w:r>
    </w:p>
    <w:p w14:paraId="23EC59FB" w14:textId="77777777" w:rsidR="00151DE4" w:rsidRDefault="00151DE4" w:rsidP="0040339A">
      <w:pPr>
        <w:pStyle w:val="NoSpacing"/>
      </w:pPr>
      <w:r>
        <w:t>INSERT [project</w:t>
      </w:r>
      <w:proofErr w:type="gramStart"/>
      <w:r>
        <w:t>].[</w:t>
      </w:r>
      <w:proofErr w:type="gramEnd"/>
      <w:r>
        <w:t>Adres] ([ID], [straat], [huisnummer], [gemeente], [postcode], [land]) VALUES (32, '</w:t>
      </w:r>
      <w:proofErr w:type="spellStart"/>
      <w:r>
        <w:t>Kreuzbergstraße</w:t>
      </w:r>
      <w:proofErr w:type="spellEnd"/>
      <w:r>
        <w:t>', '23', 'Berlijn', '10965', 'Duitsland')</w:t>
      </w:r>
    </w:p>
    <w:p w14:paraId="3D44C461" w14:textId="77777777" w:rsidR="00151DE4" w:rsidRDefault="00151DE4" w:rsidP="0040339A">
      <w:pPr>
        <w:pStyle w:val="NoSpacing"/>
      </w:pPr>
      <w:r>
        <w:t>INSERT [project</w:t>
      </w:r>
      <w:proofErr w:type="gramStart"/>
      <w:r>
        <w:t>].[</w:t>
      </w:r>
      <w:proofErr w:type="gramEnd"/>
      <w:r>
        <w:t>Adres] ([ID], [straat], [huisnummer], [gemeente], [postcode], [land]) VALUES (33, 'Hoofdstraat', '15', 'Amsterdam', '1012 BX', 'Nederland')</w:t>
      </w:r>
    </w:p>
    <w:p w14:paraId="122EA10C" w14:textId="77777777" w:rsidR="00151DE4" w:rsidRDefault="00151DE4" w:rsidP="0040339A">
      <w:pPr>
        <w:pStyle w:val="NoSpacing"/>
      </w:pPr>
      <w:r>
        <w:t>INSERT [project</w:t>
      </w:r>
      <w:proofErr w:type="gramStart"/>
      <w:r>
        <w:t>].[</w:t>
      </w:r>
      <w:proofErr w:type="gramEnd"/>
      <w:r>
        <w:t>Adres] ([ID], [straat], [huisnummer], [gemeente], [postcode], [land]) VALUES (34, '</w:t>
      </w:r>
      <w:proofErr w:type="spellStart"/>
      <w:r>
        <w:t>Rue</w:t>
      </w:r>
      <w:proofErr w:type="spellEnd"/>
      <w:r>
        <w:t xml:space="preserve"> du </w:t>
      </w:r>
      <w:proofErr w:type="spellStart"/>
      <w:r>
        <w:t>Faubourg</w:t>
      </w:r>
      <w:proofErr w:type="spellEnd"/>
      <w:r>
        <w:t xml:space="preserve"> Saint-</w:t>
      </w:r>
      <w:proofErr w:type="spellStart"/>
      <w:r>
        <w:t>Honoré</w:t>
      </w:r>
      <w:proofErr w:type="spellEnd"/>
      <w:r>
        <w:t>', '120', 'Parijs', '75008', 'Frankrijk')</w:t>
      </w:r>
    </w:p>
    <w:p w14:paraId="21E4FABD" w14:textId="77777777" w:rsidR="00151DE4" w:rsidRDefault="00151DE4" w:rsidP="0040339A">
      <w:pPr>
        <w:pStyle w:val="NoSpacing"/>
      </w:pPr>
      <w:r>
        <w:t>INSERT [project</w:t>
      </w:r>
      <w:proofErr w:type="gramStart"/>
      <w:r>
        <w:t>].[</w:t>
      </w:r>
      <w:proofErr w:type="gramEnd"/>
      <w:r>
        <w:t>Adres] ([ID], [straat], [huisnummer], [gemeente], [postcode], [land]) VALUES (35, 'Oxford Street', '235', 'Londen', 'W1D 2JD', 'Engeland')</w:t>
      </w:r>
    </w:p>
    <w:p w14:paraId="6873F308" w14:textId="77777777" w:rsidR="00151DE4" w:rsidRDefault="00151DE4" w:rsidP="0040339A">
      <w:pPr>
        <w:pStyle w:val="NoSpacing"/>
      </w:pPr>
      <w:r>
        <w:t>INSERT [project</w:t>
      </w:r>
      <w:proofErr w:type="gramStart"/>
      <w:r>
        <w:t>].[</w:t>
      </w:r>
      <w:proofErr w:type="gramEnd"/>
      <w:r>
        <w:t>Adres] ([ID], [straat], [huisnummer], [gemeente], [postcode], [land]) VALUES (36, '</w:t>
      </w:r>
      <w:proofErr w:type="spellStart"/>
      <w:r>
        <w:t>Unter</w:t>
      </w:r>
      <w:proofErr w:type="spellEnd"/>
      <w:r>
        <w:t xml:space="preserve"> den Linden', '1', 'Berlijn', '10117', 'Duitsland')</w:t>
      </w:r>
    </w:p>
    <w:p w14:paraId="433F79F5" w14:textId="77777777" w:rsidR="00151DE4" w:rsidRDefault="00151DE4" w:rsidP="0040339A">
      <w:pPr>
        <w:pStyle w:val="NoSpacing"/>
      </w:pPr>
      <w:r>
        <w:t>INSERT [project</w:t>
      </w:r>
      <w:proofErr w:type="gramStart"/>
      <w:r>
        <w:t>].[</w:t>
      </w:r>
      <w:proofErr w:type="gramEnd"/>
      <w:r>
        <w:t>Adres] ([ID], [straat], [huisnummer], [gemeente], [postcode], [land]) VALUES (37, '</w:t>
      </w:r>
      <w:proofErr w:type="spellStart"/>
      <w:r>
        <w:t>Passeig</w:t>
      </w:r>
      <w:proofErr w:type="spellEnd"/>
      <w:r>
        <w:t xml:space="preserve"> de </w:t>
      </w:r>
      <w:proofErr w:type="spellStart"/>
      <w:r>
        <w:t>Gràcia</w:t>
      </w:r>
      <w:proofErr w:type="spellEnd"/>
      <w:r>
        <w:t>', '92', 'Barcelona', '08008', 'Spanje')</w:t>
      </w:r>
    </w:p>
    <w:p w14:paraId="75369619" w14:textId="77777777" w:rsidR="00151DE4" w:rsidRDefault="00151DE4" w:rsidP="0040339A">
      <w:pPr>
        <w:pStyle w:val="NoSpacing"/>
      </w:pPr>
      <w:r>
        <w:t>INSERT [project</w:t>
      </w:r>
      <w:proofErr w:type="gramStart"/>
      <w:r>
        <w:t>].[</w:t>
      </w:r>
      <w:proofErr w:type="gramEnd"/>
      <w:r>
        <w:t xml:space="preserve">Adres] ([ID], [straat], [huisnummer], [gemeente], [postcode], [land]) VALUES (38, 'Via dei </w:t>
      </w:r>
      <w:proofErr w:type="spellStart"/>
      <w:r>
        <w:t>Condotti</w:t>
      </w:r>
      <w:proofErr w:type="spellEnd"/>
      <w:r>
        <w:t>', '1', 'Rome', '00187', 'Italië')</w:t>
      </w:r>
    </w:p>
    <w:p w14:paraId="4A294514" w14:textId="77777777" w:rsidR="00151DE4" w:rsidRDefault="00151DE4" w:rsidP="0040339A">
      <w:pPr>
        <w:pStyle w:val="NoSpacing"/>
      </w:pPr>
      <w:r>
        <w:t>INSERT [project</w:t>
      </w:r>
      <w:proofErr w:type="gramStart"/>
      <w:r>
        <w:t>].[</w:t>
      </w:r>
      <w:proofErr w:type="gramEnd"/>
      <w:r>
        <w:t>Adres] ([ID], [straat], [huisnummer], [gemeente], [postcode], [land]) VALUES (39, '</w:t>
      </w:r>
      <w:proofErr w:type="spellStart"/>
      <w:r>
        <w:t>Neuer</w:t>
      </w:r>
      <w:proofErr w:type="spellEnd"/>
      <w:r>
        <w:t xml:space="preserve"> Wall', '35', 'Hamburg', '20354', 'Duitsland')</w:t>
      </w:r>
    </w:p>
    <w:p w14:paraId="2C4BDDD1" w14:textId="77777777" w:rsidR="00151DE4" w:rsidRDefault="00151DE4" w:rsidP="0040339A">
      <w:pPr>
        <w:pStyle w:val="NoSpacing"/>
      </w:pPr>
      <w:r>
        <w:t>INSERT [project</w:t>
      </w:r>
      <w:proofErr w:type="gramStart"/>
      <w:r>
        <w:t>].[</w:t>
      </w:r>
      <w:proofErr w:type="gramEnd"/>
      <w:r>
        <w:t>Adres] ([ID], [straat], [huisnummer], [gemeente], [postcode], [land]) VALUES (40, '</w:t>
      </w:r>
      <w:proofErr w:type="spellStart"/>
      <w:r>
        <w:t>Meir</w:t>
      </w:r>
      <w:proofErr w:type="spellEnd"/>
      <w:r>
        <w:t>', '45 bus 2', 'Antwerpen', '2000', 'België')</w:t>
      </w:r>
    </w:p>
    <w:p w14:paraId="758974B0"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Adres</w:t>
      </w:r>
      <w:proofErr w:type="spellEnd"/>
      <w:r w:rsidRPr="00151DE4">
        <w:rPr>
          <w:lang w:val="en-US"/>
        </w:rPr>
        <w:t>] OFF</w:t>
      </w:r>
    </w:p>
    <w:p w14:paraId="354E7501" w14:textId="77777777" w:rsidR="00151DE4" w:rsidRPr="00151DE4" w:rsidRDefault="00151DE4" w:rsidP="0040339A">
      <w:pPr>
        <w:pStyle w:val="NoSpacing"/>
        <w:rPr>
          <w:lang w:val="en-US"/>
        </w:rPr>
      </w:pPr>
      <w:r w:rsidRPr="00151DE4">
        <w:rPr>
          <w:lang w:val="en-US"/>
        </w:rPr>
        <w:t>GO</w:t>
      </w:r>
    </w:p>
    <w:p w14:paraId="1DEB84F3" w14:textId="77777777" w:rsidR="00151DE4" w:rsidRPr="00151DE4" w:rsidRDefault="00151DE4" w:rsidP="0040339A">
      <w:pPr>
        <w:pStyle w:val="NoSpacing"/>
        <w:rPr>
          <w:lang w:val="en-US"/>
        </w:rPr>
      </w:pPr>
    </w:p>
    <w:p w14:paraId="6F583318"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w:t>
      </w:r>
      <w:proofErr w:type="spellEnd"/>
      <w:r w:rsidRPr="00151DE4">
        <w:rPr>
          <w:lang w:val="en-US"/>
        </w:rPr>
        <w:t>] ON</w:t>
      </w:r>
    </w:p>
    <w:p w14:paraId="25AD113D" w14:textId="77777777" w:rsidR="00151DE4" w:rsidRPr="00151DE4" w:rsidRDefault="00151DE4" w:rsidP="0040339A">
      <w:pPr>
        <w:pStyle w:val="NoSpacing"/>
      </w:pPr>
      <w:r w:rsidRPr="00151DE4">
        <w:t>GO</w:t>
      </w:r>
    </w:p>
    <w:p w14:paraId="7B7B0BD3"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 'r0930357', 'Tom', 'Belmans', 'r0930357@student.thomasmore.be', '', '1980-11-20', '2023-01-01', '2024-01-01', 'Niet jong, wel gek', 'selfie.jpg', 0, 1);</w:t>
      </w:r>
    </w:p>
    <w:p w14:paraId="3A81A679"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 'reduf55', 'Reinhout', '</w:t>
      </w:r>
      <w:proofErr w:type="spellStart"/>
      <w:r>
        <w:t>Dufour</w:t>
      </w:r>
      <w:proofErr w:type="spellEnd"/>
      <w:r>
        <w:t>', 'rdufour55@pandora.be', '0498-238244', '1993-04-08', '', '', 'Waarom zijn de bananen krom?', 'rd_me.jpg', 0, 2);</w:t>
      </w:r>
    </w:p>
    <w:p w14:paraId="1ADC3D83"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 '</w:t>
      </w:r>
      <w:proofErr w:type="spellStart"/>
      <w:r>
        <w:t>juliahn</w:t>
      </w:r>
      <w:proofErr w:type="spellEnd"/>
      <w:r>
        <w:t>', 'Julia', 'Michaels', 'juliahnmusic@gmail.com', '310-691-4489', '2015-01-01', '', '', 'I have no issues, or do I?', 'juliahn.jpg', 0, 3);</w:t>
      </w:r>
    </w:p>
    <w:p w14:paraId="0E307DFE" w14:textId="77777777" w:rsidR="00151DE4" w:rsidRDefault="00151DE4" w:rsidP="0040339A">
      <w:pPr>
        <w:pStyle w:val="NoSpacing"/>
      </w:pPr>
      <w:r>
        <w:lastRenderedPageBreak/>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 '</w:t>
      </w:r>
      <w:proofErr w:type="spellStart"/>
      <w:r>
        <w:t>taylorswift</w:t>
      </w:r>
      <w:proofErr w:type="spellEnd"/>
      <w:r>
        <w:t>', 'Taylor', 'Swift', 'tswift@taylorswift.com', '615-555-5555', '2006-01-01', '', '', 'Folklore', 'taylorswift.jpg', 0, 4);</w:t>
      </w:r>
    </w:p>
    <w:p w14:paraId="755E43F9"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(5, '</w:t>
      </w:r>
      <w:proofErr w:type="spellStart"/>
      <w:r>
        <w:t>queen</w:t>
      </w:r>
      <w:proofErr w:type="spellEnd"/>
      <w:r>
        <w:t>', 'Freddie', '</w:t>
      </w:r>
      <w:proofErr w:type="spellStart"/>
      <w:r>
        <w:t>Mercury</w:t>
      </w:r>
      <w:proofErr w:type="spellEnd"/>
      <w:r>
        <w:t>', 'freddie@queen.com.uk', '020-7734-8932', '1956-08-01', '', '', '</w:t>
      </w:r>
      <w:proofErr w:type="spellStart"/>
      <w:r>
        <w:t>Beelzebub</w:t>
      </w:r>
      <w:proofErr w:type="spellEnd"/>
      <w:r>
        <w:t xml:space="preserve"> has a </w:t>
      </w:r>
      <w:proofErr w:type="spellStart"/>
      <w:r>
        <w:t>devil</w:t>
      </w:r>
      <w:proofErr w:type="spellEnd"/>
      <w:r>
        <w:t xml:space="preserve"> put </w:t>
      </w:r>
      <w:proofErr w:type="spellStart"/>
      <w:r>
        <w:t>aside</w:t>
      </w:r>
      <w:proofErr w:type="spellEnd"/>
      <w:r>
        <w:t xml:space="preserve"> </w:t>
      </w:r>
      <w:proofErr w:type="spellStart"/>
      <w:r>
        <w:t>for</w:t>
      </w:r>
      <w:proofErr w:type="spellEnd"/>
      <w:r>
        <w:t xml:space="preserve"> me', 'freddie.jpg', 1, 5);</w:t>
      </w:r>
    </w:p>
    <w:p w14:paraId="3C62AB55"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(6, '</w:t>
      </w:r>
      <w:proofErr w:type="spellStart"/>
      <w:r>
        <w:t>theKing</w:t>
      </w:r>
      <w:proofErr w:type="spellEnd"/>
      <w:r>
        <w:t xml:space="preserve">', 'Elvis', 'Presley', 'elvis@elvismusic.com', '901-332-3329', '1954-01-01', '', '', 'I love </w:t>
      </w:r>
      <w:proofErr w:type="spellStart"/>
      <w:r>
        <w:t>music</w:t>
      </w:r>
      <w:proofErr w:type="spellEnd"/>
      <w:r>
        <w:t xml:space="preserve"> </w:t>
      </w:r>
      <w:proofErr w:type="spellStart"/>
      <w:r>
        <w:t>and</w:t>
      </w:r>
      <w:proofErr w:type="spellEnd"/>
      <w:r>
        <w:t xml:space="preserve"> hamburgers', 'elvis.jpg', 1, 6);</w:t>
      </w:r>
    </w:p>
    <w:p w14:paraId="3053A9BB"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(7, 'theking2', 'Michael', 'Jackson', 'mjackson@neverland.com', '310-859-7500', '1964-01-01', '', '', 'Thriller', 'michaeljackson.jpg', 1, 7);</w:t>
      </w:r>
    </w:p>
    <w:p w14:paraId="14A33A36"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(8, '</w:t>
      </w:r>
      <w:proofErr w:type="spellStart"/>
      <w:r>
        <w:t>TheQueenOfPop</w:t>
      </w:r>
      <w:proofErr w:type="spellEnd"/>
      <w:r>
        <w:t>', 'Madonna', '</w:t>
      </w:r>
      <w:proofErr w:type="spellStart"/>
      <w:r>
        <w:t>Ciccone</w:t>
      </w:r>
      <w:proofErr w:type="spellEnd"/>
      <w:r>
        <w:t xml:space="preserve">', 'madonna@lmcvrecords.com', '612-764-0850', '1958-08-16', '', '', 'I </w:t>
      </w:r>
      <w:proofErr w:type="spellStart"/>
      <w:r>
        <w:t>sing</w:t>
      </w:r>
      <w:proofErr w:type="spellEnd"/>
      <w:r>
        <w:t xml:space="preserve"> like a </w:t>
      </w:r>
      <w:proofErr w:type="spellStart"/>
      <w:r>
        <w:t>virgin</w:t>
      </w:r>
      <w:proofErr w:type="spellEnd"/>
      <w:r>
        <w:t xml:space="preserve">, I look like Billy </w:t>
      </w:r>
      <w:proofErr w:type="spellStart"/>
      <w:r>
        <w:t>the</w:t>
      </w:r>
      <w:proofErr w:type="spellEnd"/>
      <w:r>
        <w:t xml:space="preserve"> </w:t>
      </w:r>
      <w:proofErr w:type="spellStart"/>
      <w:r>
        <w:t>puppet</w:t>
      </w:r>
      <w:proofErr w:type="spellEnd"/>
      <w:r>
        <w:t>', 'madonna.jpg', 1, 8);</w:t>
      </w:r>
    </w:p>
    <w:p w14:paraId="54FCE3D6"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(9, 'INSERT_SYMBOL', 'Prince', 'Nelson', 'prince@paisley.com', '612-764-0850', '1978-01-01', '1978-02-01', '2016-04-21', '</w:t>
      </w:r>
      <w:proofErr w:type="spellStart"/>
      <w:r>
        <w:t>Purple</w:t>
      </w:r>
      <w:proofErr w:type="spellEnd"/>
      <w:r>
        <w:t xml:space="preserve"> </w:t>
      </w:r>
      <w:proofErr w:type="spellStart"/>
      <w:r>
        <w:t>Rain</w:t>
      </w:r>
      <w:proofErr w:type="spellEnd"/>
      <w:r>
        <w:t xml:space="preserve"> Like </w:t>
      </w:r>
      <w:proofErr w:type="spellStart"/>
      <w:r>
        <w:t>its</w:t>
      </w:r>
      <w:proofErr w:type="spellEnd"/>
      <w:r>
        <w:t xml:space="preserve"> 1999', 'prince.jpg', 1, 9);</w:t>
      </w:r>
    </w:p>
    <w:p w14:paraId="04BD67C1"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(10, '</w:t>
      </w:r>
      <w:proofErr w:type="spellStart"/>
      <w:r>
        <w:t>yokos_beatle</w:t>
      </w:r>
      <w:proofErr w:type="spellEnd"/>
      <w:r>
        <w:t>', 'John', 'Lennon', 'johnlennon@thebeatles.com', '020-7361-7676', '1960-01-01', '', '', '</w:t>
      </w:r>
      <w:proofErr w:type="spellStart"/>
      <w:r>
        <w:t>Sergant</w:t>
      </w:r>
      <w:proofErr w:type="spellEnd"/>
      <w:r>
        <w:t xml:space="preserve"> </w:t>
      </w:r>
      <w:proofErr w:type="spellStart"/>
      <w:r>
        <w:t>Peppers</w:t>
      </w:r>
      <w:proofErr w:type="spellEnd"/>
      <w:r>
        <w:t xml:space="preserve"> </w:t>
      </w:r>
      <w:proofErr w:type="spellStart"/>
      <w:r>
        <w:t>trooper</w:t>
      </w:r>
      <w:proofErr w:type="spellEnd"/>
      <w:r>
        <w:t>', 'johnlennon.jpg', 1, 10);</w:t>
      </w:r>
    </w:p>
    <w:p w14:paraId="714216E0"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(11, '</w:t>
      </w:r>
      <w:proofErr w:type="spellStart"/>
      <w:r>
        <w:t>nirvana</w:t>
      </w:r>
      <w:proofErr w:type="spellEnd"/>
      <w:r>
        <w:t>', 'Kurt', '</w:t>
      </w:r>
      <w:proofErr w:type="spellStart"/>
      <w:r>
        <w:t>Cobain</w:t>
      </w:r>
      <w:proofErr w:type="spellEnd"/>
      <w:r>
        <w:t xml:space="preserve">', 'kcobain@nirvana.com', '206-302-6957', '1987-01-01', '', '', 'I made </w:t>
      </w:r>
      <w:proofErr w:type="spellStart"/>
      <w:r>
        <w:t>some</w:t>
      </w:r>
      <w:proofErr w:type="spellEnd"/>
      <w:r>
        <w:t xml:space="preserve"> mind-</w:t>
      </w:r>
      <w:proofErr w:type="spellStart"/>
      <w:r>
        <w:t>blowing</w:t>
      </w:r>
      <w:proofErr w:type="spellEnd"/>
      <w:r>
        <w:t xml:space="preserve"> </w:t>
      </w:r>
      <w:proofErr w:type="spellStart"/>
      <w:r>
        <w:t>music</w:t>
      </w:r>
      <w:proofErr w:type="spellEnd"/>
      <w:r>
        <w:t>', 'kurdtcobain.jpg', 1, 11);</w:t>
      </w:r>
    </w:p>
    <w:p w14:paraId="0F747F52"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(12, '</w:t>
      </w:r>
      <w:proofErr w:type="spellStart"/>
      <w:r>
        <w:t>jvand</w:t>
      </w:r>
      <w:proofErr w:type="spellEnd"/>
      <w:r>
        <w:t xml:space="preserve">', 'Jan', 'Van </w:t>
      </w:r>
      <w:proofErr w:type="spellStart"/>
      <w:r>
        <w:t>Dyck</w:t>
      </w:r>
      <w:proofErr w:type="spellEnd"/>
      <w:r>
        <w:t xml:space="preserve">', 'jvand@gmail.com', '0485224332', '1943-09-12', '2021-03-01', '2022-03-01', 'Samson en </w:t>
      </w:r>
      <w:proofErr w:type="spellStart"/>
      <w:r>
        <w:t>Bobientje</w:t>
      </w:r>
      <w:proofErr w:type="spellEnd"/>
      <w:r>
        <w:t xml:space="preserve">... Ik bedoel </w:t>
      </w:r>
      <w:proofErr w:type="spellStart"/>
      <w:r>
        <w:t>Delila</w:t>
      </w:r>
      <w:proofErr w:type="spellEnd"/>
      <w:r>
        <w:t>', 'jvand.jpg', 0, 12);</w:t>
      </w:r>
    </w:p>
    <w:p w14:paraId="03452EA8"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(13, '</w:t>
      </w:r>
      <w:proofErr w:type="spellStart"/>
      <w:r>
        <w:t>pablopic</w:t>
      </w:r>
      <w:proofErr w:type="spellEnd"/>
      <w:r>
        <w:t>', 'Pablo', 'Picasso', 'picasso@gmail.com', '0645987582', '1923-10-25', '', '', '</w:t>
      </w:r>
      <w:proofErr w:type="spellStart"/>
      <w:r>
        <w:t>Crative</w:t>
      </w:r>
      <w:proofErr w:type="spellEnd"/>
      <w:r>
        <w:t xml:space="preserve"> is nog </w:t>
      </w:r>
      <w:proofErr w:type="spellStart"/>
      <w:r>
        <w:t>equal</w:t>
      </w:r>
      <w:proofErr w:type="spellEnd"/>
      <w:r>
        <w:t xml:space="preserve"> </w:t>
      </w:r>
      <w:proofErr w:type="spellStart"/>
      <w:r>
        <w:t>to</w:t>
      </w:r>
      <w:proofErr w:type="spellEnd"/>
      <w:r>
        <w:t xml:space="preserve"> </w:t>
      </w:r>
      <w:proofErr w:type="spellStart"/>
      <w:r>
        <w:t>productive</w:t>
      </w:r>
      <w:proofErr w:type="spellEnd"/>
      <w:r>
        <w:t>', 'picasso.jpg', 0, 13);</w:t>
      </w:r>
    </w:p>
    <w:p w14:paraId="101B898C"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(14, '</w:t>
      </w:r>
      <w:proofErr w:type="spellStart"/>
      <w:r>
        <w:t>davidtjeh</w:t>
      </w:r>
      <w:proofErr w:type="spellEnd"/>
      <w:r>
        <w:t xml:space="preserve">', </w:t>
      </w:r>
      <w:r>
        <w:lastRenderedPageBreak/>
        <w:t>'David', '</w:t>
      </w:r>
      <w:proofErr w:type="spellStart"/>
      <w:r>
        <w:t>Hockney</w:t>
      </w:r>
      <w:proofErr w:type="spellEnd"/>
      <w:r>
        <w:t xml:space="preserve">', 'dhockney@gmail.com', '0746521495', '1963-05-17', '', '', 'I love </w:t>
      </w:r>
      <w:proofErr w:type="spellStart"/>
      <w:r>
        <w:t>to</w:t>
      </w:r>
      <w:proofErr w:type="spellEnd"/>
      <w:r>
        <w:t xml:space="preserve"> </w:t>
      </w:r>
      <w:proofErr w:type="spellStart"/>
      <w:r>
        <w:t>paint</w:t>
      </w:r>
      <w:proofErr w:type="spellEnd"/>
      <w:r>
        <w:t xml:space="preserve">... Like a 5 </w:t>
      </w:r>
      <w:proofErr w:type="spellStart"/>
      <w:r>
        <w:t>year</w:t>
      </w:r>
      <w:proofErr w:type="spellEnd"/>
      <w:r>
        <w:t xml:space="preserve"> </w:t>
      </w:r>
      <w:proofErr w:type="spellStart"/>
      <w:r>
        <w:t>old</w:t>
      </w:r>
      <w:proofErr w:type="spellEnd"/>
      <w:r>
        <w:t>.', 'dhockney.jpg', 0, 14);</w:t>
      </w:r>
    </w:p>
    <w:p w14:paraId="0B788147"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(15, '</w:t>
      </w:r>
      <w:proofErr w:type="spellStart"/>
      <w:r>
        <w:t>vincentv</w:t>
      </w:r>
      <w:proofErr w:type="spellEnd"/>
      <w:r>
        <w:t>', 'Vincent', 'van Gogh', 'vgogh@gmail.com', '0645987582', '1880-05-13', '', '', 'Een mooi schilderij mag een oor kosten', 'vgogh.jpg', 0, 15);</w:t>
      </w:r>
    </w:p>
    <w:p w14:paraId="29043ADD"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(16, '</w:t>
      </w:r>
      <w:proofErr w:type="spellStart"/>
      <w:r>
        <w:t>dalitheo</w:t>
      </w:r>
      <w:proofErr w:type="spellEnd"/>
      <w:r>
        <w:t>', 'Salvador', 'Dali', 'sdali@yahoo.com', '0635985847', '1929-07-02', '2022-01-01', '2024-01-01', 'Zoals het klokje thuis smelt, smelt het nergens', 'sdali.jpg', 0, 16);</w:t>
      </w:r>
    </w:p>
    <w:p w14:paraId="2253015C"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(17, '</w:t>
      </w:r>
      <w:proofErr w:type="spellStart"/>
      <w:r>
        <w:t>cptJack</w:t>
      </w:r>
      <w:proofErr w:type="spellEnd"/>
      <w:r>
        <w:t>', 'Johnny', 'Depp', 'jdepp@gmail.com', '555-1234', '1983-07-15', '', '', '</w:t>
      </w:r>
      <w:proofErr w:type="spellStart"/>
      <w:r>
        <w:t>Savvy</w:t>
      </w:r>
      <w:proofErr w:type="spellEnd"/>
      <w:r>
        <w:t>!', 'jdepp.jpg', 0, 17);</w:t>
      </w:r>
    </w:p>
    <w:p w14:paraId="6567EE6D"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(18, '</w:t>
      </w:r>
      <w:proofErr w:type="spellStart"/>
      <w:r>
        <w:t>thedarkknight</w:t>
      </w:r>
      <w:proofErr w:type="spellEnd"/>
      <w:r>
        <w:t>', 'Christian', '</w:t>
      </w:r>
      <w:proofErr w:type="spellStart"/>
      <w:r>
        <w:t>Bale</w:t>
      </w:r>
      <w:proofErr w:type="spellEnd"/>
      <w:r>
        <w:t>', 'cbale@yahoo.com', '555-5678', '1995-05-02', '', '', 'The Dark Knight', 'cbale.jpg', 0, 18);</w:t>
      </w:r>
    </w:p>
    <w:p w14:paraId="5F32BACA"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(19, '</w:t>
      </w:r>
      <w:proofErr w:type="spellStart"/>
      <w:r>
        <w:t>tkruiseke</w:t>
      </w:r>
      <w:proofErr w:type="spellEnd"/>
      <w:r>
        <w:t>', 'Tom', 'Cruise', 'tcruise@hotmail.com', '555-4321', '1990-11-18', '', '', '</w:t>
      </w:r>
      <w:proofErr w:type="spellStart"/>
      <w:r>
        <w:t>Maverick</w:t>
      </w:r>
      <w:proofErr w:type="spellEnd"/>
      <w:r>
        <w:t xml:space="preserve"> auw ', 'tcruise.jpg', 0, 19);</w:t>
      </w:r>
    </w:p>
    <w:p w14:paraId="3834C681"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(20, '</w:t>
      </w:r>
      <w:proofErr w:type="spellStart"/>
      <w:r>
        <w:t>wetdreamswithliv</w:t>
      </w:r>
      <w:proofErr w:type="spellEnd"/>
      <w:r>
        <w:t xml:space="preserve">', 'Liv', 'Tyler', 'ltyler@aol.com', '555-8765', '1997-09-24', '', '', 'The </w:t>
      </w:r>
      <w:proofErr w:type="spellStart"/>
      <w:r>
        <w:t>hottest</w:t>
      </w:r>
      <w:proofErr w:type="spellEnd"/>
      <w:r>
        <w:t xml:space="preserve"> chick of </w:t>
      </w:r>
      <w:proofErr w:type="spellStart"/>
      <w:r>
        <w:t>the</w:t>
      </w:r>
      <w:proofErr w:type="spellEnd"/>
      <w:r>
        <w:t xml:space="preserve"> 90s', 'ltyler.jpg', 0, 20);</w:t>
      </w:r>
    </w:p>
    <w:p w14:paraId="5BB004A6"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(21, '</w:t>
      </w:r>
      <w:proofErr w:type="spellStart"/>
      <w:r>
        <w:t>jsiegel</w:t>
      </w:r>
      <w:proofErr w:type="spellEnd"/>
      <w:r>
        <w:t>', 'Jason', '</w:t>
      </w:r>
      <w:proofErr w:type="spellStart"/>
      <w:r>
        <w:t>Segel</w:t>
      </w:r>
      <w:proofErr w:type="spellEnd"/>
      <w:r>
        <w:t xml:space="preserve">', 'jsegel@gmail.com', '555-9876', '2002-12-01', '', '', 'How I Met </w:t>
      </w:r>
      <w:proofErr w:type="spellStart"/>
      <w:r>
        <w:t>Your</w:t>
      </w:r>
      <w:proofErr w:type="spellEnd"/>
      <w:r>
        <w:t xml:space="preserve"> </w:t>
      </w:r>
      <w:proofErr w:type="spellStart"/>
      <w:r>
        <w:t>Mother</w:t>
      </w:r>
      <w:proofErr w:type="spellEnd"/>
      <w:r>
        <w:t>', 'jsegel.jpg', 0, 21);</w:t>
      </w:r>
    </w:p>
    <w:p w14:paraId="0AAF4094"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(22, '</w:t>
      </w:r>
      <w:proofErr w:type="spellStart"/>
      <w:r>
        <w:t>hduff</w:t>
      </w:r>
      <w:proofErr w:type="spellEnd"/>
      <w:r>
        <w:t>', 'Hilary', '</w:t>
      </w:r>
      <w:proofErr w:type="spellStart"/>
      <w:r>
        <w:t>Duff</w:t>
      </w:r>
      <w:proofErr w:type="spellEnd"/>
      <w:r>
        <w:t>', 'hduff@yahoo.com', '555-3456', '1998-03-28', '', '', '</w:t>
      </w:r>
      <w:proofErr w:type="spellStart"/>
      <w:r>
        <w:t>You</w:t>
      </w:r>
      <w:proofErr w:type="spellEnd"/>
      <w:r>
        <w:t xml:space="preserve"> </w:t>
      </w:r>
      <w:proofErr w:type="spellStart"/>
      <w:r>
        <w:t>may</w:t>
      </w:r>
      <w:proofErr w:type="spellEnd"/>
      <w:r>
        <w:t xml:space="preserve"> </w:t>
      </w:r>
      <w:proofErr w:type="spellStart"/>
      <w:r>
        <w:t>recognize</w:t>
      </w:r>
      <w:proofErr w:type="spellEnd"/>
      <w:r>
        <w:t xml:space="preserve"> me </w:t>
      </w:r>
      <w:proofErr w:type="spellStart"/>
      <w:r>
        <w:t>from</w:t>
      </w:r>
      <w:proofErr w:type="spellEnd"/>
      <w:r>
        <w:t xml:space="preserve"> </w:t>
      </w:r>
      <w:proofErr w:type="spellStart"/>
      <w:r>
        <w:t>the</w:t>
      </w:r>
      <w:proofErr w:type="spellEnd"/>
      <w:r>
        <w:t xml:space="preserve"> move </w:t>
      </w:r>
      <w:proofErr w:type="spellStart"/>
      <w:r>
        <w:t>Lizzie</w:t>
      </w:r>
      <w:proofErr w:type="spellEnd"/>
      <w:r>
        <w:t xml:space="preserve"> </w:t>
      </w:r>
      <w:proofErr w:type="spellStart"/>
      <w:r>
        <w:t>McGuire</w:t>
      </w:r>
      <w:proofErr w:type="spellEnd"/>
      <w:r>
        <w:t>', 'hduff.jpg', 0, 22);</w:t>
      </w:r>
    </w:p>
    <w:p w14:paraId="004D334E"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(23, '</w:t>
      </w:r>
      <w:proofErr w:type="spellStart"/>
      <w:r>
        <w:t>hhathaway</w:t>
      </w:r>
      <w:proofErr w:type="spellEnd"/>
      <w:r>
        <w:t xml:space="preserve">', 'Anne', 'Hathaway', 'ahathaway@hotmail.com', '555-2345', '2001-06-17', '', '', 'The Princess </w:t>
      </w:r>
      <w:proofErr w:type="spellStart"/>
      <w:r>
        <w:t>Diaries</w:t>
      </w:r>
      <w:proofErr w:type="spellEnd"/>
      <w:r>
        <w:t>', 'ahathaway.jpg', 0, 23);</w:t>
      </w:r>
    </w:p>
    <w:p w14:paraId="2CB5DA07"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(24, '</w:t>
      </w:r>
      <w:proofErr w:type="spellStart"/>
      <w:r>
        <w:t>mrsDoubtfire</w:t>
      </w:r>
      <w:proofErr w:type="spellEnd"/>
      <w:r>
        <w:t>', 'Robin', 'Williams', 'rwilliams@gmail.com', '555-6789', '1978-09-14', '', '', '</w:t>
      </w:r>
      <w:proofErr w:type="spellStart"/>
      <w:r>
        <w:t>Gooooood</w:t>
      </w:r>
      <w:proofErr w:type="spellEnd"/>
      <w:r>
        <w:t xml:space="preserve"> </w:t>
      </w:r>
      <w:proofErr w:type="spellStart"/>
      <w:r>
        <w:t>Morning</w:t>
      </w:r>
      <w:proofErr w:type="spellEnd"/>
      <w:r>
        <w:t xml:space="preserve"> VIETNAM!', 'rwilliams.jpg', 0, 24);</w:t>
      </w:r>
    </w:p>
    <w:p w14:paraId="577A1C34"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(25, '</w:t>
      </w:r>
      <w:proofErr w:type="spellStart"/>
      <w:r>
        <w:t>lmccartney</w:t>
      </w:r>
      <w:proofErr w:type="spellEnd"/>
      <w:r>
        <w:t xml:space="preserve">', </w:t>
      </w:r>
      <w:r>
        <w:lastRenderedPageBreak/>
        <w:t>'Linda', '</w:t>
      </w:r>
      <w:proofErr w:type="spellStart"/>
      <w:r>
        <w:t>McCartney</w:t>
      </w:r>
      <w:proofErr w:type="spellEnd"/>
      <w:r>
        <w:t>', 'lmccartney@yahoo.com', '555-7890', '1963-11-12', '', '', 'Help!', 'lmccartney.jpg', 1, 25);</w:t>
      </w:r>
    </w:p>
    <w:p w14:paraId="0298E111"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(26, '</w:t>
      </w:r>
      <w:proofErr w:type="spellStart"/>
      <w:r>
        <w:t>dePeetvader</w:t>
      </w:r>
      <w:proofErr w:type="spellEnd"/>
      <w:r>
        <w:t>', 'Marlon', '</w:t>
      </w:r>
      <w:proofErr w:type="spellStart"/>
      <w:r>
        <w:t>Brando</w:t>
      </w:r>
      <w:proofErr w:type="spellEnd"/>
      <w:r>
        <w:t xml:space="preserve">', 'mbrando@hotmail.com', '555-9012', '1950-12-19', '', '', 'Look </w:t>
      </w:r>
      <w:proofErr w:type="spellStart"/>
      <w:r>
        <w:t>how</w:t>
      </w:r>
      <w:proofErr w:type="spellEnd"/>
      <w:r>
        <w:t xml:space="preserve"> </w:t>
      </w:r>
      <w:proofErr w:type="spellStart"/>
      <w:r>
        <w:t>they</w:t>
      </w:r>
      <w:proofErr w:type="spellEnd"/>
      <w:r>
        <w:t xml:space="preserve"> </w:t>
      </w:r>
      <w:proofErr w:type="spellStart"/>
      <w:r>
        <w:t>massacred</w:t>
      </w:r>
      <w:proofErr w:type="spellEnd"/>
      <w:r>
        <w:t xml:space="preserve"> </w:t>
      </w:r>
      <w:proofErr w:type="spellStart"/>
      <w:r>
        <w:t>my</w:t>
      </w:r>
      <w:proofErr w:type="spellEnd"/>
      <w:r>
        <w:t xml:space="preserve"> boy!', 'mbrando.jpg', 1, 26);</w:t>
      </w:r>
    </w:p>
    <w:p w14:paraId="3DFF0B6A"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(27, '</w:t>
      </w:r>
      <w:proofErr w:type="spellStart"/>
      <w:r>
        <w:t>joffman</w:t>
      </w:r>
      <w:proofErr w:type="spellEnd"/>
      <w:r>
        <w:t xml:space="preserve">', 'Philip', 'Hoffman', 'phoffman@gmail.com', '555-3456', '1993-02-27', '', '', 'Play </w:t>
      </w:r>
      <w:proofErr w:type="spellStart"/>
      <w:r>
        <w:t>it</w:t>
      </w:r>
      <w:proofErr w:type="spellEnd"/>
      <w:r>
        <w:t xml:space="preserve"> safe, </w:t>
      </w:r>
      <w:proofErr w:type="spellStart"/>
      <w:r>
        <w:t>always</w:t>
      </w:r>
      <w:proofErr w:type="spellEnd"/>
      <w:r>
        <w:t xml:space="preserve"> </w:t>
      </w:r>
      <w:proofErr w:type="spellStart"/>
      <w:r>
        <w:t>use</w:t>
      </w:r>
      <w:proofErr w:type="spellEnd"/>
      <w:r>
        <w:t xml:space="preserve"> a </w:t>
      </w:r>
      <w:proofErr w:type="spellStart"/>
      <w:r>
        <w:t>Capote</w:t>
      </w:r>
      <w:proofErr w:type="spellEnd"/>
      <w:r>
        <w:t>', 'phoffman.jpg', 1, 27);</w:t>
      </w:r>
    </w:p>
    <w:p w14:paraId="7C65AADD"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(28, '</w:t>
      </w:r>
      <w:proofErr w:type="spellStart"/>
      <w:r>
        <w:t>deadpool</w:t>
      </w:r>
      <w:proofErr w:type="spellEnd"/>
      <w:r>
        <w:t>', 'Ryan', 'Reynolds', 'rreynolds@aol.com', '555-6789', '2002-08-11', '', '', '</w:t>
      </w:r>
      <w:proofErr w:type="spellStart"/>
      <w:r>
        <w:t>Deadpool</w:t>
      </w:r>
      <w:proofErr w:type="spellEnd"/>
      <w:r>
        <w:t>', 'rreynolds.jpg', 0, 28);</w:t>
      </w:r>
    </w:p>
    <w:p w14:paraId="6358CA75"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(29, 'jerrys68', 'Jerry', '</w:t>
      </w:r>
      <w:proofErr w:type="spellStart"/>
      <w:r>
        <w:t>Seinfeld</w:t>
      </w:r>
      <w:proofErr w:type="spellEnd"/>
      <w:r>
        <w:t>', 'jerryseinfeld68@gmail.com', '555-123-4567', '1981-05-01', '', '', '</w:t>
      </w:r>
      <w:proofErr w:type="spellStart"/>
      <w:r>
        <w:t>Whats</w:t>
      </w:r>
      <w:proofErr w:type="spellEnd"/>
      <w:r>
        <w:t xml:space="preserve"> </w:t>
      </w:r>
      <w:proofErr w:type="spellStart"/>
      <w:r>
        <w:t>the</w:t>
      </w:r>
      <w:proofErr w:type="spellEnd"/>
      <w:r>
        <w:t xml:space="preserve"> deal </w:t>
      </w:r>
      <w:proofErr w:type="spellStart"/>
      <w:r>
        <w:t>with</w:t>
      </w:r>
      <w:proofErr w:type="spellEnd"/>
      <w:r>
        <w:t xml:space="preserve"> </w:t>
      </w:r>
      <w:proofErr w:type="spellStart"/>
      <w:r>
        <w:t>airline</w:t>
      </w:r>
      <w:proofErr w:type="spellEnd"/>
      <w:r>
        <w:t xml:space="preserve"> food?', 'jerry.jpg', 0, 29);</w:t>
      </w:r>
    </w:p>
    <w:p w14:paraId="605BD32D"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(30, 'davec70', 'Dave', '</w:t>
      </w:r>
      <w:proofErr w:type="spellStart"/>
      <w:r>
        <w:t>Chappelle</w:t>
      </w:r>
      <w:proofErr w:type="spellEnd"/>
      <w:r>
        <w:t>', 'davechappelle70@gmail.com', '555-867-5309', '1990-10-01', '', '', '</w:t>
      </w:r>
      <w:proofErr w:type="spellStart"/>
      <w:r>
        <w:t>Im</w:t>
      </w:r>
      <w:proofErr w:type="spellEnd"/>
      <w:r>
        <w:t xml:space="preserve"> Rick James, bitch!', 'dave.jpg', 0, 30);</w:t>
      </w:r>
    </w:p>
    <w:p w14:paraId="3DC15C09"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xml:space="preserve">]) VALUES (31, 'chrisc43', 'Chris', 'Rock', 'chrisrock43@gmail.com', '555-555-5555', '1984-02-07', '', '', 'I love black </w:t>
      </w:r>
      <w:proofErr w:type="spellStart"/>
      <w:r>
        <w:t>people</w:t>
      </w:r>
      <w:proofErr w:type="spellEnd"/>
      <w:r>
        <w:t xml:space="preserve">, but I </w:t>
      </w:r>
      <w:proofErr w:type="spellStart"/>
      <w:r>
        <w:t>hate</w:t>
      </w:r>
      <w:proofErr w:type="spellEnd"/>
      <w:r>
        <w:t xml:space="preserve"> n*</w:t>
      </w:r>
      <w:proofErr w:type="spellStart"/>
      <w:r>
        <w:t>ggas</w:t>
      </w:r>
      <w:proofErr w:type="spellEnd"/>
      <w:r>
        <w:t>', 'chris.jpg', 0, 31);</w:t>
      </w:r>
    </w:p>
    <w:p w14:paraId="3DF49452"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(32, 'billb60', 'Bill', '</w:t>
      </w:r>
      <w:proofErr w:type="spellStart"/>
      <w:r>
        <w:t>Burr</w:t>
      </w:r>
      <w:proofErr w:type="spellEnd"/>
      <w:r>
        <w:t>', 'billburr60@gmail.com', '555-555-1234', '1995-06-15', '', '', '</w:t>
      </w:r>
      <w:proofErr w:type="spellStart"/>
      <w:r>
        <w:t>Im</w:t>
      </w:r>
      <w:proofErr w:type="spellEnd"/>
      <w:r>
        <w:t xml:space="preserve"> </w:t>
      </w:r>
      <w:proofErr w:type="spellStart"/>
      <w:r>
        <w:t>not</w:t>
      </w:r>
      <w:proofErr w:type="spellEnd"/>
      <w:r>
        <w:t xml:space="preserve"> a doctor, but I </w:t>
      </w:r>
      <w:proofErr w:type="spellStart"/>
      <w:r>
        <w:t>play</w:t>
      </w:r>
      <w:proofErr w:type="spellEnd"/>
      <w:r>
        <w:t xml:space="preserve"> </w:t>
      </w:r>
      <w:proofErr w:type="spellStart"/>
      <w:r>
        <w:t>one</w:t>
      </w:r>
      <w:proofErr w:type="spellEnd"/>
      <w:r>
        <w:t xml:space="preserve"> on TV', 'bill.jpg', 0, 32);</w:t>
      </w:r>
    </w:p>
    <w:p w14:paraId="6AEAD977"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(33, '</w:t>
      </w:r>
      <w:proofErr w:type="spellStart"/>
      <w:r>
        <w:t>benidirkx</w:t>
      </w:r>
      <w:proofErr w:type="spellEnd"/>
      <w:r>
        <w:t>', '</w:t>
      </w:r>
      <w:proofErr w:type="spellStart"/>
      <w:r>
        <w:t>Benoît</w:t>
      </w:r>
      <w:proofErr w:type="spellEnd"/>
      <w:r>
        <w:t>', '</w:t>
      </w:r>
      <w:proofErr w:type="spellStart"/>
      <w:r>
        <w:t>Dirkx</w:t>
      </w:r>
      <w:proofErr w:type="spellEnd"/>
      <w:r>
        <w:t xml:space="preserve">', 'benoit.dirkx@gmail.com', '0486723641', '1990-12-15', '', '', 'Stand-up </w:t>
      </w:r>
      <w:proofErr w:type="spellStart"/>
      <w:r>
        <w:t>comedian</w:t>
      </w:r>
      <w:proofErr w:type="spellEnd"/>
      <w:r>
        <w:t xml:space="preserve"> </w:t>
      </w:r>
      <w:proofErr w:type="spellStart"/>
      <w:r>
        <w:t>known</w:t>
      </w:r>
      <w:proofErr w:type="spellEnd"/>
      <w:r>
        <w:t xml:space="preserve"> </w:t>
      </w:r>
      <w:proofErr w:type="spellStart"/>
      <w:r>
        <w:t>for</w:t>
      </w:r>
      <w:proofErr w:type="spellEnd"/>
      <w:r>
        <w:t xml:space="preserve"> his </w:t>
      </w:r>
      <w:proofErr w:type="spellStart"/>
      <w:r>
        <w:t>sarcastic</w:t>
      </w:r>
      <w:proofErr w:type="spellEnd"/>
      <w:r>
        <w:t xml:space="preserve"> humor', 'benoit.jpg', 0, 33);</w:t>
      </w:r>
    </w:p>
    <w:p w14:paraId="4EA5959A"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(34, '</w:t>
      </w:r>
      <w:proofErr w:type="spellStart"/>
      <w:r>
        <w:t>domindegrijse</w:t>
      </w:r>
      <w:proofErr w:type="spellEnd"/>
      <w:r>
        <w:t xml:space="preserve">', 'Dominique', 'De </w:t>
      </w:r>
      <w:proofErr w:type="spellStart"/>
      <w:r>
        <w:t>Grijse</w:t>
      </w:r>
      <w:proofErr w:type="spellEnd"/>
      <w:r>
        <w:t>', 'dominique.degrijse@gmail.com', '0475421869', '1994-06-21', '', '', '</w:t>
      </w:r>
      <w:proofErr w:type="spellStart"/>
      <w:r>
        <w:t>Comedian</w:t>
      </w:r>
      <w:proofErr w:type="spellEnd"/>
      <w:r>
        <w:t xml:space="preserve"> </w:t>
      </w:r>
      <w:proofErr w:type="spellStart"/>
      <w:r>
        <w:t>and</w:t>
      </w:r>
      <w:proofErr w:type="spellEnd"/>
      <w:r>
        <w:t xml:space="preserve"> </w:t>
      </w:r>
      <w:proofErr w:type="spellStart"/>
      <w:r>
        <w:t>writer</w:t>
      </w:r>
      <w:proofErr w:type="spellEnd"/>
      <w:r>
        <w:t xml:space="preserve"> </w:t>
      </w:r>
      <w:proofErr w:type="spellStart"/>
      <w:r>
        <w:t>who</w:t>
      </w:r>
      <w:proofErr w:type="spellEnd"/>
      <w:r>
        <w:t xml:space="preserve"> is </w:t>
      </w:r>
      <w:proofErr w:type="spellStart"/>
      <w:r>
        <w:t>known</w:t>
      </w:r>
      <w:proofErr w:type="spellEnd"/>
      <w:r>
        <w:t xml:space="preserve"> </w:t>
      </w:r>
      <w:proofErr w:type="spellStart"/>
      <w:r>
        <w:t>for</w:t>
      </w:r>
      <w:proofErr w:type="spellEnd"/>
      <w:r>
        <w:t xml:space="preserve"> his absurd sense of humor', 'dominique.jpg', 0, 34);</w:t>
      </w:r>
    </w:p>
    <w:p w14:paraId="41691A06"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(35, '</w:t>
      </w:r>
      <w:proofErr w:type="spellStart"/>
      <w:r>
        <w:t>kamalsaleh</w:t>
      </w:r>
      <w:proofErr w:type="spellEnd"/>
      <w:r>
        <w:t>', '</w:t>
      </w:r>
      <w:proofErr w:type="spellStart"/>
      <w:r>
        <w:t>Kamal</w:t>
      </w:r>
      <w:proofErr w:type="spellEnd"/>
      <w:r>
        <w:t>', '</w:t>
      </w:r>
      <w:proofErr w:type="spellStart"/>
      <w:r>
        <w:t>Saleh</w:t>
      </w:r>
      <w:proofErr w:type="spellEnd"/>
      <w:r>
        <w:t>', 'kamal.saleh@hotmail.com', '0476953214', '1991-09-13', '', '', '</w:t>
      </w:r>
      <w:proofErr w:type="spellStart"/>
      <w:r>
        <w:t>Comedian</w:t>
      </w:r>
      <w:proofErr w:type="spellEnd"/>
      <w:r>
        <w:t xml:space="preserve"> </w:t>
      </w:r>
      <w:proofErr w:type="spellStart"/>
      <w:r>
        <w:t>and</w:t>
      </w:r>
      <w:proofErr w:type="spellEnd"/>
      <w:r>
        <w:t xml:space="preserve"> radio presenter </w:t>
      </w:r>
      <w:proofErr w:type="spellStart"/>
      <w:r>
        <w:t>with</w:t>
      </w:r>
      <w:proofErr w:type="spellEnd"/>
      <w:r>
        <w:t xml:space="preserve"> a </w:t>
      </w:r>
      <w:proofErr w:type="spellStart"/>
      <w:r>
        <w:t>quick</w:t>
      </w:r>
      <w:proofErr w:type="spellEnd"/>
      <w:r>
        <w:t xml:space="preserve"> wit </w:t>
      </w:r>
      <w:proofErr w:type="spellStart"/>
      <w:r>
        <w:t>and</w:t>
      </w:r>
      <w:proofErr w:type="spellEnd"/>
      <w:r>
        <w:t xml:space="preserve"> </w:t>
      </w:r>
      <w:proofErr w:type="spellStart"/>
      <w:r>
        <w:t>lively</w:t>
      </w:r>
      <w:proofErr w:type="spellEnd"/>
      <w:r>
        <w:t xml:space="preserve"> stage </w:t>
      </w:r>
      <w:proofErr w:type="spellStart"/>
      <w:r>
        <w:t>presence</w:t>
      </w:r>
      <w:proofErr w:type="spellEnd"/>
      <w:r>
        <w:t>', 'kamal.jpg', 0, 35);</w:t>
      </w:r>
    </w:p>
    <w:p w14:paraId="7818334A" w14:textId="77777777" w:rsidR="00151DE4" w:rsidRDefault="00151DE4" w:rsidP="0040339A">
      <w:pPr>
        <w:pStyle w:val="NoSpacing"/>
      </w:pPr>
      <w:r>
        <w:lastRenderedPageBreak/>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(36, '</w:t>
      </w:r>
      <w:proofErr w:type="spellStart"/>
      <w:r>
        <w:t>fokkevandermeulen</w:t>
      </w:r>
      <w:proofErr w:type="spellEnd"/>
      <w:r>
        <w:t xml:space="preserve">', 'Fokke', 'van der Meulen', 'fokke.vandermeulen@yahoo.com', '0498756432', '1987-11-02', '', '', 'Stand-up </w:t>
      </w:r>
      <w:proofErr w:type="spellStart"/>
      <w:r>
        <w:t>comedian</w:t>
      </w:r>
      <w:proofErr w:type="spellEnd"/>
      <w:r>
        <w:t xml:space="preserve"> </w:t>
      </w:r>
      <w:proofErr w:type="spellStart"/>
      <w:r>
        <w:t>and</w:t>
      </w:r>
      <w:proofErr w:type="spellEnd"/>
      <w:r>
        <w:t xml:space="preserve"> actor </w:t>
      </w:r>
      <w:proofErr w:type="spellStart"/>
      <w:r>
        <w:t>with</w:t>
      </w:r>
      <w:proofErr w:type="spellEnd"/>
      <w:r>
        <w:t xml:space="preserve"> a </w:t>
      </w:r>
      <w:proofErr w:type="spellStart"/>
      <w:r>
        <w:t>deadpan</w:t>
      </w:r>
      <w:proofErr w:type="spellEnd"/>
      <w:r>
        <w:t xml:space="preserve"> delivery </w:t>
      </w:r>
      <w:proofErr w:type="spellStart"/>
      <w:r>
        <w:t>style</w:t>
      </w:r>
      <w:proofErr w:type="spellEnd"/>
      <w:r>
        <w:t>', 'fokke.jpg', 0, 36);</w:t>
      </w:r>
    </w:p>
    <w:p w14:paraId="5374994A"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(37, '</w:t>
      </w:r>
      <w:proofErr w:type="spellStart"/>
      <w:r>
        <w:t>joachimwannyn</w:t>
      </w:r>
      <w:proofErr w:type="spellEnd"/>
      <w:r>
        <w:t>', 'Joachim', '</w:t>
      </w:r>
      <w:proofErr w:type="spellStart"/>
      <w:r>
        <w:t>Wannyn</w:t>
      </w:r>
      <w:proofErr w:type="spellEnd"/>
      <w:r>
        <w:t>', 'joachim.wannyn@gmail.com', '0496325874', '1998-04-30', '', '', '</w:t>
      </w:r>
      <w:proofErr w:type="spellStart"/>
      <w:r>
        <w:t>Comedian</w:t>
      </w:r>
      <w:proofErr w:type="spellEnd"/>
      <w:r>
        <w:t xml:space="preserve"> </w:t>
      </w:r>
      <w:proofErr w:type="spellStart"/>
      <w:r>
        <w:t>and</w:t>
      </w:r>
      <w:proofErr w:type="spellEnd"/>
      <w:r>
        <w:t xml:space="preserve"> actor </w:t>
      </w:r>
      <w:proofErr w:type="spellStart"/>
      <w:r>
        <w:t>known</w:t>
      </w:r>
      <w:proofErr w:type="spellEnd"/>
      <w:r>
        <w:t xml:space="preserve"> </w:t>
      </w:r>
      <w:proofErr w:type="spellStart"/>
      <w:r>
        <w:t>for</w:t>
      </w:r>
      <w:proofErr w:type="spellEnd"/>
      <w:r>
        <w:t xml:space="preserve"> his </w:t>
      </w:r>
      <w:proofErr w:type="spellStart"/>
      <w:r>
        <w:t>silly</w:t>
      </w:r>
      <w:proofErr w:type="spellEnd"/>
      <w:r>
        <w:t xml:space="preserve"> </w:t>
      </w:r>
      <w:proofErr w:type="spellStart"/>
      <w:r>
        <w:t>and</w:t>
      </w:r>
      <w:proofErr w:type="spellEnd"/>
      <w:r>
        <w:t xml:space="preserve"> </w:t>
      </w:r>
      <w:proofErr w:type="spellStart"/>
      <w:r>
        <w:t>irreverent</w:t>
      </w:r>
      <w:proofErr w:type="spellEnd"/>
      <w:r>
        <w:t xml:space="preserve"> </w:t>
      </w:r>
      <w:proofErr w:type="spellStart"/>
      <w:r>
        <w:t>style</w:t>
      </w:r>
      <w:proofErr w:type="spellEnd"/>
      <w:r>
        <w:t xml:space="preserve"> of humor', 'joachim.jpg', 0, 37);</w:t>
      </w:r>
    </w:p>
    <w:p w14:paraId="3B298C04"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(38, '</w:t>
      </w:r>
      <w:proofErr w:type="spellStart"/>
      <w:r>
        <w:t>najibamhali</w:t>
      </w:r>
      <w:proofErr w:type="spellEnd"/>
      <w:r>
        <w:t>', '</w:t>
      </w:r>
      <w:proofErr w:type="spellStart"/>
      <w:r>
        <w:t>Najib</w:t>
      </w:r>
      <w:proofErr w:type="spellEnd"/>
      <w:r>
        <w:t>', 'Amhali', 'namhali@gmail.com', '0647182939', '1998-06-12', '', '', 'Alles komt goed', 'namhali.jpg', 0, 38);</w:t>
      </w:r>
    </w:p>
    <w:p w14:paraId="43ED5104"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(39, '</w:t>
      </w:r>
      <w:proofErr w:type="spellStart"/>
      <w:r>
        <w:t>tijlbeckand</w:t>
      </w:r>
      <w:proofErr w:type="spellEnd"/>
      <w:r>
        <w:t>', 'Tijl', '</w:t>
      </w:r>
      <w:proofErr w:type="spellStart"/>
      <w:r>
        <w:t>Beckand</w:t>
      </w:r>
      <w:proofErr w:type="spellEnd"/>
      <w:r>
        <w:t>', 'tbeckand@hotmail.com', '0654857392', '2001-02-22', '', '', 'Tijl in de hoofdrol', 'tbeckand.jpg', 0, 39);</w:t>
      </w:r>
    </w:p>
    <w:p w14:paraId="0249DEF3" w14:textId="77777777" w:rsidR="00151DE4" w:rsidRDefault="00151DE4" w:rsidP="0040339A">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(40, 'hansklok', 'Hans', 'Klok', 'hklok@yahoo.com', '0612378495', '1995-10-15', '', '', 'De magische Hans Klok show', 'hklok.jpg', 0, 40);</w:t>
      </w:r>
    </w:p>
    <w:p w14:paraId="66FAB13E"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w:t>
      </w:r>
      <w:proofErr w:type="spellEnd"/>
      <w:r w:rsidRPr="00151DE4">
        <w:rPr>
          <w:lang w:val="en-US"/>
        </w:rPr>
        <w:t>] OFF</w:t>
      </w:r>
    </w:p>
    <w:p w14:paraId="3A6E94BB" w14:textId="77777777" w:rsidR="00151DE4" w:rsidRPr="00151DE4" w:rsidRDefault="00151DE4" w:rsidP="0040339A">
      <w:pPr>
        <w:pStyle w:val="NoSpacing"/>
        <w:rPr>
          <w:lang w:val="en-US"/>
        </w:rPr>
      </w:pPr>
      <w:r w:rsidRPr="00151DE4">
        <w:rPr>
          <w:lang w:val="en-US"/>
        </w:rPr>
        <w:t>GO</w:t>
      </w:r>
    </w:p>
    <w:p w14:paraId="3F4CA86B" w14:textId="77777777" w:rsidR="00151DE4" w:rsidRPr="00151DE4" w:rsidRDefault="00151DE4" w:rsidP="0040339A">
      <w:pPr>
        <w:pStyle w:val="NoSpacing"/>
        <w:rPr>
          <w:lang w:val="en-US"/>
        </w:rPr>
      </w:pPr>
    </w:p>
    <w:p w14:paraId="7AE5EC94"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gramEnd"/>
      <w:r w:rsidRPr="00151DE4">
        <w:rPr>
          <w:lang w:val="en-US"/>
        </w:rPr>
        <w:t>Product] ON</w:t>
      </w:r>
    </w:p>
    <w:p w14:paraId="61B1F68E" w14:textId="77777777" w:rsidR="00151DE4" w:rsidRPr="00151DE4" w:rsidRDefault="00151DE4" w:rsidP="0040339A">
      <w:pPr>
        <w:pStyle w:val="NoSpacing"/>
      </w:pPr>
      <w:r w:rsidRPr="00151DE4">
        <w:t>GO</w:t>
      </w:r>
    </w:p>
    <w:p w14:paraId="034C8B1E"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 'Samsung', 'Galaxy S23', 'Een premium design met een duurzame </w:t>
      </w:r>
      <w:proofErr w:type="spellStart"/>
      <w:r>
        <w:t>touch</w:t>
      </w:r>
      <w:proofErr w:type="spellEnd"/>
      <w:r>
        <w:t xml:space="preserve">, dat is wat je krijgt met de Galaxy S23. Deze nieuwste Samsung Galaxy smartphone is helemaal afgestemd op jouw stijl en wat jij belangrijk vindt. Het design is geïnspireerd op de natuur en deels ontworpen met </w:t>
      </w:r>
      <w:proofErr w:type="spellStart"/>
      <w:r>
        <w:t>eco</w:t>
      </w:r>
      <w:proofErr w:type="spellEnd"/>
      <w:r>
        <w:t xml:space="preserve">-vriendelijke materialen en het besturingssysteem is precies naar jouw wens te personaliseren dankzij de nieuwe </w:t>
      </w:r>
      <w:proofErr w:type="spellStart"/>
      <w:r>
        <w:t>One</w:t>
      </w:r>
      <w:proofErr w:type="spellEnd"/>
      <w:r>
        <w:t xml:space="preserve"> UI 5 update.', 'SamsungGalaxyS23.jpg', '2023-03-01', 7, 'https://www.samsung.com/be/smartphones/galaxy-s23/', 'R3CNA0DA7MM', 1)</w:t>
      </w:r>
    </w:p>
    <w:p w14:paraId="2A81B619"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 'Apple', 'iPhone 14', 'De nieuwe iPhone 14 is het meest geavanceerde toestel ooit gemaakt door Apple. Met een strak design, razendsnelle processor en een prachtig OLED-scherm is dit de perfecte smartphone voor de veeleisende gebruiker. De camera is voorzien van de nieuwste technologieën en maakt de mooiste </w:t>
      </w:r>
      <w:proofErr w:type="spellStart"/>
      <w:r>
        <w:t>fotos</w:t>
      </w:r>
      <w:proofErr w:type="spellEnd"/>
      <w:r>
        <w:t xml:space="preserve"> en </w:t>
      </w:r>
      <w:proofErr w:type="spellStart"/>
      <w:r>
        <w:t>videos</w:t>
      </w:r>
      <w:proofErr w:type="spellEnd"/>
      <w:r>
        <w:t xml:space="preserve">. Dankzij de lange batterijduur hoef je je geen zorgen te maken over lege </w:t>
      </w:r>
      <w:proofErr w:type="spellStart"/>
      <w:r>
        <w:t>accus</w:t>
      </w:r>
      <w:proofErr w:type="spellEnd"/>
      <w:r>
        <w:t>.', 'iPhone14.jpg', '2023-03-08', 5, 'https://www.apple.com/nl/iphone-14/', '9TGBNHY67UJ', 1)</w:t>
      </w:r>
    </w:p>
    <w:p w14:paraId="4D339967"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(3, 'Apple', 'iPhone 14 Pro', 'De iPhone 14 Pro is de nieuwste smartphone van Apple en beschikt over een schitterend OLED-scherm </w:t>
      </w:r>
      <w:r>
        <w:lastRenderedPageBreak/>
        <w:t xml:space="preserve">en de krachtige A18-processor. Met de nieuwe </w:t>
      </w:r>
      <w:proofErr w:type="spellStart"/>
      <w:r>
        <w:t>ProMotion</w:t>
      </w:r>
      <w:proofErr w:type="spellEnd"/>
      <w:r>
        <w:t>-technologie wordt het scherm automatisch aangepast op de inhoud en geniet je van soepele beelden. Dankzij de nieuwe iOS 16-update is de iPhone 14 Pro nog sneller en efficiënter in gebruik.', 'iPhone14Pro.jpg', '2023-03-05', 10, 'https://www.apple.com/nl/iphone-14-pro/', 'T6YHD2A92ZT', 1)</w:t>
      </w:r>
    </w:p>
    <w:p w14:paraId="4F90D75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(4, 'Sony', '</w:t>
      </w:r>
      <w:proofErr w:type="spellStart"/>
      <w:r>
        <w:t>Xperia</w:t>
      </w:r>
      <w:proofErr w:type="spellEnd"/>
      <w:r>
        <w:t xml:space="preserve"> Z10', 'De </w:t>
      </w:r>
      <w:proofErr w:type="spellStart"/>
      <w:r>
        <w:t>Xperia</w:t>
      </w:r>
      <w:proofErr w:type="spellEnd"/>
      <w:r>
        <w:t xml:space="preserve"> Z10 is de ideale smartphone voor de echte multimedia-liefhebber. Dankzij de 4K HDR OLED-schermtechnologie geniet je van de beste beeldkwaliteit en met de 3D </w:t>
      </w:r>
      <w:proofErr w:type="spellStart"/>
      <w:r>
        <w:t>Surround</w:t>
      </w:r>
      <w:proofErr w:type="spellEnd"/>
      <w:r>
        <w:t xml:space="preserve"> Sound-speakers ben je verzekerd van de beste geluidskwaliteit. Daarnaast is de </w:t>
      </w:r>
      <w:proofErr w:type="spellStart"/>
      <w:r>
        <w:t>Xperia</w:t>
      </w:r>
      <w:proofErr w:type="spellEnd"/>
      <w:r>
        <w:t xml:space="preserve"> Z10 ook nog eens stof- en waterdicht en beschikt het over een lange batterijduur.', 'XperiaZ10.jpg', '2023-02-28', 5, 'https://www.sony.nl/electronics/smartphones/xperia-z10', 'K9DJB3F8XLW', 0);</w:t>
      </w:r>
    </w:p>
    <w:p w14:paraId="02A2E78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(5, 'Dell', 'XPS 15', 'De XPS 15 is een krachtige en stijlvolle laptop van Dell. Het 15,6-inch 4K OLED-scherm zorgt voor haarscherpe beelden en de nieuwste Intel </w:t>
      </w:r>
      <w:proofErr w:type="spellStart"/>
      <w:r>
        <w:t>Core</w:t>
      </w:r>
      <w:proofErr w:type="spellEnd"/>
      <w:r>
        <w:t xml:space="preserve"> i9-processor zorgt voor ongekende prestaties. Dankzij de lange batterijduur en het lichtgewicht design is de XPS 15 perfect voor onderweg.', 'XPS15.jpg', '2023-03-08', '3', 'https://www.dell.com/nl-nl/shop/laptops/nieuwe-xps-15-laptop/spd/xps-15-9720-laptop', 'F1HJU6B4KTY', 1);</w:t>
      </w:r>
    </w:p>
    <w:p w14:paraId="3E99BAC1"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(6, 'Lenovo', '</w:t>
      </w:r>
      <w:proofErr w:type="spellStart"/>
      <w:r>
        <w:t>ThinkPad</w:t>
      </w:r>
      <w:proofErr w:type="spellEnd"/>
      <w:r>
        <w:t xml:space="preserve"> X1 Carbon', 'De </w:t>
      </w:r>
      <w:proofErr w:type="spellStart"/>
      <w:r>
        <w:t>ThinkPad</w:t>
      </w:r>
      <w:proofErr w:type="spellEnd"/>
      <w:r>
        <w:t xml:space="preserve"> X1 Carbon is de ideale laptop voor zakelijke gebruikers. De laptop is uitgerust met een krachtige Intel </w:t>
      </w:r>
      <w:proofErr w:type="spellStart"/>
      <w:r>
        <w:t>Core</w:t>
      </w:r>
      <w:proofErr w:type="spellEnd"/>
      <w:r>
        <w:t xml:space="preserve"> i7-processor, heeft een lange batterijduur en is extreem licht en dun. Daarnaast beschikt de laptop over verschillende beveiligingsfuncties en is het toetsenbord spatwaterdicht.', 'ThinkPadX1Carbon.jpg', '2023-03-06', 5, 'https://www.lenovo.com/nl/nl/laptops/thinkpad/x1-series/X1-Carbon-Gen-10/p/22TP2X1X1C0', 'S7VLA9P2CQF', 1);</w:t>
      </w:r>
    </w:p>
    <w:p w14:paraId="2A9E503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(7, 'Dell', '</w:t>
      </w:r>
      <w:proofErr w:type="spellStart"/>
      <w:r>
        <w:t>UltraSharp</w:t>
      </w:r>
      <w:proofErr w:type="spellEnd"/>
      <w:r>
        <w:t xml:space="preserve"> U3219Q', 'De Dell </w:t>
      </w:r>
      <w:proofErr w:type="spellStart"/>
      <w:r>
        <w:t>UltraSharp</w:t>
      </w:r>
      <w:proofErr w:type="spellEnd"/>
      <w:r>
        <w:t xml:space="preserve"> U3219Q is een 32-inch monitor met 4K-resolutie en HDR-ondersteuning voor een geweldige beeldkwaliteit. Het scherm biedt 99% </w:t>
      </w:r>
      <w:proofErr w:type="spellStart"/>
      <w:r>
        <w:t>sRGB</w:t>
      </w:r>
      <w:proofErr w:type="spellEnd"/>
      <w:r>
        <w:t>-kleurdekking en ondersteunt meerdere kleurruimten, waardoor het ideaal is voor creatieve professionals. Daarnaast heeft de monitor een USB-C-poort voor eenvoudige aansluiting op laptops en andere apparaten.', 'UltraSharpU3219Q.jpg', '2023-03-07', 3, 'https://www.dell.com/nl-nl/shop/dell-ultrasharp-32-4k-usb-c-monitor-u3219q/apd/210-arni/monitoren-monitor-accessoires', 'G5HNF3B6YHT', 0);</w:t>
      </w:r>
    </w:p>
    <w:p w14:paraId="167901A4"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(8, 'HP', 'Z34c', 'De HP Z34c is een prachtige </w:t>
      </w:r>
      <w:proofErr w:type="spellStart"/>
      <w:r>
        <w:t>curved</w:t>
      </w:r>
      <w:proofErr w:type="spellEnd"/>
      <w:r>
        <w:t xml:space="preserve"> monitor die je volledig onderdompelt in je werk en entertainment. Met een diagonaal van 34 inch en een resolutie van 3440 x 1440 pixels geniet je van haarscherpe beelden en dankzij de gebogen vormgeving heb je een breder gezichtsveld. De monitor beschikt over diverse aansluitmogelijkheden, waaronder HDMI, </w:t>
      </w:r>
      <w:proofErr w:type="spellStart"/>
      <w:r>
        <w:t>DisplayPort</w:t>
      </w:r>
      <w:proofErr w:type="spellEnd"/>
      <w:r>
        <w:t xml:space="preserve"> en USB-C.', 'HPZ34c.jpg', '2023-03-07', 3, 'https://store.hp.com/NetherlandsStore/Merch/Product.aspx?id=3JU92AA&amp;opt=ABB&amp;sel=DEF', 'Q2ZGR7A15D9', 0);</w:t>
      </w:r>
    </w:p>
    <w:p w14:paraId="3B409D03"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(9, 'ASUS', 'ROG </w:t>
      </w:r>
      <w:proofErr w:type="spellStart"/>
      <w:r>
        <w:t>Strix</w:t>
      </w:r>
      <w:proofErr w:type="spellEnd"/>
      <w:r>
        <w:t xml:space="preserve"> G15 Advantage Edition', 'De ROG </w:t>
      </w:r>
      <w:proofErr w:type="spellStart"/>
      <w:r>
        <w:lastRenderedPageBreak/>
        <w:t>Strix</w:t>
      </w:r>
      <w:proofErr w:type="spellEnd"/>
      <w:r>
        <w:t xml:space="preserve"> G15 Advantage Edition is een krachtige </w:t>
      </w:r>
      <w:proofErr w:type="spellStart"/>
      <w:r>
        <w:t>gaming</w:t>
      </w:r>
      <w:proofErr w:type="spellEnd"/>
      <w:r>
        <w:t xml:space="preserve"> desktop computer met een AMD </w:t>
      </w:r>
      <w:proofErr w:type="spellStart"/>
      <w:r>
        <w:t>Ryzen</w:t>
      </w:r>
      <w:proofErr w:type="spellEnd"/>
      <w:r>
        <w:t xml:space="preserve"> 9 5900HX processor en een AMD </w:t>
      </w:r>
      <w:proofErr w:type="spellStart"/>
      <w:r>
        <w:t>Radeon</w:t>
      </w:r>
      <w:proofErr w:type="spellEnd"/>
      <w:r>
        <w:t xml:space="preserve"> RX 6800M grafische kaart. Hierdoor is de computer geschikt voor de nieuwste games en videobewerking. Met de Aura Sync RGB-verlichting creëer je een unieke sfeer en dankzij de ROG audio-technologie ervaar je het beste geluid tijdens het gamen.', 'ROGStrixG15AdvantageEdition.jpg', '2023-03-08', 10, 'https://www.asus.com/nl/Desktops/ROG-Strix-G15-Advantage-Edition/', 'F5HBC1E6ZAD', 1);</w:t>
      </w:r>
    </w:p>
    <w:p w14:paraId="38D44AEA"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(10, 'LG', 'OLED55C14LB', '55 inch LG OLED TV met 4K resolutie en HDR', 'LG55C14LB.jpg', '2022-02-15', 7, 'https://www.example.com/lg-oled-tv', 'TV123456', 0);</w:t>
      </w:r>
    </w:p>
    <w:p w14:paraId="434AD025"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(11, 'Samsung', 'QLED 4K Smart TV Q65C', 'Een ultramoderne televisie met een verbluffend 4K QLED-scherm en geavanceerde functies zoals Quantum HDR en </w:t>
      </w:r>
      <w:proofErr w:type="spellStart"/>
      <w:r>
        <w:t>Adaptive</w:t>
      </w:r>
      <w:proofErr w:type="spellEnd"/>
      <w:r>
        <w:t xml:space="preserve"> Sound+', 'Samsung_Q65C.jpg', '2023-03-09', 3, 'https://www.example.com/samsung-tv', 'TV987654', 1);</w:t>
      </w:r>
    </w:p>
    <w:p w14:paraId="281FECD1"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(12, 'Samsung', 'QLED 8K Smart TV Q800A', 'Een ultramoderne televisie met een verbluffend 8K QLED-scherm en geavanceerde functies zoals Quantum HDR en </w:t>
      </w:r>
      <w:proofErr w:type="spellStart"/>
      <w:r>
        <w:t>Adaptive</w:t>
      </w:r>
      <w:proofErr w:type="spellEnd"/>
      <w:r>
        <w:t xml:space="preserve"> Sound+', 'Samsung_Q800A.jpg', '2023-03-09', 5, 'https://www.example.com/samsung-tv-q800a', 'TV123456', 1);</w:t>
      </w:r>
    </w:p>
    <w:p w14:paraId="6BCCCB71"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(13, 'Apple', 'iPad Air', 'Een krachtige tablet met een 10,9 inch Liquid Retina-display, A14 </w:t>
      </w:r>
      <w:proofErr w:type="spellStart"/>
      <w:r>
        <w:t>Bionic</w:t>
      </w:r>
      <w:proofErr w:type="spellEnd"/>
      <w:r>
        <w:t xml:space="preserve">-chip en ondersteuning voor Apple </w:t>
      </w:r>
      <w:proofErr w:type="spellStart"/>
      <w:r>
        <w:t>Pencil</w:t>
      </w:r>
      <w:proofErr w:type="spellEnd"/>
      <w:r>
        <w:t xml:space="preserve"> en Magic Keyboard.', 'Apple_iPad_Air.jpg', '2023-03-09', 2, 'https://www.example.com/ipad-air', 'IPAD789012', 1);</w:t>
      </w:r>
    </w:p>
    <w:p w14:paraId="2AA58CC3"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(14, 'Apple', 'iPad Pro 12.9-inch', 'Een krachtige en veelzijdige tablet met een 12,9-inch Retina-display en een A14 </w:t>
      </w:r>
      <w:proofErr w:type="spellStart"/>
      <w:r>
        <w:t>Bionic</w:t>
      </w:r>
      <w:proofErr w:type="spellEnd"/>
      <w:r>
        <w:t>-chip.', 'Apple_iPad_Pro_12.9-inch.jpg', '2023-03-09', 2, 'https://www.example.com/ipad-pro-12-9-inch', 'TAB234567', 1);</w:t>
      </w:r>
    </w:p>
    <w:p w14:paraId="2C15DF18"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(15, 'Samsung', 'Galaxy Tab S7', 'Een krachtige tablet met een groot 11 inch scherm en een snelle Snapdragon 865 Plus processor', 'Samsung_Tab_S7.jpg', '2023-03-09', 2, 'https://www.example.com/samsung-tablet-s7', 'TAB654321', 1);</w:t>
      </w:r>
    </w:p>
    <w:p w14:paraId="5E1C75C8"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(16, '</w:t>
      </w:r>
      <w:proofErr w:type="spellStart"/>
      <w:r>
        <w:t>Sennheiser</w:t>
      </w:r>
      <w:proofErr w:type="spellEnd"/>
      <w:r>
        <w:t xml:space="preserve">', 'Momentum True Wireless 2', 'Premium draadloze oordopjes met Active </w:t>
      </w:r>
      <w:proofErr w:type="spellStart"/>
      <w:r>
        <w:t>Noise</w:t>
      </w:r>
      <w:proofErr w:type="spellEnd"/>
      <w:r>
        <w:t xml:space="preserve"> </w:t>
      </w:r>
      <w:proofErr w:type="spellStart"/>
      <w:r>
        <w:t>Cancellation</w:t>
      </w:r>
      <w:proofErr w:type="spellEnd"/>
      <w:r>
        <w:t xml:space="preserve"> en kristalhelder geluid', 'Sennheiser_Momentum_True_Wireless_2.jpg', '2023-03-09', 2, 'https://www.example.com/sennheiser-earbuds', 'SE789012', 1);</w:t>
      </w:r>
    </w:p>
    <w:p w14:paraId="04DF603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(17, 'Apple', '</w:t>
      </w:r>
      <w:proofErr w:type="spellStart"/>
      <w:r>
        <w:t>AirPods</w:t>
      </w:r>
      <w:proofErr w:type="spellEnd"/>
      <w:r>
        <w:t xml:space="preserve"> Pro', 'Volledig draadloze oortjes met actieve ruisonderdrukking en transparantie-modus. Werkt perfect samen met alle Apple-</w:t>
      </w:r>
      <w:proofErr w:type="spellStart"/>
      <w:r>
        <w:t>devices</w:t>
      </w:r>
      <w:proofErr w:type="spellEnd"/>
      <w:r>
        <w:t>.', 'AirPods_Pro.jpg', '2023-03-09', 2, 'https://www.example.com/airpods-pro', 'AP987654', 0);</w:t>
      </w:r>
    </w:p>
    <w:p w14:paraId="087BAAD4" w14:textId="77777777" w:rsidR="00151DE4" w:rsidRDefault="00151DE4" w:rsidP="0040339A">
      <w:pPr>
        <w:pStyle w:val="NoSpacing"/>
      </w:pPr>
      <w:r>
        <w:lastRenderedPageBreak/>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(18, '</w:t>
      </w:r>
      <w:proofErr w:type="spellStart"/>
      <w:r>
        <w:t>Bose</w:t>
      </w:r>
      <w:proofErr w:type="spellEnd"/>
      <w:r>
        <w:t>', '</w:t>
      </w:r>
      <w:proofErr w:type="spellStart"/>
      <w:r>
        <w:t>QuietComfort</w:t>
      </w:r>
      <w:proofErr w:type="spellEnd"/>
      <w:r>
        <w:t xml:space="preserve"> 45 Wireless Headphones', 'Een premium set van </w:t>
      </w:r>
      <w:proofErr w:type="spellStart"/>
      <w:r>
        <w:t>noise-cancelling</w:t>
      </w:r>
      <w:proofErr w:type="spellEnd"/>
      <w:r>
        <w:t xml:space="preserve"> draadloze hoofdtelefoons met een indrukwekkende geluidskwaliteit en een comfortabel ontwerp', 'Bose_QC45.jpg', '2023-03-09', 2, 'https://www.example.com/bose-qc45', 'BH654321', 1);</w:t>
      </w:r>
    </w:p>
    <w:p w14:paraId="0B553001"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(19, 'Sony', 'PlayStation 5', 'Een krachtige </w:t>
      </w:r>
      <w:proofErr w:type="spellStart"/>
      <w:r>
        <w:t>gaming</w:t>
      </w:r>
      <w:proofErr w:type="spellEnd"/>
      <w:r>
        <w:t xml:space="preserve"> console met geavanceerde hardware en high-performance games', 'Sony_PS5.jpg', '2023-03-09', 2, 'https://www.example.com/sony-ps5', 'PS512345', 1);</w:t>
      </w:r>
    </w:p>
    <w:p w14:paraId="5E1F578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(20, 'Sony', 'PlayStation 4', 'Een krachtige spelcomputer met uitstekende grafische prestaties en een breed scala aan games en entertainmentopties.', 'Sony_PS4.jpg', '2023-03-09', 2, 'https://www.example.com/ps4', 'PS4123456', 0);</w:t>
      </w:r>
    </w:p>
    <w:p w14:paraId="736E971C"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(21, 'Dell', '</w:t>
      </w:r>
      <w:proofErr w:type="spellStart"/>
      <w:r>
        <w:t>Optiplex</w:t>
      </w:r>
      <w:proofErr w:type="spellEnd"/>
      <w:r>
        <w:t xml:space="preserve"> 7070', 'Veelzijdig en flexibel: De </w:t>
      </w:r>
      <w:proofErr w:type="spellStart"/>
      <w:r>
        <w:t>OptiPlex</w:t>
      </w:r>
      <w:proofErr w:type="spellEnd"/>
      <w:r>
        <w:t xml:space="preserve"> 7070 heeft een compact ontwerp dat gemakkelijk in uw werkruimte past, zich aanpast aan uw werkstijl en uw desktopomgeving maximaliseert. Voeg de optionele Small Form Factor All-in-One Stand met een kabelafdekking toe voor een opgeruimde werkomgeving. Verantwoord gebouwd: de </w:t>
      </w:r>
      <w:proofErr w:type="spellStart"/>
      <w:r>
        <w:t>OptiPlex</w:t>
      </w:r>
      <w:proofErr w:type="spellEnd"/>
      <w:r>
        <w:t xml:space="preserve"> 7070 </w:t>
      </w:r>
      <w:proofErr w:type="spellStart"/>
      <w:r>
        <w:t>Tower</w:t>
      </w:r>
      <w:proofErr w:type="spellEnd"/>
      <w:r>
        <w:t xml:space="preserve"> is gebouwd met maximaal 39%1 van post-</w:t>
      </w:r>
      <w:proofErr w:type="spellStart"/>
      <w:r>
        <w:t>consumer</w:t>
      </w:r>
      <w:proofErr w:type="spellEnd"/>
      <w:r>
        <w:t xml:space="preserve"> gerecycleerde kunststoffen.', 'DellOptiplex7070.jpg', '2022-01-01', 14, 'https://www.example.com/desktop', 'PC123456', 1);</w:t>
      </w:r>
    </w:p>
    <w:p w14:paraId="74A7F3AC"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(22, 'Samsung', '870 EVO SSD', 'Een krachtige en betrouwbare </w:t>
      </w:r>
      <w:proofErr w:type="spellStart"/>
      <w:r>
        <w:t>solid</w:t>
      </w:r>
      <w:proofErr w:type="spellEnd"/>
      <w:r>
        <w:t xml:space="preserve"> state drive (SSD) met een opslagcapaciteit van 1TB en lees- en schrijfsnelheden van respectievelijk 560MB/s en 530MB/s.', 'Samsung_870_EVO.jpg', '2023-03-09', 2, 'https://www.example.com/samsung-ssd-870-evo', 'SSD987654', 1);</w:t>
      </w:r>
    </w:p>
    <w:p w14:paraId="6A3BF9E7"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(23, 'Kingston', 'A2000 M.2 </w:t>
      </w:r>
      <w:proofErr w:type="spellStart"/>
      <w:r>
        <w:t>NVMe</w:t>
      </w:r>
      <w:proofErr w:type="spellEnd"/>
      <w:r>
        <w:t xml:space="preserve"> SSD', 'Een snelle en betrouwbare </w:t>
      </w:r>
      <w:proofErr w:type="spellStart"/>
      <w:r>
        <w:t>solid</w:t>
      </w:r>
      <w:proofErr w:type="spellEnd"/>
      <w:r>
        <w:t>-state drive in een compacte M.2-vormfactor, met een hoge lees- en schrijfsnelheid van respectievelijk 2200MB/s en 2000MB/s.', 'kingston-a2000-m2.jpg', '2023-03-09', 2, 'https://www.example.com/kingston-a2000-m2', 'SSD789012', 1);</w:t>
      </w:r>
    </w:p>
    <w:p w14:paraId="19EF0CD4"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(24, 'Intel', '</w:t>
      </w:r>
      <w:proofErr w:type="spellStart"/>
      <w:r>
        <w:t>Core</w:t>
      </w:r>
      <w:proofErr w:type="spellEnd"/>
      <w:r>
        <w:t xml:space="preserve"> i9 Gen 12 Processor', 'Een krachtige processor van Intel, ontworpen voor ultieme prestaties in de meest veeleisende toepassingen en </w:t>
      </w:r>
      <w:proofErr w:type="spellStart"/>
      <w:r>
        <w:t>workflows</w:t>
      </w:r>
      <w:proofErr w:type="spellEnd"/>
      <w:r>
        <w:t>', 'intel_i9_gen12.jpg', '2023-03-09', 1, 'https://www.example.com/intel-i9-gen12', 'PR987654', 0);</w:t>
      </w:r>
    </w:p>
    <w:p w14:paraId="02CBE8C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(25, 'AMD', '</w:t>
      </w:r>
      <w:proofErr w:type="spellStart"/>
      <w:r>
        <w:t>Ryzen</w:t>
      </w:r>
      <w:proofErr w:type="spellEnd"/>
      <w:r>
        <w:t xml:space="preserve"> 9 6990X', 'De nieuwste generatie </w:t>
      </w:r>
      <w:proofErr w:type="spellStart"/>
      <w:r>
        <w:t>Ryzen</w:t>
      </w:r>
      <w:proofErr w:type="spellEnd"/>
      <w:r>
        <w:t xml:space="preserve">-processor met 32 </w:t>
      </w:r>
      <w:proofErr w:type="spellStart"/>
      <w:r>
        <w:t>cores</w:t>
      </w:r>
      <w:proofErr w:type="spellEnd"/>
      <w:r>
        <w:t xml:space="preserve"> en 64 </w:t>
      </w:r>
      <w:proofErr w:type="spellStart"/>
      <w:r>
        <w:t>threads</w:t>
      </w:r>
      <w:proofErr w:type="spellEnd"/>
      <w:r>
        <w:t xml:space="preserve">, waardoor hij perfect is voor multitasking en veeleisende toepassingen zoals videobewerking en </w:t>
      </w:r>
      <w:proofErr w:type="spellStart"/>
      <w:r>
        <w:t>gaming</w:t>
      </w:r>
      <w:proofErr w:type="spellEnd"/>
      <w:r>
        <w:t>.', 'AMD_Ryzen_9_6990X.jpg', '2022-10-09', 2, 'https://www.example.com/amd-ryzen-9-6990x', 'RYZ123456', 1);</w:t>
      </w:r>
    </w:p>
    <w:p w14:paraId="63AEB465" w14:textId="77777777" w:rsidR="00151DE4" w:rsidRDefault="00151DE4" w:rsidP="0040339A">
      <w:pPr>
        <w:pStyle w:val="NoSpacing"/>
      </w:pPr>
      <w:r>
        <w:lastRenderedPageBreak/>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(26, 'Nvidia', '</w:t>
      </w:r>
      <w:proofErr w:type="spellStart"/>
      <w:r>
        <w:t>GeForce</w:t>
      </w:r>
      <w:proofErr w:type="spellEnd"/>
      <w:r>
        <w:t xml:space="preserve"> RTX 4080', 'Een high-end videokaart met de nieuwste </w:t>
      </w:r>
      <w:proofErr w:type="spellStart"/>
      <w:r>
        <w:t>Ampere</w:t>
      </w:r>
      <w:proofErr w:type="spellEnd"/>
      <w:r>
        <w:t>-architectuur en 48 GB GDDR6-geheugen, geschikt voor de meest veeleisende toepassingen en games.', 'nvidia-rtx-4080.jpg', '2023-01-02', 2, 'https://www.example.com/nvidia-rtx-4080', 'GPU987654', 1);</w:t>
      </w:r>
    </w:p>
    <w:p w14:paraId="404B822D"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(27, 'AMD', '</w:t>
      </w:r>
      <w:proofErr w:type="spellStart"/>
      <w:r>
        <w:t>Radeon</w:t>
      </w:r>
      <w:proofErr w:type="spellEnd"/>
      <w:r>
        <w:t xml:space="preserve"> RX 6900 XT', 'De nieuwste generatie AMD grafische kaart met 80 </w:t>
      </w:r>
      <w:proofErr w:type="spellStart"/>
      <w:r>
        <w:t>Compute</w:t>
      </w:r>
      <w:proofErr w:type="spellEnd"/>
      <w:r>
        <w:t xml:space="preserve"> Units, 16GB GDDR6-geheugen en </w:t>
      </w:r>
      <w:proofErr w:type="spellStart"/>
      <w:r>
        <w:t>PCIe</w:t>
      </w:r>
      <w:proofErr w:type="spellEnd"/>
      <w:r>
        <w:t xml:space="preserve"> 4.0-ondersteuning', 'AMD_Radeon_RX_6900_XT.jpg', '2022-09-01', 2, 'https://www.example.com/amd-rx-6900-xt', 'VC987654', 0);</w:t>
      </w:r>
    </w:p>
    <w:p w14:paraId="2BCDD004"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(28, 'Nvidia', '</w:t>
      </w:r>
      <w:proofErr w:type="spellStart"/>
      <w:r>
        <w:t>Quadro</w:t>
      </w:r>
      <w:proofErr w:type="spellEnd"/>
      <w:r>
        <w:t xml:space="preserve"> RTX 6000', 'Een krachtige en geavanceerde videokaart van de nieuwste generatie, speciaal ontworpen voor professionele </w:t>
      </w:r>
      <w:proofErr w:type="spellStart"/>
      <w:r>
        <w:t>workflows</w:t>
      </w:r>
      <w:proofErr w:type="spellEnd"/>
      <w:r>
        <w:t xml:space="preserve"> zoals 3D-modellering, animatie en </w:t>
      </w:r>
      <w:proofErr w:type="spellStart"/>
      <w:r>
        <w:t>rendering</w:t>
      </w:r>
      <w:proofErr w:type="spellEnd"/>
      <w:r>
        <w:t>', 'nvidia_quadro_rtx_6000.jpg', '2023-01-01', 7, 'https://www.example.com/nvidia-quadro-rtx-6000', 'QGC237654A', 0);</w:t>
      </w:r>
    </w:p>
    <w:p w14:paraId="11B1F0DD" w14:textId="77777777" w:rsidR="00151DE4" w:rsidRDefault="00151DE4" w:rsidP="0040339A">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(29, 'ASUS', 'ROG Maximus XIV Extreme', 'Een hoogwaardig moederbord van de nieuwste generatie met ondersteuning voor de nieuwste Intel </w:t>
      </w:r>
      <w:proofErr w:type="spellStart"/>
      <w:r>
        <w:t>Core</w:t>
      </w:r>
      <w:proofErr w:type="spellEnd"/>
      <w:r>
        <w:t xml:space="preserve">-processors en DDR4-geheugen, met geavanceerde </w:t>
      </w:r>
      <w:proofErr w:type="spellStart"/>
      <w:r>
        <w:t>overklokmogelijkheden</w:t>
      </w:r>
      <w:proofErr w:type="spellEnd"/>
      <w:r>
        <w:t xml:space="preserve"> en uitgebreide connectiviteitsopties.', 'ASUS_ROG_Maximus_XIV_Extreme.jpg', '2022-10-10', 2, 'https://www.example.com/asus-moederbord', 'MB45DD89', 1);</w:t>
      </w:r>
    </w:p>
    <w:p w14:paraId="727205BB" w14:textId="77777777" w:rsidR="00151DE4" w:rsidRDefault="00151DE4" w:rsidP="0040339A">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(30, 'MSI', 'MPG B560I GAMING EDGE WIFI', 'Een high-performance Mini-ITX-moederbord met de nieuwste Intel B560 chipset en ondersteuning voor </w:t>
      </w:r>
      <w:proofErr w:type="spellStart"/>
      <w:r>
        <w:t>PCIe</w:t>
      </w:r>
      <w:proofErr w:type="spellEnd"/>
      <w:r>
        <w:t xml:space="preserve"> 4.0.', 'msi-b560i-gaming-edge-wifi.jpg', '2022-11-09', 2, 'https://www.example.com/msi-motherboard-b560i', 'MB789012', 1);</w:t>
      </w:r>
    </w:p>
    <w:p w14:paraId="1B52C0A9"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gramEnd"/>
      <w:r w:rsidRPr="00151DE4">
        <w:rPr>
          <w:lang w:val="en-US"/>
        </w:rPr>
        <w:t>Product] OFF</w:t>
      </w:r>
    </w:p>
    <w:p w14:paraId="50B5D242" w14:textId="77777777" w:rsidR="00151DE4" w:rsidRPr="00151DE4" w:rsidRDefault="00151DE4" w:rsidP="0040339A">
      <w:pPr>
        <w:pStyle w:val="NoSpacing"/>
        <w:rPr>
          <w:lang w:val="en-US"/>
        </w:rPr>
      </w:pPr>
      <w:r w:rsidRPr="00151DE4">
        <w:rPr>
          <w:lang w:val="en-US"/>
        </w:rPr>
        <w:t>GO</w:t>
      </w:r>
    </w:p>
    <w:p w14:paraId="6A501706" w14:textId="77777777" w:rsidR="00151DE4" w:rsidRPr="00151DE4" w:rsidRDefault="00151DE4" w:rsidP="0040339A">
      <w:pPr>
        <w:pStyle w:val="NoSpacing"/>
        <w:rPr>
          <w:lang w:val="en-US"/>
        </w:rPr>
      </w:pPr>
    </w:p>
    <w:p w14:paraId="1D903459"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Aanbod</w:t>
      </w:r>
      <w:proofErr w:type="spellEnd"/>
      <w:r w:rsidRPr="00151DE4">
        <w:rPr>
          <w:lang w:val="en-US"/>
        </w:rPr>
        <w:t>] ON</w:t>
      </w:r>
    </w:p>
    <w:p w14:paraId="4034F4C7" w14:textId="77777777" w:rsidR="00151DE4" w:rsidRDefault="00151DE4" w:rsidP="0040339A">
      <w:pPr>
        <w:pStyle w:val="NoSpacing"/>
      </w:pPr>
      <w:r>
        <w:t>GO</w:t>
      </w:r>
    </w:p>
    <w:p w14:paraId="4A9F43D8"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 1000, 'afbeelding1.jpg', 'nieuw', 0, 3, NULL, 10);</w:t>
      </w:r>
    </w:p>
    <w:p w14:paraId="5AFA8F3B"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 499, 'DCM015358.jpg', 'nieuw', 1, 4, 38, 15);</w:t>
      </w:r>
    </w:p>
    <w:p w14:paraId="5955BB80"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(3, 400, 'image1.jpg', 'nieuwstaat', 0, 18, NULL, 1);</w:t>
      </w:r>
    </w:p>
    <w:p w14:paraId="4906FB03"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(4, 100, 'afbeelding.jpg', 'gebruikt', 1, 12, 14, 36);</w:t>
      </w:r>
    </w:p>
    <w:p w14:paraId="2BD86FF1"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(5, 250, 'afbeelding1.jpg', 'nieuwstaat', 0, 9, NULL, 20);</w:t>
      </w:r>
    </w:p>
    <w:p w14:paraId="294B3FD4" w14:textId="77777777" w:rsidR="00151DE4" w:rsidRDefault="00151DE4" w:rsidP="0040339A">
      <w:pPr>
        <w:pStyle w:val="NoSpacing"/>
      </w:pPr>
      <w:r>
        <w:lastRenderedPageBreak/>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(6, 100, 'afbeelding1.jpg', 'gebruikt', 0, 30, NULL, 7);</w:t>
      </w:r>
    </w:p>
    <w:p w14:paraId="46DC623C"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(7, 125, 'afbeelding1.jpg', 'gebruikt', 0, 24, NULL, 9);</w:t>
      </w:r>
    </w:p>
    <w:p w14:paraId="0FB176CF"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(8, 420, 'afbeelding1.jpg', 'nieuwstaat', 1, 11, 5, 22);</w:t>
      </w:r>
    </w:p>
    <w:p w14:paraId="2627A2F7"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(9, 320, 'afbeelding1.jpg', 'nieuwstaat', 1, 22, 9, 28);</w:t>
      </w:r>
    </w:p>
    <w:p w14:paraId="59A3A74F"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(10, 200, 'afbeelding1.jpg', 'nieuwstaat', 0, 27, NULL, 28);</w:t>
      </w:r>
    </w:p>
    <w:p w14:paraId="765669C6"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(11, 95, 'afbeelding1.jpg', 'gebruikt', 0, 8, NULL, 40);</w:t>
      </w:r>
    </w:p>
    <w:p w14:paraId="6C24B63B"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(12, 150, 'afbeelding1.jpg', 'gebruikt', 0, 13, NULL, 27);</w:t>
      </w:r>
    </w:p>
    <w:p w14:paraId="576FE573"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(13, 400, 'afbeelding1.jpg', 'nieuwstaat', 1, 13, 10, 32);</w:t>
      </w:r>
    </w:p>
    <w:p w14:paraId="7AC25BE5"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(14, 30, 'afbeelding1.jpg', 'defect', 0, 24, NULL, 6);</w:t>
      </w:r>
    </w:p>
    <w:p w14:paraId="0D4C4858"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(15, 250, 'afbeelding1.jpg', 'nieuwstaat', 0, 10, NULL, 15);</w:t>
      </w:r>
    </w:p>
    <w:p w14:paraId="42801E07"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(16, 500, 'afbeelding1.jpg', 'nieuw', 0, 9, NULL, 14);</w:t>
      </w:r>
    </w:p>
    <w:p w14:paraId="480CC603"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(17, 300, 'afbeelding1.jpg', 'nieuwstaat', 0, 20, NULL, 23);</w:t>
      </w:r>
    </w:p>
    <w:p w14:paraId="2D154845"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(18, 250, 'afbeelding1.jpg', 'gebruikt', 0, 30, NULL, 27);</w:t>
      </w:r>
    </w:p>
    <w:p w14:paraId="2482371D"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(19, 95, 'afbeelding1.jpg', 'defect', 0, 19, NULL, 36);</w:t>
      </w:r>
    </w:p>
    <w:p w14:paraId="32892848" w14:textId="77777777" w:rsidR="00151DE4" w:rsidRDefault="00151DE4" w:rsidP="0040339A">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(20, 300, 'afbeelding1.jpg', 'nieuwstaat', 1, 27, 12, 35);</w:t>
      </w:r>
    </w:p>
    <w:p w14:paraId="52DB1657"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Aanbod</w:t>
      </w:r>
      <w:proofErr w:type="spellEnd"/>
      <w:r w:rsidRPr="00151DE4">
        <w:rPr>
          <w:lang w:val="en-US"/>
        </w:rPr>
        <w:t>] OFF</w:t>
      </w:r>
    </w:p>
    <w:p w14:paraId="39F4ECAF" w14:textId="77777777" w:rsidR="00151DE4" w:rsidRPr="00151DE4" w:rsidRDefault="00151DE4" w:rsidP="0040339A">
      <w:pPr>
        <w:pStyle w:val="NoSpacing"/>
        <w:rPr>
          <w:lang w:val="en-US"/>
        </w:rPr>
      </w:pPr>
      <w:r w:rsidRPr="00151DE4">
        <w:rPr>
          <w:lang w:val="en-US"/>
        </w:rPr>
        <w:t>GO</w:t>
      </w:r>
    </w:p>
    <w:p w14:paraId="0428D0B1" w14:textId="77777777" w:rsidR="00151DE4" w:rsidRPr="00151DE4" w:rsidRDefault="00151DE4" w:rsidP="0040339A">
      <w:pPr>
        <w:pStyle w:val="NoSpacing"/>
        <w:rPr>
          <w:lang w:val="en-US"/>
        </w:rPr>
      </w:pPr>
    </w:p>
    <w:p w14:paraId="2CDAC4FC"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GebruikerProduct</w:t>
      </w:r>
      <w:proofErr w:type="spellEnd"/>
      <w:r w:rsidRPr="00151DE4">
        <w:rPr>
          <w:lang w:val="en-US"/>
        </w:rPr>
        <w:t>] ON</w:t>
      </w:r>
    </w:p>
    <w:p w14:paraId="5FC3B13D" w14:textId="77777777" w:rsidR="00151DE4" w:rsidRPr="00151DE4" w:rsidRDefault="00151DE4" w:rsidP="0040339A">
      <w:pPr>
        <w:pStyle w:val="NoSpacing"/>
      </w:pPr>
      <w:r w:rsidRPr="00151DE4">
        <w:t>GO</w:t>
      </w:r>
    </w:p>
    <w:p w14:paraId="71736C1D"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 10, 3);</w:t>
      </w:r>
    </w:p>
    <w:p w14:paraId="74079782"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 15, 4);</w:t>
      </w:r>
    </w:p>
    <w:p w14:paraId="624C438C" w14:textId="77777777" w:rsidR="00151DE4" w:rsidRDefault="00151DE4" w:rsidP="0040339A">
      <w:pPr>
        <w:pStyle w:val="NoSpacing"/>
      </w:pPr>
      <w:r>
        <w:lastRenderedPageBreak/>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(3, 1, 18);</w:t>
      </w:r>
    </w:p>
    <w:p w14:paraId="22C82C4D"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(4, 36, 12);</w:t>
      </w:r>
    </w:p>
    <w:p w14:paraId="745842A9"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(5, 20, 9);</w:t>
      </w:r>
    </w:p>
    <w:p w14:paraId="7902528A"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(6, 7, 30);</w:t>
      </w:r>
    </w:p>
    <w:p w14:paraId="69256FCB"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(7, 9, 24);</w:t>
      </w:r>
    </w:p>
    <w:p w14:paraId="5C3E9BBB"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(8, 22, 11);</w:t>
      </w:r>
    </w:p>
    <w:p w14:paraId="68E93EBB"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(9, 28, 22);</w:t>
      </w:r>
    </w:p>
    <w:p w14:paraId="5718780E"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(10, 28, 27);</w:t>
      </w:r>
    </w:p>
    <w:p w14:paraId="60C28F0B"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(11, 40, 8);</w:t>
      </w:r>
    </w:p>
    <w:p w14:paraId="22F690A9"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(12, 27, 13);</w:t>
      </w:r>
    </w:p>
    <w:p w14:paraId="681859F1"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(13, 32, 13);</w:t>
      </w:r>
    </w:p>
    <w:p w14:paraId="093F5563"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(14, 6, 24);</w:t>
      </w:r>
    </w:p>
    <w:p w14:paraId="5DBB5A7B"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(15, 15, 10);</w:t>
      </w:r>
    </w:p>
    <w:p w14:paraId="778AFE44"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(16, 14, 9);</w:t>
      </w:r>
    </w:p>
    <w:p w14:paraId="2A4971E3"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(17, 23, 20);</w:t>
      </w:r>
    </w:p>
    <w:p w14:paraId="5EA2DC9E"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(18, 27, 30);</w:t>
      </w:r>
    </w:p>
    <w:p w14:paraId="28F67A5B"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(19, 36, 19);</w:t>
      </w:r>
    </w:p>
    <w:p w14:paraId="12C0D08D"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(20, 2, 27);</w:t>
      </w:r>
    </w:p>
    <w:p w14:paraId="0A0D5C63"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(21, 18, 23);</w:t>
      </w:r>
    </w:p>
    <w:p w14:paraId="3D9DE70E"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(22, 34, 2);</w:t>
      </w:r>
    </w:p>
    <w:p w14:paraId="6DB5DA8D"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(23, 32, 8);</w:t>
      </w:r>
    </w:p>
    <w:p w14:paraId="748E4496"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(24, 31, 15);</w:t>
      </w:r>
    </w:p>
    <w:p w14:paraId="10EA27F4"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(25, 19, 17);</w:t>
      </w:r>
    </w:p>
    <w:p w14:paraId="020B800E"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(26, 17, 23);</w:t>
      </w:r>
    </w:p>
    <w:p w14:paraId="0E3C4659"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(27, 8, 1);</w:t>
      </w:r>
    </w:p>
    <w:p w14:paraId="39636CB9"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(28, 4, 4);</w:t>
      </w:r>
    </w:p>
    <w:p w14:paraId="364EBC04" w14:textId="77777777" w:rsidR="00151DE4" w:rsidRDefault="00151DE4" w:rsidP="0040339A">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(29, 12, 13);</w:t>
      </w:r>
    </w:p>
    <w:p w14:paraId="058FB1E2" w14:textId="77777777" w:rsidR="00151DE4" w:rsidRDefault="00151DE4" w:rsidP="0040339A">
      <w:pPr>
        <w:pStyle w:val="NoSpacing"/>
      </w:pPr>
      <w:r>
        <w:lastRenderedPageBreak/>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(30, 21, 27);</w:t>
      </w:r>
    </w:p>
    <w:p w14:paraId="74A7E910"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GebruikerProduct</w:t>
      </w:r>
      <w:proofErr w:type="spellEnd"/>
      <w:r w:rsidRPr="00151DE4">
        <w:rPr>
          <w:lang w:val="en-US"/>
        </w:rPr>
        <w:t>] OFF</w:t>
      </w:r>
    </w:p>
    <w:p w14:paraId="68A51354" w14:textId="77777777" w:rsidR="00151DE4" w:rsidRPr="00151DE4" w:rsidRDefault="00151DE4" w:rsidP="0040339A">
      <w:pPr>
        <w:pStyle w:val="NoSpacing"/>
        <w:rPr>
          <w:lang w:val="en-US"/>
        </w:rPr>
      </w:pPr>
      <w:r w:rsidRPr="00151DE4">
        <w:rPr>
          <w:lang w:val="en-US"/>
        </w:rPr>
        <w:t>GO</w:t>
      </w:r>
    </w:p>
    <w:p w14:paraId="1FE37BEC" w14:textId="77777777" w:rsidR="00151DE4" w:rsidRPr="00151DE4" w:rsidRDefault="00151DE4" w:rsidP="0040339A">
      <w:pPr>
        <w:pStyle w:val="NoSpacing"/>
        <w:rPr>
          <w:lang w:val="en-US"/>
        </w:rPr>
      </w:pPr>
    </w:p>
    <w:p w14:paraId="7515D09E"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ProductReview</w:t>
      </w:r>
      <w:proofErr w:type="spellEnd"/>
      <w:r w:rsidRPr="00151DE4">
        <w:rPr>
          <w:lang w:val="en-US"/>
        </w:rPr>
        <w:t>] ON</w:t>
      </w:r>
    </w:p>
    <w:p w14:paraId="60F12CF7" w14:textId="77777777" w:rsidR="00151DE4" w:rsidRPr="00151DE4" w:rsidRDefault="00151DE4" w:rsidP="0040339A">
      <w:pPr>
        <w:pStyle w:val="NoSpacing"/>
      </w:pPr>
      <w:r w:rsidRPr="00151DE4">
        <w:t>GO</w:t>
      </w:r>
    </w:p>
    <w:p w14:paraId="1F56EB68"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 '2023-03-31', 'Mooie GSM', 'Snel en veel features', 4.5, 30, 12);</w:t>
      </w:r>
    </w:p>
    <w:p w14:paraId="6491A8EE"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(2, '2021-01-18', 'Top toestel', 'Mooie dingen, mooie dingen!', 5, 1, 3);</w:t>
      </w:r>
    </w:p>
    <w:p w14:paraId="430A9C7C"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(3, '2022-09-01', 'Niet tevreden', 'Teleurstellend', 1, 15, 11);</w:t>
      </w:r>
    </w:p>
    <w:p w14:paraId="09221BB7"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(4, '2020-11-20', 'Tof toestel', 'Supersnel!', 5, 7, 17);</w:t>
      </w:r>
    </w:p>
    <w:p w14:paraId="7C8DE6B6"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(5, '2021-09-20', 'Nice', 'Super tevreden', 4, 23, 20);</w:t>
      </w:r>
    </w:p>
    <w:p w14:paraId="6AD8CCE6"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(6, '2018-11-10', 'Brol eerste klas', 'Afrader', 0.5, 8, 31);</w:t>
      </w:r>
    </w:p>
    <w:p w14:paraId="1A398C44"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(7, '2019-03-09', 'Performant', 'Mooi </w:t>
      </w:r>
      <w:proofErr w:type="spellStart"/>
      <w:r>
        <w:t>mooi</w:t>
      </w:r>
      <w:proofErr w:type="spellEnd"/>
      <w:r>
        <w:t>', 4, 9, 24);</w:t>
      </w:r>
    </w:p>
    <w:p w14:paraId="2CC6D828"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(8, '2020-10-21', '</w:t>
      </w:r>
      <w:proofErr w:type="spellStart"/>
      <w:r>
        <w:t>Brokkoli</w:t>
      </w:r>
      <w:proofErr w:type="spellEnd"/>
      <w:r>
        <w:t>', '</w:t>
      </w:r>
      <w:proofErr w:type="spellStart"/>
      <w:r>
        <w:t>Matt''s</w:t>
      </w:r>
      <w:proofErr w:type="spellEnd"/>
      <w:r>
        <w:t xml:space="preserve"> Macintosh', 3, 10, 38);</w:t>
      </w:r>
    </w:p>
    <w:p w14:paraId="635F4CFF"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(9, '2021-04-12', 'Broodje saté', 'Komt dat op TV?', 2.5, 2, 3);</w:t>
      </w:r>
    </w:p>
    <w:p w14:paraId="5A19C401"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(10, '2022-12-25', 'Nou... Nee!', 'De </w:t>
      </w:r>
      <w:proofErr w:type="spellStart"/>
      <w:r>
        <w:t>digtale</w:t>
      </w:r>
      <w:proofErr w:type="spellEnd"/>
      <w:r>
        <w:t xml:space="preserve"> generatiekloof', 4.5, 3, 2);</w:t>
      </w:r>
    </w:p>
    <w:p w14:paraId="29812D63"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(11, '2023-11-11', 'Petat met </w:t>
      </w:r>
      <w:proofErr w:type="spellStart"/>
      <w:r>
        <w:t>majonès</w:t>
      </w:r>
      <w:proofErr w:type="spellEnd"/>
      <w:r>
        <w:t>', 'Lekker he!', 5, 15, 8);</w:t>
      </w:r>
    </w:p>
    <w:p w14:paraId="5BB6EC54"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(12, '2022-07-21', 'Ok, </w:t>
      </w:r>
      <w:proofErr w:type="spellStart"/>
      <w:r>
        <w:t>let''s</w:t>
      </w:r>
      <w:proofErr w:type="spellEnd"/>
      <w:r>
        <w:t xml:space="preserve"> go!', 'Turbo </w:t>
      </w:r>
      <w:proofErr w:type="spellStart"/>
      <w:r>
        <w:t>polyp</w:t>
      </w:r>
      <w:proofErr w:type="spellEnd"/>
      <w:r>
        <w:t>', 4.5, 17, 34);</w:t>
      </w:r>
    </w:p>
    <w:p w14:paraId="139549A8"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(13, '2021-08-15', 'Komt ie', 'Dan he', 1.5, 19, 23);</w:t>
      </w:r>
    </w:p>
    <w:p w14:paraId="61375E2A"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(14, '2020-10-21', 'Zon, zuipen, ziekenhuis', 'Ken je dat niet?', 2, 21, 18);</w:t>
      </w:r>
    </w:p>
    <w:p w14:paraId="24244A93"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(15, '2021-03-07', 'Zit, wij moeten praten', '</w:t>
      </w:r>
      <w:proofErr w:type="spellStart"/>
      <w:r>
        <w:t>Temptation</w:t>
      </w:r>
      <w:proofErr w:type="spellEnd"/>
      <w:r>
        <w:t>', 1, 29, 11);</w:t>
      </w:r>
    </w:p>
    <w:p w14:paraId="1F4DB0A9"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(16, '2022-01-09', 'Bingo!', 'Ik ben de grappenmaker van de </w:t>
      </w:r>
      <w:proofErr w:type="spellStart"/>
      <w:r>
        <w:t>bingeclub</w:t>
      </w:r>
      <w:proofErr w:type="spellEnd"/>
      <w:r>
        <w:t>', 4, 22, 24);</w:t>
      </w:r>
    </w:p>
    <w:p w14:paraId="027F1346" w14:textId="77777777" w:rsidR="00151DE4" w:rsidRDefault="00151DE4" w:rsidP="0040339A">
      <w:pPr>
        <w:pStyle w:val="NoSpacing"/>
      </w:pPr>
      <w:r>
        <w:lastRenderedPageBreak/>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(17, '2019-02-21', 'Diadeem?', 'Daar is een hele stellage', 3.5, 9, 30);</w:t>
      </w:r>
    </w:p>
    <w:p w14:paraId="601309AB"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(18, '2017-12-06', 'Antiek', 'Antikraak', 4, 5, 20);</w:t>
      </w:r>
    </w:p>
    <w:p w14:paraId="5566C987"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(19, '2018-05-01', '</w:t>
      </w:r>
      <w:proofErr w:type="spellStart"/>
      <w:r>
        <w:t>Neeeeh</w:t>
      </w:r>
      <w:proofErr w:type="spellEnd"/>
      <w:r>
        <w:t>', 'Vooral als de shows met de mannen zijn', 0.5, 25, 10);</w:t>
      </w:r>
    </w:p>
    <w:p w14:paraId="634E19CE" w14:textId="77777777" w:rsidR="00151DE4" w:rsidRDefault="00151DE4" w:rsidP="0040339A">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(20, '2020-06-28', 'Koekoek', 'JONGUH!', 4.5, 2, 40);</w:t>
      </w:r>
    </w:p>
    <w:p w14:paraId="4640E4E7"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ProductReview</w:t>
      </w:r>
      <w:proofErr w:type="spellEnd"/>
      <w:r w:rsidRPr="00151DE4">
        <w:rPr>
          <w:lang w:val="en-US"/>
        </w:rPr>
        <w:t>] OFF</w:t>
      </w:r>
    </w:p>
    <w:p w14:paraId="429A4F6E" w14:textId="77777777" w:rsidR="00151DE4" w:rsidRPr="00151DE4" w:rsidRDefault="00151DE4" w:rsidP="0040339A">
      <w:pPr>
        <w:pStyle w:val="NoSpacing"/>
        <w:rPr>
          <w:lang w:val="en-US"/>
        </w:rPr>
      </w:pPr>
      <w:r w:rsidRPr="00151DE4">
        <w:rPr>
          <w:lang w:val="en-US"/>
        </w:rPr>
        <w:t>GO</w:t>
      </w:r>
    </w:p>
    <w:p w14:paraId="34E5FCD0" w14:textId="77777777" w:rsidR="00151DE4" w:rsidRPr="00151DE4" w:rsidRDefault="00151DE4" w:rsidP="0040339A">
      <w:pPr>
        <w:pStyle w:val="NoSpacing"/>
        <w:rPr>
          <w:lang w:val="en-US"/>
        </w:rPr>
      </w:pPr>
    </w:p>
    <w:p w14:paraId="762086D5"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ON</w:t>
      </w:r>
    </w:p>
    <w:p w14:paraId="58E1A053" w14:textId="77777777" w:rsidR="00151DE4" w:rsidRPr="00151DE4" w:rsidRDefault="00151DE4" w:rsidP="0040339A">
      <w:pPr>
        <w:pStyle w:val="NoSpacing"/>
        <w:rPr>
          <w:lang w:val="en-US"/>
        </w:rPr>
      </w:pPr>
      <w:r w:rsidRPr="00151DE4">
        <w:rPr>
          <w:lang w:val="en-US"/>
        </w:rPr>
        <w:t>GO</w:t>
      </w:r>
    </w:p>
    <w:p w14:paraId="62D06F3C"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w:t>
      </w:r>
    </w:p>
    <w:p w14:paraId="71483DE4"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2);</w:t>
      </w:r>
    </w:p>
    <w:p w14:paraId="7B7B3FA6"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3);</w:t>
      </w:r>
    </w:p>
    <w:p w14:paraId="4245ABD4"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4);</w:t>
      </w:r>
    </w:p>
    <w:p w14:paraId="05DDCCD8"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5);</w:t>
      </w:r>
    </w:p>
    <w:p w14:paraId="2908325E"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(6,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6);</w:t>
      </w:r>
    </w:p>
    <w:p w14:paraId="3A8106F5"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(7,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7);</w:t>
      </w:r>
    </w:p>
    <w:p w14:paraId="02F4B16F"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(8,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8);</w:t>
      </w:r>
    </w:p>
    <w:p w14:paraId="0047AD4B"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(9, 'Gaming', 9);</w:t>
      </w:r>
    </w:p>
    <w:p w14:paraId="58CFD20A"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(10, 'Gaming', 10);</w:t>
      </w:r>
    </w:p>
    <w:p w14:paraId="37B9B886"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(11, 'Gaming', 11);</w:t>
      </w:r>
    </w:p>
    <w:p w14:paraId="6AE8AFAA"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(12, 'Gaming', 12);</w:t>
      </w:r>
    </w:p>
    <w:p w14:paraId="7BA7F56E"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13);</w:t>
      </w:r>
    </w:p>
    <w:p w14:paraId="757F73B8"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14);</w:t>
      </w:r>
    </w:p>
    <w:p w14:paraId="3587564D"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15);</w:t>
      </w:r>
    </w:p>
    <w:p w14:paraId="24069693"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(16, 'Audio </w:t>
      </w:r>
      <w:proofErr w:type="spellStart"/>
      <w:r w:rsidRPr="00151DE4">
        <w:rPr>
          <w:lang w:val="en-US"/>
        </w:rPr>
        <w:t>apparatuur</w:t>
      </w:r>
      <w:proofErr w:type="spellEnd"/>
      <w:r w:rsidRPr="00151DE4">
        <w:rPr>
          <w:lang w:val="en-US"/>
        </w:rPr>
        <w:t>', 16);</w:t>
      </w:r>
    </w:p>
    <w:p w14:paraId="2BCB4DA3"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(17, 'Audio </w:t>
      </w:r>
      <w:proofErr w:type="spellStart"/>
      <w:r w:rsidRPr="00151DE4">
        <w:rPr>
          <w:lang w:val="en-US"/>
        </w:rPr>
        <w:t>apparatuur</w:t>
      </w:r>
      <w:proofErr w:type="spellEnd"/>
      <w:r w:rsidRPr="00151DE4">
        <w:rPr>
          <w:lang w:val="en-US"/>
        </w:rPr>
        <w:t>', 17);</w:t>
      </w:r>
    </w:p>
    <w:p w14:paraId="316E1D97"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(18, 'Audio </w:t>
      </w:r>
      <w:proofErr w:type="spellStart"/>
      <w:r w:rsidRPr="00151DE4">
        <w:rPr>
          <w:lang w:val="en-US"/>
        </w:rPr>
        <w:t>apparatuur</w:t>
      </w:r>
      <w:proofErr w:type="spellEnd"/>
      <w:r w:rsidRPr="00151DE4">
        <w:rPr>
          <w:lang w:val="en-US"/>
        </w:rPr>
        <w:t>', 18);</w:t>
      </w:r>
    </w:p>
    <w:p w14:paraId="6871E63F"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(19, 'Gaming', 19);</w:t>
      </w:r>
    </w:p>
    <w:p w14:paraId="749AE828" w14:textId="77777777" w:rsidR="00151DE4" w:rsidRPr="00151DE4" w:rsidRDefault="00151DE4" w:rsidP="0040339A">
      <w:pPr>
        <w:pStyle w:val="NoSpacing"/>
        <w:rPr>
          <w:lang w:val="en-US"/>
        </w:rPr>
      </w:pPr>
      <w:r w:rsidRPr="00151DE4">
        <w:rPr>
          <w:lang w:val="en-US"/>
        </w:rPr>
        <w:lastRenderedPageBreak/>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(20, 'Gaming', 20);</w:t>
      </w:r>
    </w:p>
    <w:p w14:paraId="75C94E99"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(21, 'Gaming', 21);</w:t>
      </w:r>
    </w:p>
    <w:p w14:paraId="46D93E64"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(22, 'Computer onderdelen', 22);</w:t>
      </w:r>
    </w:p>
    <w:p w14:paraId="173B5115"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(23, 'Computer onderdelen', 23);</w:t>
      </w:r>
    </w:p>
    <w:p w14:paraId="59A2426F"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(24, 'Computer onderdelen', 24);</w:t>
      </w:r>
    </w:p>
    <w:p w14:paraId="40DB71D1"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(25, 'Computer onderdelen', 25);</w:t>
      </w:r>
    </w:p>
    <w:p w14:paraId="3DAA426E"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(26, 'Computer onderdelen', 26);</w:t>
      </w:r>
    </w:p>
    <w:p w14:paraId="47C35831"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(27, 'Computer onderdelen', 27);</w:t>
      </w:r>
    </w:p>
    <w:p w14:paraId="2C1B2EA9"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(28, 'Computer onderdelen', 28);</w:t>
      </w:r>
    </w:p>
    <w:p w14:paraId="29D9E196"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(29, 'Computer onderdelen', 29);</w:t>
      </w:r>
    </w:p>
    <w:p w14:paraId="26B00951" w14:textId="77777777" w:rsidR="00151DE4" w:rsidRDefault="00151DE4" w:rsidP="0040339A">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(30, 'Computer onderdelen', 30);</w:t>
      </w:r>
    </w:p>
    <w:p w14:paraId="4A622963"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OFF</w:t>
      </w:r>
    </w:p>
    <w:p w14:paraId="32DAA750" w14:textId="77777777" w:rsidR="00151DE4" w:rsidRPr="00151DE4" w:rsidRDefault="00151DE4" w:rsidP="0040339A">
      <w:pPr>
        <w:pStyle w:val="NoSpacing"/>
        <w:rPr>
          <w:lang w:val="en-US"/>
        </w:rPr>
      </w:pPr>
      <w:r w:rsidRPr="00151DE4">
        <w:rPr>
          <w:lang w:val="en-US"/>
        </w:rPr>
        <w:t>GO</w:t>
      </w:r>
    </w:p>
    <w:p w14:paraId="09517491" w14:textId="77777777" w:rsidR="00151DE4" w:rsidRPr="00151DE4" w:rsidRDefault="00151DE4" w:rsidP="0040339A">
      <w:pPr>
        <w:pStyle w:val="NoSpacing"/>
        <w:rPr>
          <w:lang w:val="en-US"/>
        </w:rPr>
      </w:pPr>
    </w:p>
    <w:p w14:paraId="14F1A39D" w14:textId="77777777" w:rsidR="00151DE4" w:rsidRPr="00151DE4" w:rsidRDefault="00151DE4"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ON</w:t>
      </w:r>
    </w:p>
    <w:p w14:paraId="151E75B6" w14:textId="77777777" w:rsidR="00151DE4" w:rsidRPr="00151DE4" w:rsidRDefault="00151DE4" w:rsidP="0040339A">
      <w:pPr>
        <w:pStyle w:val="NoSpacing"/>
        <w:rPr>
          <w:lang w:val="en-US"/>
        </w:rPr>
      </w:pPr>
      <w:r w:rsidRPr="00151DE4">
        <w:rPr>
          <w:lang w:val="en-US"/>
        </w:rPr>
        <w:t>GO</w:t>
      </w:r>
    </w:p>
    <w:p w14:paraId="4C967905"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 'Smartphone', 1);</w:t>
      </w:r>
    </w:p>
    <w:p w14:paraId="43AD8D9B"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(2, 'Smartphone', 2);</w:t>
      </w:r>
    </w:p>
    <w:p w14:paraId="741E5683"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(3, 'Smartphone', 3);</w:t>
      </w:r>
    </w:p>
    <w:p w14:paraId="4AE9CC4F"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(4, 'Smartphone', 4);</w:t>
      </w:r>
    </w:p>
    <w:p w14:paraId="064FE21F"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(5, 'Laptop', 5);</w:t>
      </w:r>
    </w:p>
    <w:p w14:paraId="41A2768F"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(6, 'Laptop', 6);</w:t>
      </w:r>
    </w:p>
    <w:p w14:paraId="10AB27BD"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(7, 'Monitor', 7);</w:t>
      </w:r>
    </w:p>
    <w:p w14:paraId="112044B2"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(8, 'Monitor', 8);</w:t>
      </w:r>
    </w:p>
    <w:p w14:paraId="1DF81BA3"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(9, '</w:t>
      </w:r>
      <w:proofErr w:type="spellStart"/>
      <w:r w:rsidRPr="00151DE4">
        <w:rPr>
          <w:lang w:val="en-US"/>
        </w:rPr>
        <w:t>Spelcomputer</w:t>
      </w:r>
      <w:proofErr w:type="spellEnd"/>
      <w:r w:rsidRPr="00151DE4">
        <w:rPr>
          <w:lang w:val="en-US"/>
        </w:rPr>
        <w:t>', 9);</w:t>
      </w:r>
    </w:p>
    <w:p w14:paraId="5248EDD1"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(10, 'TV', 10);</w:t>
      </w:r>
    </w:p>
    <w:p w14:paraId="52D84E34"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(11, 'TV', 11);</w:t>
      </w:r>
    </w:p>
    <w:p w14:paraId="4F3D1494"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(12, 'TV', 12);</w:t>
      </w:r>
    </w:p>
    <w:p w14:paraId="754B5CFC"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(13, 'Tablet', 13);</w:t>
      </w:r>
    </w:p>
    <w:p w14:paraId="673B2CFA" w14:textId="77777777" w:rsidR="00151DE4" w:rsidRPr="00151DE4" w:rsidRDefault="00151DE4" w:rsidP="0040339A">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(14, 'Tablet', 14);</w:t>
      </w:r>
    </w:p>
    <w:p w14:paraId="64394F5B" w14:textId="77777777" w:rsidR="00151DE4" w:rsidRPr="00151DE4" w:rsidRDefault="00151DE4" w:rsidP="0040339A">
      <w:pPr>
        <w:pStyle w:val="NoSpacing"/>
        <w:rPr>
          <w:lang w:val="en-US"/>
        </w:rPr>
      </w:pPr>
      <w:r w:rsidRPr="00151DE4">
        <w:rPr>
          <w:lang w:val="en-US"/>
        </w:rPr>
        <w:lastRenderedPageBreak/>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(15, 'Tablet', 15);</w:t>
      </w:r>
    </w:p>
    <w:p w14:paraId="05A63C6A"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(16, 'Hoofdtelefoon', 16);</w:t>
      </w:r>
    </w:p>
    <w:p w14:paraId="556866A1"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(17, 'Hoofdtelefoon', 17);</w:t>
      </w:r>
    </w:p>
    <w:p w14:paraId="21360A34"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(18, 'Hoofdtelefoon', 18);</w:t>
      </w:r>
    </w:p>
    <w:p w14:paraId="31322CF5"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(19, 'Spelconsole', 19);</w:t>
      </w:r>
    </w:p>
    <w:p w14:paraId="6CF37217"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(20, 'Spelconsole', 20);</w:t>
      </w:r>
    </w:p>
    <w:p w14:paraId="526CDA4F"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(21, 'Spelcomputer', 21);</w:t>
      </w:r>
    </w:p>
    <w:p w14:paraId="34FFEF94"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(22, 'SSD', 22);</w:t>
      </w:r>
    </w:p>
    <w:p w14:paraId="5996C34D"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(23, 'SSD', 23);</w:t>
      </w:r>
    </w:p>
    <w:p w14:paraId="07CF4634" w14:textId="77777777" w:rsidR="00151DE4" w:rsidRDefault="00151DE4"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(24, 'Processor', 24);</w:t>
      </w:r>
    </w:p>
    <w:p w14:paraId="3F965772" w14:textId="77777777" w:rsidR="0040339A" w:rsidRPr="0040339A" w:rsidRDefault="0040339A" w:rsidP="0040339A">
      <w:pPr>
        <w:pStyle w:val="NoSpacing"/>
      </w:pPr>
      <w:r w:rsidRPr="0040339A">
        <w:t>INSERT [project</w:t>
      </w:r>
      <w:proofErr w:type="gramStart"/>
      <w:r w:rsidRPr="0040339A">
        <w:t>].[</w:t>
      </w:r>
      <w:proofErr w:type="spellStart"/>
      <w:proofErr w:type="gramEnd"/>
      <w:r w:rsidRPr="0040339A">
        <w:t>ProductSubCategorie</w:t>
      </w:r>
      <w:proofErr w:type="spellEnd"/>
      <w:r w:rsidRPr="0040339A">
        <w:t>] ([ID], [naam], [</w:t>
      </w:r>
      <w:proofErr w:type="spellStart"/>
      <w:r w:rsidRPr="0040339A">
        <w:t>productCategorieID</w:t>
      </w:r>
      <w:proofErr w:type="spellEnd"/>
      <w:r w:rsidRPr="0040339A">
        <w:t>]) VALUES (25, 'Processor', 25);</w:t>
      </w:r>
    </w:p>
    <w:p w14:paraId="05A5889C" w14:textId="77777777" w:rsidR="0040339A" w:rsidRPr="0040339A" w:rsidRDefault="0040339A" w:rsidP="0040339A">
      <w:pPr>
        <w:pStyle w:val="NoSpacing"/>
      </w:pPr>
      <w:r w:rsidRPr="0040339A">
        <w:t>INSERT [project</w:t>
      </w:r>
      <w:proofErr w:type="gramStart"/>
      <w:r w:rsidRPr="0040339A">
        <w:t>].[</w:t>
      </w:r>
      <w:proofErr w:type="spellStart"/>
      <w:proofErr w:type="gramEnd"/>
      <w:r w:rsidRPr="0040339A">
        <w:t>ProductSubCategorie</w:t>
      </w:r>
      <w:proofErr w:type="spellEnd"/>
      <w:r w:rsidRPr="0040339A">
        <w:t>] ([ID], [naam], [</w:t>
      </w:r>
      <w:proofErr w:type="spellStart"/>
      <w:r w:rsidRPr="0040339A">
        <w:t>productCategorieID</w:t>
      </w:r>
      <w:proofErr w:type="spellEnd"/>
      <w:r w:rsidRPr="0040339A">
        <w:t>]) VALUES (26, 'Grafische kaart', 26);</w:t>
      </w:r>
    </w:p>
    <w:p w14:paraId="3A767422" w14:textId="77777777" w:rsidR="0040339A" w:rsidRDefault="0040339A"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(27, 'Grafische kaart', 27);</w:t>
      </w:r>
    </w:p>
    <w:p w14:paraId="6D51FD50" w14:textId="77777777" w:rsidR="0040339A" w:rsidRDefault="0040339A"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(28, 'Grafische kaart', 28);</w:t>
      </w:r>
    </w:p>
    <w:p w14:paraId="7D6FD268" w14:textId="77777777" w:rsidR="0040339A" w:rsidRDefault="0040339A"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(29, 'Moederbord', 29);</w:t>
      </w:r>
    </w:p>
    <w:p w14:paraId="45E7D2CC" w14:textId="77777777" w:rsidR="0040339A" w:rsidRDefault="0040339A" w:rsidP="0040339A">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(30, 'Moederbord', 30);</w:t>
      </w:r>
    </w:p>
    <w:p w14:paraId="698EAF0E" w14:textId="77777777" w:rsidR="0040339A" w:rsidRPr="00151DE4" w:rsidRDefault="0040339A" w:rsidP="0040339A">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OFF</w:t>
      </w:r>
    </w:p>
    <w:p w14:paraId="21DE88D9" w14:textId="77777777" w:rsidR="0040339A" w:rsidRPr="00C303D9" w:rsidRDefault="0040339A" w:rsidP="0040339A">
      <w:pPr>
        <w:pStyle w:val="NoSpacing"/>
      </w:pPr>
      <w:r>
        <w:t>GO</w:t>
      </w:r>
    </w:p>
    <w:p w14:paraId="35C4FB94" w14:textId="77777777" w:rsidR="0021796F" w:rsidRDefault="0021796F"/>
    <w:sectPr w:rsidR="0021796F" w:rsidSect="0040339A">
      <w:headerReference w:type="even" r:id="rId22"/>
      <w:headerReference w:type="default" r:id="rId23"/>
      <w:footerReference w:type="even" r:id="rId24"/>
      <w:footerReference w:type="default" r:id="rId25"/>
      <w:pgSz w:w="11906" w:h="16838" w:code="9"/>
      <w:pgMar w:top="1304" w:right="1416" w:bottom="1418" w:left="1134" w:header="879" w:footer="709" w:gutter="68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E38A3" w14:textId="77777777" w:rsidR="00BC5B3D" w:rsidRDefault="00BC5B3D" w:rsidP="00E95FCE">
      <w:pPr>
        <w:spacing w:after="0" w:line="240" w:lineRule="auto"/>
      </w:pPr>
      <w:r>
        <w:separator/>
      </w:r>
    </w:p>
  </w:endnote>
  <w:endnote w:type="continuationSeparator" w:id="0">
    <w:p w14:paraId="0E1D696C" w14:textId="77777777" w:rsidR="00BC5B3D" w:rsidRDefault="00BC5B3D" w:rsidP="00E9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717A" w14:textId="77777777" w:rsidR="00515E6A" w:rsidRDefault="00515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DAD7" w14:textId="77777777" w:rsidR="00515E6A" w:rsidRDefault="00515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269D" w14:textId="77777777" w:rsidR="00515E6A" w:rsidRDefault="00515E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B945" w14:textId="77777777" w:rsidR="005720D3" w:rsidRDefault="005720D3" w:rsidP="00B5079E">
    <w:pPr>
      <w:pStyle w:val="Koptekstevenonzichtbaa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134278"/>
      <w:docPartObj>
        <w:docPartGallery w:val="Page Numbers (Bottom of Page)"/>
        <w:docPartUnique/>
      </w:docPartObj>
    </w:sdtPr>
    <w:sdtContent>
      <w:p w14:paraId="706D62E3" w14:textId="77777777" w:rsidR="007D41CB" w:rsidRDefault="007D41CB">
        <w:pPr>
          <w:pStyle w:val="Footer"/>
          <w:jc w:val="right"/>
        </w:pPr>
        <w:r>
          <w:t>2</w:t>
        </w:r>
      </w:p>
    </w:sdtContent>
  </w:sdt>
  <w:p w14:paraId="2F777FA6" w14:textId="77777777" w:rsidR="005720D3" w:rsidRDefault="005720D3" w:rsidP="00EB4DA3">
    <w:pPr>
      <w:pStyle w:val="Voettekstonevenonzichtbaa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75542"/>
      <w:docPartObj>
        <w:docPartGallery w:val="Page Numbers (Bottom of Page)"/>
        <w:docPartUnique/>
      </w:docPartObj>
    </w:sdtPr>
    <w:sdtContent>
      <w:p w14:paraId="6F1AF9FA" w14:textId="77777777" w:rsidR="007D41CB" w:rsidRDefault="007D41CB">
        <w:pPr>
          <w:pStyle w:val="Footer"/>
          <w:jc w:val="right"/>
        </w:pPr>
        <w:r>
          <w:t>3</w:t>
        </w:r>
      </w:p>
    </w:sdtContent>
  </w:sdt>
  <w:p w14:paraId="78F4F04A" w14:textId="77777777" w:rsidR="005720D3" w:rsidRDefault="005720D3" w:rsidP="00B5079E">
    <w:pPr>
      <w:pStyle w:val="Voettekstevenonzichtbaa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DF6D" w14:textId="77777777" w:rsidR="005720D3" w:rsidRDefault="005720D3"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3A82" w14:textId="77777777" w:rsidR="00BC5B3D" w:rsidRDefault="00BC5B3D" w:rsidP="00E95FCE">
      <w:pPr>
        <w:spacing w:after="0" w:line="240" w:lineRule="auto"/>
      </w:pPr>
      <w:r>
        <w:separator/>
      </w:r>
    </w:p>
  </w:footnote>
  <w:footnote w:type="continuationSeparator" w:id="0">
    <w:p w14:paraId="78CF0104" w14:textId="77777777" w:rsidR="00BC5B3D" w:rsidRDefault="00BC5B3D" w:rsidP="00E9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5259" w14:textId="77777777" w:rsidR="00515E6A" w:rsidRDefault="00515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tblGrid>
    <w:tr w:rsidR="005720D3" w:rsidRPr="003467A3" w14:paraId="3571552B" w14:textId="77777777" w:rsidTr="00A122DD">
      <w:trPr>
        <w:trHeight w:hRule="exact" w:val="6947"/>
        <w:jc w:val="center"/>
      </w:trPr>
      <w:tc>
        <w:tcPr>
          <w:tcW w:w="8080" w:type="dxa"/>
        </w:tcPr>
        <w:p w14:paraId="2B3899CF" w14:textId="77777777" w:rsidR="005720D3" w:rsidRPr="003467A3" w:rsidRDefault="005720D3" w:rsidP="00373808"/>
      </w:tc>
    </w:tr>
    <w:tr w:rsidR="005720D3" w:rsidRPr="00981CF0" w14:paraId="330974D6" w14:textId="77777777" w:rsidTr="00A122DD">
      <w:trPr>
        <w:trHeight w:val="1986"/>
        <w:jc w:val="center"/>
      </w:trPr>
      <w:tc>
        <w:tcPr>
          <w:tcW w:w="8080" w:type="dxa"/>
          <w:tcMar>
            <w:top w:w="567" w:type="dxa"/>
            <w:bottom w:w="567" w:type="dxa"/>
          </w:tcMar>
        </w:tcPr>
        <w:p w14:paraId="57DD2A96" w14:textId="77777777" w:rsidR="005720D3" w:rsidRDefault="00435E2E" w:rsidP="006E39EA">
          <w:pPr>
            <w:pStyle w:val="Cover-titel"/>
          </w:pPr>
          <w:r>
            <w:t>SQL PROJECT</w:t>
          </w:r>
          <w:r w:rsidR="00383348">
            <w:t xml:space="preserve"> - Deel 1</w:t>
          </w:r>
        </w:p>
        <w:p w14:paraId="5AB79FC5" w14:textId="77777777" w:rsidR="005720D3" w:rsidRDefault="00674393" w:rsidP="006E39EA">
          <w:pPr>
            <w:pStyle w:val="Cover-titel"/>
            <w:rPr>
              <w:rFonts w:asciiTheme="majorHAnsi" w:hAnsiTheme="majorHAnsi"/>
              <w:b/>
              <w:color w:val="3CA3B1" w:themeColor="accent5" w:themeShade="BF"/>
              <w:sz w:val="36"/>
              <w:szCs w:val="36"/>
            </w:rPr>
          </w:pPr>
          <w:r>
            <w:rPr>
              <w:rFonts w:asciiTheme="majorHAnsi" w:hAnsiTheme="majorHAnsi"/>
              <w:b/>
              <w:color w:val="3CA3B1" w:themeColor="accent5" w:themeShade="BF"/>
              <w:sz w:val="36"/>
              <w:szCs w:val="36"/>
            </w:rPr>
            <w:t>Tom Belmans</w:t>
          </w:r>
          <w:r>
            <w:rPr>
              <w:rFonts w:asciiTheme="majorHAnsi" w:hAnsiTheme="majorHAnsi"/>
              <w:b/>
              <w:color w:val="3CA3B1" w:themeColor="accent5" w:themeShade="BF"/>
              <w:sz w:val="36"/>
              <w:szCs w:val="36"/>
            </w:rPr>
            <w:br/>
            <w:t>r0930357</w:t>
          </w:r>
        </w:p>
        <w:p w14:paraId="51793C41" w14:textId="77777777" w:rsidR="00435E2E" w:rsidRPr="006E39EA" w:rsidRDefault="00435E2E" w:rsidP="006E39EA">
          <w:pPr>
            <w:pStyle w:val="Cover-titel"/>
            <w:rPr>
              <w:rFonts w:asciiTheme="majorHAnsi" w:hAnsiTheme="majorHAnsi"/>
              <w:b/>
              <w:color w:val="3CA3B1" w:themeColor="accent5" w:themeShade="BF"/>
              <w:sz w:val="36"/>
              <w:szCs w:val="36"/>
            </w:rPr>
          </w:pPr>
        </w:p>
      </w:tc>
    </w:tr>
    <w:tr w:rsidR="005720D3" w:rsidRPr="005407B9" w14:paraId="2B9AD9B1" w14:textId="77777777" w:rsidTr="00A122DD">
      <w:trPr>
        <w:trHeight w:val="1831"/>
        <w:jc w:val="center"/>
      </w:trPr>
      <w:tc>
        <w:tcPr>
          <w:tcW w:w="8080" w:type="dxa"/>
          <w:tcMar>
            <w:top w:w="284" w:type="dxa"/>
            <w:bottom w:w="284" w:type="dxa"/>
          </w:tcMar>
          <w:vAlign w:val="bottom"/>
        </w:tcPr>
        <w:p w14:paraId="0CD40CD0" w14:textId="77777777" w:rsidR="005720D3" w:rsidRPr="00981CF0" w:rsidRDefault="00515E6A" w:rsidP="00FE6BA8">
          <w:pPr>
            <w:pStyle w:val="Cover-opleiding"/>
          </w:pPr>
          <w:r>
            <w:t xml:space="preserve">Groep </w:t>
          </w:r>
          <w:r w:rsidR="00E13C46" w:rsidRPr="00E13C46">
            <w:t>GTI GPR a1.1</w:t>
          </w:r>
        </w:p>
        <w:p w14:paraId="3DFC3D96" w14:textId="37956EDA" w:rsidR="005720D3" w:rsidRDefault="005720D3" w:rsidP="00FE6BA8">
          <w:pPr>
            <w:pStyle w:val="Cover-afstudeerrichting"/>
          </w:pPr>
          <w:r>
            <w:fldChar w:fldCharType="begin"/>
          </w:r>
          <w:r>
            <w:instrText xml:space="preserve"> DOCPROPERTY  Cluster  \* MERGEFORMAT </w:instrText>
          </w:r>
          <w:r>
            <w:fldChar w:fldCharType="end"/>
          </w:r>
        </w:p>
        <w:p w14:paraId="10D37BE9" w14:textId="75870A01" w:rsidR="005720D3" w:rsidRDefault="005720D3"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1C455A03" w14:textId="5F0BAAFA" w:rsidR="005720D3" w:rsidRPr="00340E25" w:rsidRDefault="005720D3"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6E9E2268" w14:textId="77777777" w:rsidR="005720D3" w:rsidRDefault="005720D3" w:rsidP="00FE6BA8">
    <w:pPr>
      <w:pStyle w:val="NoSpacing"/>
    </w:pPr>
    <w:r>
      <w:rPr>
        <w:noProof/>
      </w:rPr>
      <w:drawing>
        <wp:anchor distT="0" distB="0" distL="114300" distR="114300" simplePos="0" relativeHeight="251659264" behindDoc="1" locked="0" layoutInCell="0" allowOverlap="1" wp14:anchorId="4994146E" wp14:editId="50E09501">
          <wp:simplePos x="0" y="0"/>
          <wp:positionH relativeFrom="page">
            <wp:posOffset>-17780</wp:posOffset>
          </wp:positionH>
          <wp:positionV relativeFrom="page">
            <wp:posOffset>-1270</wp:posOffset>
          </wp:positionV>
          <wp:extent cx="7560310" cy="10687050"/>
          <wp:effectExtent l="0" t="0" r="2540" b="0"/>
          <wp:wrapNone/>
          <wp:docPr id="62"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D226" w14:textId="77777777" w:rsidR="00515E6A" w:rsidRDefault="00515E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5711" w14:textId="77777777" w:rsidR="005720D3" w:rsidRPr="00B5079E" w:rsidRDefault="005720D3"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12197F" w:rsidRPr="0012197F">
      <w:rPr>
        <w:rStyle w:val="Alletekenopmaakwissen"/>
        <w:noProof/>
        <w:lang w:val="nl-NL"/>
      </w:rPr>
      <w:t>4</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6291" w14:textId="77777777" w:rsidR="005720D3" w:rsidRPr="00B5079E" w:rsidRDefault="005720D3"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004526D5" w:rsidRPr="004526D5">
      <w:rPr>
        <w:rStyle w:val="Alletekenopmaakwissen"/>
        <w:noProof/>
      </w:rPr>
      <w:t>5</w:t>
    </w:r>
    <w:r w:rsidRPr="00B5079E">
      <w:rPr>
        <w:rStyle w:val="Onzichtbaretekst"/>
        <w:vanish/>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0145" w14:textId="77777777" w:rsidR="005720D3" w:rsidRPr="00B5079E" w:rsidRDefault="005720D3"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4526D5" w:rsidRPr="004526D5">
      <w:rPr>
        <w:rStyle w:val="Alletekenopmaakwissen"/>
        <w:noProof/>
        <w:lang w:val="nl-NL"/>
      </w:rPr>
      <w:t>26</w:t>
    </w:r>
    <w:r w:rsidRPr="00B5079E">
      <w:rPr>
        <w:rStyle w:val="Alletekenopmaakwisse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AABD" w14:textId="77777777" w:rsidR="005720D3" w:rsidRPr="00010791" w:rsidRDefault="005720D3"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004526D5" w:rsidRPr="004526D5">
      <w:rPr>
        <w:rStyle w:val="Onzichtbaretekst"/>
        <w:noProof/>
        <w:lang w:val="nl-NL"/>
      </w:rPr>
      <w:t>25</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9.5pt;height:159.5pt" o:bullet="t">
        <v:imagedata r:id="rId1" o:title="More_O"/>
      </v:shape>
    </w:pict>
  </w:numPicBullet>
  <w:abstractNum w:abstractNumId="0" w15:restartNumberingAfterBreak="0">
    <w:nsid w:val="FFFFFF7C"/>
    <w:multiLevelType w:val="singleLevel"/>
    <w:tmpl w:val="62DA9D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598DB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1208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A85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A25F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1E08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0E3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C91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DC95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4F4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52A2A"/>
    <w:multiLevelType w:val="multilevel"/>
    <w:tmpl w:val="FCF63552"/>
    <w:numStyleLink w:val="TMLijstGenummerd"/>
  </w:abstractNum>
  <w:abstractNum w:abstractNumId="11" w15:restartNumberingAfterBreak="0">
    <w:nsid w:val="00DE6B18"/>
    <w:multiLevelType w:val="multilevel"/>
    <w:tmpl w:val="92100CE8"/>
    <w:numStyleLink w:val="TMLijstO2"/>
  </w:abstractNum>
  <w:abstractNum w:abstractNumId="12"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3" w15:restartNumberingAfterBreak="0">
    <w:nsid w:val="0FE875A8"/>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15" w15:restartNumberingAfterBreak="0">
    <w:nsid w:val="1E1E2984"/>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7" w15:restartNumberingAfterBreak="0">
    <w:nsid w:val="327E5802"/>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063843"/>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0F49EC"/>
    <w:multiLevelType w:val="multilevel"/>
    <w:tmpl w:val="8D24159A"/>
    <w:numStyleLink w:val="TMLijstO"/>
  </w:abstractNum>
  <w:abstractNum w:abstractNumId="20" w15:restartNumberingAfterBreak="0">
    <w:nsid w:val="46CA0357"/>
    <w:multiLevelType w:val="hybridMultilevel"/>
    <w:tmpl w:val="F7E223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PicBulletId w:val="0"/>
      <w:lvlJc w:val="left"/>
      <w:pPr>
        <w:ind w:left="1440" w:hanging="720"/>
      </w:pPr>
      <w:rPr>
        <w:rFonts w:ascii="Symbol" w:hAnsi="Symbol" w:hint="default"/>
        <w:color w:val="auto"/>
      </w:rPr>
    </w:lvl>
    <w:lvl w:ilvl="2">
      <w:start w:val="1"/>
      <w:numFmt w:val="bullet"/>
      <w:lvlText w:val=""/>
      <w:lvlPicBulletId w:val="0"/>
      <w:lvlJc w:val="left"/>
      <w:pPr>
        <w:ind w:left="2160" w:hanging="720"/>
      </w:pPr>
      <w:rPr>
        <w:rFonts w:ascii="Symbol" w:hAnsi="Symbol" w:hint="default"/>
        <w:color w:val="auto"/>
      </w:rPr>
    </w:lvl>
    <w:lvl w:ilvl="3">
      <w:start w:val="1"/>
      <w:numFmt w:val="bullet"/>
      <w:lvlText w:val=""/>
      <w:lvlPicBulletId w:val="0"/>
      <w:lvlJc w:val="left"/>
      <w:pPr>
        <w:ind w:left="2880" w:hanging="720"/>
      </w:pPr>
      <w:rPr>
        <w:rFonts w:ascii="Symbol" w:hAnsi="Symbol" w:hint="default"/>
        <w:color w:val="auto"/>
      </w:rPr>
    </w:lvl>
    <w:lvl w:ilvl="4">
      <w:start w:val="1"/>
      <w:numFmt w:val="bullet"/>
      <w:lvlText w:val=""/>
      <w:lvlPicBulletId w:val="0"/>
      <w:lvlJc w:val="left"/>
      <w:pPr>
        <w:ind w:left="3600" w:hanging="720"/>
      </w:pPr>
      <w:rPr>
        <w:rFonts w:ascii="Symbol" w:hAnsi="Symbol" w:hint="default"/>
        <w:color w:val="auto"/>
      </w:rPr>
    </w:lvl>
    <w:lvl w:ilvl="5">
      <w:start w:val="1"/>
      <w:numFmt w:val="bullet"/>
      <w:lvlText w:val=""/>
      <w:lvlPicBulletId w:val="0"/>
      <w:lvlJc w:val="left"/>
      <w:pPr>
        <w:ind w:left="4320" w:hanging="720"/>
      </w:pPr>
      <w:rPr>
        <w:rFonts w:ascii="Symbol" w:hAnsi="Symbol" w:hint="default"/>
        <w:color w:val="auto"/>
      </w:rPr>
    </w:lvl>
    <w:lvl w:ilvl="6">
      <w:start w:val="1"/>
      <w:numFmt w:val="bullet"/>
      <w:lvlText w:val=""/>
      <w:lvlPicBulletId w:val="0"/>
      <w:lvlJc w:val="left"/>
      <w:pPr>
        <w:ind w:left="5040" w:hanging="720"/>
      </w:pPr>
      <w:rPr>
        <w:rFonts w:ascii="Symbol" w:hAnsi="Symbol" w:hint="default"/>
        <w:color w:val="auto"/>
      </w:rPr>
    </w:lvl>
    <w:lvl w:ilvl="7">
      <w:start w:val="1"/>
      <w:numFmt w:val="bullet"/>
      <w:lvlText w:val=""/>
      <w:lvlPicBulletId w:val="0"/>
      <w:lvlJc w:val="left"/>
      <w:pPr>
        <w:ind w:left="5760" w:hanging="720"/>
      </w:pPr>
      <w:rPr>
        <w:rFonts w:ascii="Symbol" w:hAnsi="Symbol" w:hint="default"/>
        <w:color w:val="auto"/>
      </w:rPr>
    </w:lvl>
    <w:lvl w:ilvl="8">
      <w:start w:val="1"/>
      <w:numFmt w:val="bullet"/>
      <w:lvlText w:val=""/>
      <w:lvlPicBulletId w:val="0"/>
      <w:lvlJc w:val="left"/>
      <w:pPr>
        <w:ind w:left="6480" w:hanging="720"/>
      </w:pPr>
      <w:rPr>
        <w:rFonts w:ascii="Symbol" w:hAnsi="Symbol" w:hint="default"/>
        <w:color w:val="auto"/>
      </w:rPr>
    </w:lvl>
  </w:abstractNum>
  <w:abstractNum w:abstractNumId="22"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4" w15:restartNumberingAfterBreak="0">
    <w:nsid w:val="63C1295F"/>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6" w15:restartNumberingAfterBreak="0">
    <w:nsid w:val="6CB06C38"/>
    <w:multiLevelType w:val="hybridMultilevel"/>
    <w:tmpl w:val="CB60D1E4"/>
    <w:lvl w:ilvl="0" w:tplc="04AA5D6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641CE5"/>
    <w:multiLevelType w:val="hybridMultilevel"/>
    <w:tmpl w:val="D07A7F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C91D84"/>
    <w:multiLevelType w:val="hybridMultilevel"/>
    <w:tmpl w:val="CC4043B8"/>
    <w:lvl w:ilvl="0" w:tplc="5F84E7DE">
      <w:start w:val="1"/>
      <w:numFmt w:val="bullet"/>
      <w:pStyle w:val="Aandachtspuntopsomming"/>
      <w:lvlText w:val=""/>
      <w:lvlJc w:val="left"/>
      <w:pPr>
        <w:ind w:left="360" w:hanging="360"/>
      </w:pPr>
      <w:rPr>
        <w:rFonts w:ascii="Symbol" w:hAnsi="Symbol" w:hint="default"/>
        <w:color w:val="auto"/>
        <w:sz w:val="20"/>
        <w:szCs w:val="20"/>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39B061B2">
      <w:numFmt w:val="bullet"/>
      <w:lvlText w:val="-"/>
      <w:lvlJc w:val="left"/>
      <w:pPr>
        <w:ind w:left="2520" w:hanging="360"/>
      </w:pPr>
      <w:rPr>
        <w:rFonts w:ascii="Verdana" w:eastAsia="Times New Roman" w:hAnsi="Verdana" w:cs="Times New Roman"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147363263">
    <w:abstractNumId w:val="22"/>
  </w:num>
  <w:num w:numId="2" w16cid:durableId="1336885538">
    <w:abstractNumId w:val="12"/>
  </w:num>
  <w:num w:numId="3" w16cid:durableId="1606379550">
    <w:abstractNumId w:val="25"/>
  </w:num>
  <w:num w:numId="4" w16cid:durableId="761754284">
    <w:abstractNumId w:val="3"/>
  </w:num>
  <w:num w:numId="5" w16cid:durableId="428894819">
    <w:abstractNumId w:val="28"/>
  </w:num>
  <w:num w:numId="6" w16cid:durableId="1447382251">
    <w:abstractNumId w:val="14"/>
  </w:num>
  <w:num w:numId="7" w16cid:durableId="1949702549">
    <w:abstractNumId w:val="16"/>
  </w:num>
  <w:num w:numId="8" w16cid:durableId="300499585">
    <w:abstractNumId w:val="10"/>
  </w:num>
  <w:num w:numId="9" w16cid:durableId="1688360214">
    <w:abstractNumId w:val="21"/>
  </w:num>
  <w:num w:numId="10" w16cid:durableId="726421380">
    <w:abstractNumId w:val="19"/>
  </w:num>
  <w:num w:numId="11" w16cid:durableId="1658192758">
    <w:abstractNumId w:val="23"/>
  </w:num>
  <w:num w:numId="12" w16cid:durableId="2070762757">
    <w:abstractNumId w:val="11"/>
  </w:num>
  <w:num w:numId="13" w16cid:durableId="535049624">
    <w:abstractNumId w:val="9"/>
  </w:num>
  <w:num w:numId="14" w16cid:durableId="1553151826">
    <w:abstractNumId w:val="7"/>
  </w:num>
  <w:num w:numId="15" w16cid:durableId="689185509">
    <w:abstractNumId w:val="6"/>
  </w:num>
  <w:num w:numId="16" w16cid:durableId="1159735949">
    <w:abstractNumId w:val="5"/>
  </w:num>
  <w:num w:numId="17" w16cid:durableId="1798647875">
    <w:abstractNumId w:val="4"/>
  </w:num>
  <w:num w:numId="18" w16cid:durableId="1853453150">
    <w:abstractNumId w:val="8"/>
  </w:num>
  <w:num w:numId="19" w16cid:durableId="1501001507">
    <w:abstractNumId w:val="2"/>
  </w:num>
  <w:num w:numId="20" w16cid:durableId="674528291">
    <w:abstractNumId w:val="1"/>
  </w:num>
  <w:num w:numId="21" w16cid:durableId="1475486578">
    <w:abstractNumId w:val="0"/>
  </w:num>
  <w:num w:numId="22" w16cid:durableId="792484133">
    <w:abstractNumId w:val="26"/>
  </w:num>
  <w:num w:numId="23" w16cid:durableId="231163522">
    <w:abstractNumId w:val="20"/>
  </w:num>
  <w:num w:numId="24" w16cid:durableId="102961954">
    <w:abstractNumId w:val="27"/>
  </w:num>
  <w:num w:numId="25" w16cid:durableId="2089843775">
    <w:abstractNumId w:val="24"/>
  </w:num>
  <w:num w:numId="26" w16cid:durableId="1116172025">
    <w:abstractNumId w:val="13"/>
  </w:num>
  <w:num w:numId="27" w16cid:durableId="1782139520">
    <w:abstractNumId w:val="18"/>
  </w:num>
  <w:num w:numId="28" w16cid:durableId="791367349">
    <w:abstractNumId w:val="15"/>
  </w:num>
  <w:num w:numId="29" w16cid:durableId="212691963">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19"/>
    <w:rsid w:val="00000898"/>
    <w:rsid w:val="00002C24"/>
    <w:rsid w:val="000033EB"/>
    <w:rsid w:val="00003A0B"/>
    <w:rsid w:val="000078C1"/>
    <w:rsid w:val="00010791"/>
    <w:rsid w:val="00011B00"/>
    <w:rsid w:val="00014160"/>
    <w:rsid w:val="00016B3E"/>
    <w:rsid w:val="00017AA7"/>
    <w:rsid w:val="000227F7"/>
    <w:rsid w:val="00022BBB"/>
    <w:rsid w:val="00023400"/>
    <w:rsid w:val="00027354"/>
    <w:rsid w:val="00030E86"/>
    <w:rsid w:val="00031E6C"/>
    <w:rsid w:val="00032155"/>
    <w:rsid w:val="00036251"/>
    <w:rsid w:val="000453F3"/>
    <w:rsid w:val="00052287"/>
    <w:rsid w:val="00052B6F"/>
    <w:rsid w:val="0005316F"/>
    <w:rsid w:val="000537F5"/>
    <w:rsid w:val="0005476C"/>
    <w:rsid w:val="00054CBB"/>
    <w:rsid w:val="0005703C"/>
    <w:rsid w:val="0005714C"/>
    <w:rsid w:val="0006269F"/>
    <w:rsid w:val="00064A20"/>
    <w:rsid w:val="000651B5"/>
    <w:rsid w:val="00067D7E"/>
    <w:rsid w:val="00070477"/>
    <w:rsid w:val="00076555"/>
    <w:rsid w:val="00076CD8"/>
    <w:rsid w:val="0008323D"/>
    <w:rsid w:val="000846FC"/>
    <w:rsid w:val="00084FDC"/>
    <w:rsid w:val="0008576A"/>
    <w:rsid w:val="00085D73"/>
    <w:rsid w:val="0008654E"/>
    <w:rsid w:val="00086AE6"/>
    <w:rsid w:val="0009057B"/>
    <w:rsid w:val="000906B3"/>
    <w:rsid w:val="00092AF2"/>
    <w:rsid w:val="00096983"/>
    <w:rsid w:val="000A2122"/>
    <w:rsid w:val="000B3395"/>
    <w:rsid w:val="000B43D4"/>
    <w:rsid w:val="000C3075"/>
    <w:rsid w:val="000C49C6"/>
    <w:rsid w:val="000C4FAC"/>
    <w:rsid w:val="000C5EFC"/>
    <w:rsid w:val="000C64E5"/>
    <w:rsid w:val="000C6B89"/>
    <w:rsid w:val="000C71CA"/>
    <w:rsid w:val="000D0F4E"/>
    <w:rsid w:val="000D14C4"/>
    <w:rsid w:val="000D44CC"/>
    <w:rsid w:val="000D7580"/>
    <w:rsid w:val="000E3237"/>
    <w:rsid w:val="000E6042"/>
    <w:rsid w:val="000E62DB"/>
    <w:rsid w:val="000F0D67"/>
    <w:rsid w:val="000F1C8D"/>
    <w:rsid w:val="00103A40"/>
    <w:rsid w:val="001061B2"/>
    <w:rsid w:val="00107BAC"/>
    <w:rsid w:val="0011264E"/>
    <w:rsid w:val="00114F6D"/>
    <w:rsid w:val="001164F7"/>
    <w:rsid w:val="001202FE"/>
    <w:rsid w:val="0012197F"/>
    <w:rsid w:val="00125F80"/>
    <w:rsid w:val="00126399"/>
    <w:rsid w:val="001270EA"/>
    <w:rsid w:val="0013173C"/>
    <w:rsid w:val="00131A6D"/>
    <w:rsid w:val="00134720"/>
    <w:rsid w:val="00135FD1"/>
    <w:rsid w:val="00140695"/>
    <w:rsid w:val="001413DC"/>
    <w:rsid w:val="00142A1E"/>
    <w:rsid w:val="00145E4E"/>
    <w:rsid w:val="001474FF"/>
    <w:rsid w:val="00151DE4"/>
    <w:rsid w:val="00151F25"/>
    <w:rsid w:val="00152485"/>
    <w:rsid w:val="00155DBF"/>
    <w:rsid w:val="00160DB2"/>
    <w:rsid w:val="00163CD3"/>
    <w:rsid w:val="00165078"/>
    <w:rsid w:val="001711A8"/>
    <w:rsid w:val="00173304"/>
    <w:rsid w:val="001739A9"/>
    <w:rsid w:val="001769AC"/>
    <w:rsid w:val="001769D9"/>
    <w:rsid w:val="00181ADB"/>
    <w:rsid w:val="001820C7"/>
    <w:rsid w:val="00184F8A"/>
    <w:rsid w:val="00185F0C"/>
    <w:rsid w:val="00186B1C"/>
    <w:rsid w:val="001933EC"/>
    <w:rsid w:val="00195C2A"/>
    <w:rsid w:val="001A0FDB"/>
    <w:rsid w:val="001A2564"/>
    <w:rsid w:val="001A3D9F"/>
    <w:rsid w:val="001A49F9"/>
    <w:rsid w:val="001A5DD5"/>
    <w:rsid w:val="001A7FFA"/>
    <w:rsid w:val="001B5475"/>
    <w:rsid w:val="001B652E"/>
    <w:rsid w:val="001C10BB"/>
    <w:rsid w:val="001C16AB"/>
    <w:rsid w:val="001C6E55"/>
    <w:rsid w:val="001C6EFD"/>
    <w:rsid w:val="001D0E96"/>
    <w:rsid w:val="001D373A"/>
    <w:rsid w:val="001E10E9"/>
    <w:rsid w:val="001E2ACA"/>
    <w:rsid w:val="001E4187"/>
    <w:rsid w:val="001E5751"/>
    <w:rsid w:val="001E6ADB"/>
    <w:rsid w:val="001F0507"/>
    <w:rsid w:val="001F0854"/>
    <w:rsid w:val="001F1759"/>
    <w:rsid w:val="001F51F6"/>
    <w:rsid w:val="001F5388"/>
    <w:rsid w:val="001F5F60"/>
    <w:rsid w:val="001F7828"/>
    <w:rsid w:val="00202A7D"/>
    <w:rsid w:val="0020737E"/>
    <w:rsid w:val="002076F4"/>
    <w:rsid w:val="00207E65"/>
    <w:rsid w:val="00210409"/>
    <w:rsid w:val="002159B6"/>
    <w:rsid w:val="0021796F"/>
    <w:rsid w:val="00221DB3"/>
    <w:rsid w:val="002230B7"/>
    <w:rsid w:val="00224709"/>
    <w:rsid w:val="00224FFA"/>
    <w:rsid w:val="002277DC"/>
    <w:rsid w:val="00230B4A"/>
    <w:rsid w:val="00231C77"/>
    <w:rsid w:val="0023282A"/>
    <w:rsid w:val="00232B21"/>
    <w:rsid w:val="00232B77"/>
    <w:rsid w:val="0023319B"/>
    <w:rsid w:val="0023404A"/>
    <w:rsid w:val="00236E7B"/>
    <w:rsid w:val="00237B37"/>
    <w:rsid w:val="00240614"/>
    <w:rsid w:val="0024187B"/>
    <w:rsid w:val="002433DB"/>
    <w:rsid w:val="0024388D"/>
    <w:rsid w:val="00245216"/>
    <w:rsid w:val="00252892"/>
    <w:rsid w:val="00257D0A"/>
    <w:rsid w:val="0026301B"/>
    <w:rsid w:val="002643F1"/>
    <w:rsid w:val="00270B73"/>
    <w:rsid w:val="002711AB"/>
    <w:rsid w:val="0027330E"/>
    <w:rsid w:val="00276443"/>
    <w:rsid w:val="0027702F"/>
    <w:rsid w:val="00281DF5"/>
    <w:rsid w:val="002835BA"/>
    <w:rsid w:val="0028664A"/>
    <w:rsid w:val="00291EBE"/>
    <w:rsid w:val="00295AA7"/>
    <w:rsid w:val="00296221"/>
    <w:rsid w:val="002966E2"/>
    <w:rsid w:val="0029718C"/>
    <w:rsid w:val="002A2D60"/>
    <w:rsid w:val="002A3A21"/>
    <w:rsid w:val="002A50AF"/>
    <w:rsid w:val="002A7892"/>
    <w:rsid w:val="002A7CC4"/>
    <w:rsid w:val="002B0BB6"/>
    <w:rsid w:val="002B1371"/>
    <w:rsid w:val="002B3EA7"/>
    <w:rsid w:val="002B62FB"/>
    <w:rsid w:val="002B6DD1"/>
    <w:rsid w:val="002B7889"/>
    <w:rsid w:val="002C0AF3"/>
    <w:rsid w:val="002C0FF9"/>
    <w:rsid w:val="002C2986"/>
    <w:rsid w:val="002C6602"/>
    <w:rsid w:val="002C7045"/>
    <w:rsid w:val="002D1B5F"/>
    <w:rsid w:val="002D23DF"/>
    <w:rsid w:val="002D6931"/>
    <w:rsid w:val="002D6A5D"/>
    <w:rsid w:val="002E205E"/>
    <w:rsid w:val="002E2484"/>
    <w:rsid w:val="002E461D"/>
    <w:rsid w:val="002E5DB5"/>
    <w:rsid w:val="002E7423"/>
    <w:rsid w:val="002E7580"/>
    <w:rsid w:val="002F057C"/>
    <w:rsid w:val="002F32E6"/>
    <w:rsid w:val="002F3E27"/>
    <w:rsid w:val="002F6FF1"/>
    <w:rsid w:val="002F7CD0"/>
    <w:rsid w:val="00303C15"/>
    <w:rsid w:val="00306B3D"/>
    <w:rsid w:val="003073E0"/>
    <w:rsid w:val="00307D7F"/>
    <w:rsid w:val="003106C9"/>
    <w:rsid w:val="00310F6B"/>
    <w:rsid w:val="00314385"/>
    <w:rsid w:val="0031595A"/>
    <w:rsid w:val="00323268"/>
    <w:rsid w:val="00325837"/>
    <w:rsid w:val="00331935"/>
    <w:rsid w:val="00331D0F"/>
    <w:rsid w:val="003326B1"/>
    <w:rsid w:val="00332808"/>
    <w:rsid w:val="00332D64"/>
    <w:rsid w:val="00332DC5"/>
    <w:rsid w:val="0034055D"/>
    <w:rsid w:val="00343336"/>
    <w:rsid w:val="00346B81"/>
    <w:rsid w:val="00350522"/>
    <w:rsid w:val="00354EF5"/>
    <w:rsid w:val="00362ACF"/>
    <w:rsid w:val="00365126"/>
    <w:rsid w:val="003658B7"/>
    <w:rsid w:val="0036605F"/>
    <w:rsid w:val="00367D53"/>
    <w:rsid w:val="00367D6F"/>
    <w:rsid w:val="003708B0"/>
    <w:rsid w:val="00371FA7"/>
    <w:rsid w:val="00373808"/>
    <w:rsid w:val="00383348"/>
    <w:rsid w:val="00384094"/>
    <w:rsid w:val="003854BF"/>
    <w:rsid w:val="00385D25"/>
    <w:rsid w:val="003868F8"/>
    <w:rsid w:val="0039693C"/>
    <w:rsid w:val="00396DFC"/>
    <w:rsid w:val="003971BC"/>
    <w:rsid w:val="003972C3"/>
    <w:rsid w:val="003A4356"/>
    <w:rsid w:val="003A4B2B"/>
    <w:rsid w:val="003B6AD3"/>
    <w:rsid w:val="003C03ED"/>
    <w:rsid w:val="003C24F3"/>
    <w:rsid w:val="003C2AAE"/>
    <w:rsid w:val="003C2E6E"/>
    <w:rsid w:val="003C4B29"/>
    <w:rsid w:val="003C7671"/>
    <w:rsid w:val="003D0781"/>
    <w:rsid w:val="003D2137"/>
    <w:rsid w:val="003D4FAB"/>
    <w:rsid w:val="003D5568"/>
    <w:rsid w:val="003D6928"/>
    <w:rsid w:val="003D6ED3"/>
    <w:rsid w:val="003E047F"/>
    <w:rsid w:val="003E1926"/>
    <w:rsid w:val="003F1866"/>
    <w:rsid w:val="003F2D3D"/>
    <w:rsid w:val="00402EC1"/>
    <w:rsid w:val="0040339A"/>
    <w:rsid w:val="004034DB"/>
    <w:rsid w:val="00411947"/>
    <w:rsid w:val="00411EEA"/>
    <w:rsid w:val="0041218A"/>
    <w:rsid w:val="00415235"/>
    <w:rsid w:val="00417A9D"/>
    <w:rsid w:val="00426C08"/>
    <w:rsid w:val="00426DF8"/>
    <w:rsid w:val="00431150"/>
    <w:rsid w:val="004323B6"/>
    <w:rsid w:val="00432CCF"/>
    <w:rsid w:val="00433AE4"/>
    <w:rsid w:val="00433CB9"/>
    <w:rsid w:val="004350E0"/>
    <w:rsid w:val="00435C40"/>
    <w:rsid w:val="00435E2E"/>
    <w:rsid w:val="004411A9"/>
    <w:rsid w:val="00442003"/>
    <w:rsid w:val="00442DBA"/>
    <w:rsid w:val="004430AA"/>
    <w:rsid w:val="00444E2D"/>
    <w:rsid w:val="00445833"/>
    <w:rsid w:val="00445E94"/>
    <w:rsid w:val="00446069"/>
    <w:rsid w:val="004508AA"/>
    <w:rsid w:val="004526D5"/>
    <w:rsid w:val="0045525A"/>
    <w:rsid w:val="00455E0F"/>
    <w:rsid w:val="0046197C"/>
    <w:rsid w:val="00464341"/>
    <w:rsid w:val="00465E65"/>
    <w:rsid w:val="00467446"/>
    <w:rsid w:val="004738A7"/>
    <w:rsid w:val="004757FC"/>
    <w:rsid w:val="00476448"/>
    <w:rsid w:val="0047725A"/>
    <w:rsid w:val="00480957"/>
    <w:rsid w:val="0048129C"/>
    <w:rsid w:val="00481FF3"/>
    <w:rsid w:val="0048237E"/>
    <w:rsid w:val="0048382F"/>
    <w:rsid w:val="00485257"/>
    <w:rsid w:val="00485BD0"/>
    <w:rsid w:val="004871E7"/>
    <w:rsid w:val="004877AD"/>
    <w:rsid w:val="004933F1"/>
    <w:rsid w:val="00493417"/>
    <w:rsid w:val="004939A2"/>
    <w:rsid w:val="00493AD5"/>
    <w:rsid w:val="004940FF"/>
    <w:rsid w:val="00494750"/>
    <w:rsid w:val="00497C74"/>
    <w:rsid w:val="00497F12"/>
    <w:rsid w:val="004A252E"/>
    <w:rsid w:val="004A5337"/>
    <w:rsid w:val="004A59E4"/>
    <w:rsid w:val="004A686D"/>
    <w:rsid w:val="004B0964"/>
    <w:rsid w:val="004B0D10"/>
    <w:rsid w:val="004B0F6F"/>
    <w:rsid w:val="004B1EC1"/>
    <w:rsid w:val="004C0740"/>
    <w:rsid w:val="004C0ACB"/>
    <w:rsid w:val="004C1B26"/>
    <w:rsid w:val="004C35CE"/>
    <w:rsid w:val="004C4064"/>
    <w:rsid w:val="004C4357"/>
    <w:rsid w:val="004C5096"/>
    <w:rsid w:val="004C69EC"/>
    <w:rsid w:val="004D23D0"/>
    <w:rsid w:val="004D2B7D"/>
    <w:rsid w:val="004D5839"/>
    <w:rsid w:val="004D65BE"/>
    <w:rsid w:val="004D6CFB"/>
    <w:rsid w:val="004D7A2F"/>
    <w:rsid w:val="004E0A70"/>
    <w:rsid w:val="004E2D7F"/>
    <w:rsid w:val="004F09B5"/>
    <w:rsid w:val="004F609F"/>
    <w:rsid w:val="00501E16"/>
    <w:rsid w:val="005056F1"/>
    <w:rsid w:val="005100D9"/>
    <w:rsid w:val="00511650"/>
    <w:rsid w:val="00511BB9"/>
    <w:rsid w:val="00511FEF"/>
    <w:rsid w:val="00513D7B"/>
    <w:rsid w:val="005159C3"/>
    <w:rsid w:val="005159FF"/>
    <w:rsid w:val="00515E6A"/>
    <w:rsid w:val="0052027B"/>
    <w:rsid w:val="0052229F"/>
    <w:rsid w:val="00534319"/>
    <w:rsid w:val="00537B8E"/>
    <w:rsid w:val="00537BF0"/>
    <w:rsid w:val="00542D58"/>
    <w:rsid w:val="00545D05"/>
    <w:rsid w:val="00547F86"/>
    <w:rsid w:val="00550EB5"/>
    <w:rsid w:val="00553EDB"/>
    <w:rsid w:val="005541EB"/>
    <w:rsid w:val="00555577"/>
    <w:rsid w:val="00556535"/>
    <w:rsid w:val="005602C1"/>
    <w:rsid w:val="00561CC9"/>
    <w:rsid w:val="005720D3"/>
    <w:rsid w:val="00575FC6"/>
    <w:rsid w:val="005809C7"/>
    <w:rsid w:val="00582D98"/>
    <w:rsid w:val="005845D6"/>
    <w:rsid w:val="00587EA6"/>
    <w:rsid w:val="00590CC0"/>
    <w:rsid w:val="0059119D"/>
    <w:rsid w:val="005911EF"/>
    <w:rsid w:val="005918DD"/>
    <w:rsid w:val="005921FC"/>
    <w:rsid w:val="005951B7"/>
    <w:rsid w:val="005969B7"/>
    <w:rsid w:val="005A29DF"/>
    <w:rsid w:val="005B02F4"/>
    <w:rsid w:val="005B1CDF"/>
    <w:rsid w:val="005B30AF"/>
    <w:rsid w:val="005B460B"/>
    <w:rsid w:val="005C0530"/>
    <w:rsid w:val="005C1A05"/>
    <w:rsid w:val="005C1E64"/>
    <w:rsid w:val="005C21CB"/>
    <w:rsid w:val="005C2B9F"/>
    <w:rsid w:val="005C2E14"/>
    <w:rsid w:val="005C3CA8"/>
    <w:rsid w:val="005C4A2D"/>
    <w:rsid w:val="005C66EA"/>
    <w:rsid w:val="005D1E0A"/>
    <w:rsid w:val="005D30AA"/>
    <w:rsid w:val="005D4F2C"/>
    <w:rsid w:val="005D6D21"/>
    <w:rsid w:val="005E2F45"/>
    <w:rsid w:val="005E46BC"/>
    <w:rsid w:val="005E4E42"/>
    <w:rsid w:val="005E73A5"/>
    <w:rsid w:val="005F00BD"/>
    <w:rsid w:val="005F1C1D"/>
    <w:rsid w:val="005F3141"/>
    <w:rsid w:val="005F7A5B"/>
    <w:rsid w:val="00600160"/>
    <w:rsid w:val="00600E5C"/>
    <w:rsid w:val="00604468"/>
    <w:rsid w:val="00605C25"/>
    <w:rsid w:val="00613D74"/>
    <w:rsid w:val="006164AD"/>
    <w:rsid w:val="00617862"/>
    <w:rsid w:val="00617A53"/>
    <w:rsid w:val="00623883"/>
    <w:rsid w:val="00623FB4"/>
    <w:rsid w:val="00630723"/>
    <w:rsid w:val="00630DF5"/>
    <w:rsid w:val="00632BD6"/>
    <w:rsid w:val="006334DF"/>
    <w:rsid w:val="006351BB"/>
    <w:rsid w:val="006370C7"/>
    <w:rsid w:val="00637A7D"/>
    <w:rsid w:val="0064161E"/>
    <w:rsid w:val="0064169A"/>
    <w:rsid w:val="0064209C"/>
    <w:rsid w:val="0064481E"/>
    <w:rsid w:val="00645BE5"/>
    <w:rsid w:val="0065017C"/>
    <w:rsid w:val="00652D2D"/>
    <w:rsid w:val="00657632"/>
    <w:rsid w:val="00660556"/>
    <w:rsid w:val="006623D2"/>
    <w:rsid w:val="00662A7A"/>
    <w:rsid w:val="00662C7D"/>
    <w:rsid w:val="006635AB"/>
    <w:rsid w:val="00664EBB"/>
    <w:rsid w:val="00665118"/>
    <w:rsid w:val="00674393"/>
    <w:rsid w:val="00674598"/>
    <w:rsid w:val="0067551D"/>
    <w:rsid w:val="00677A72"/>
    <w:rsid w:val="00691AE7"/>
    <w:rsid w:val="00693A5C"/>
    <w:rsid w:val="00697AC7"/>
    <w:rsid w:val="006A047E"/>
    <w:rsid w:val="006A3F56"/>
    <w:rsid w:val="006A4D6B"/>
    <w:rsid w:val="006A6AFA"/>
    <w:rsid w:val="006B0174"/>
    <w:rsid w:val="006B3C8B"/>
    <w:rsid w:val="006B4928"/>
    <w:rsid w:val="006C157F"/>
    <w:rsid w:val="006C1C6F"/>
    <w:rsid w:val="006C5C7A"/>
    <w:rsid w:val="006C5CF6"/>
    <w:rsid w:val="006C66AF"/>
    <w:rsid w:val="006D366C"/>
    <w:rsid w:val="006D673A"/>
    <w:rsid w:val="006D735A"/>
    <w:rsid w:val="006D7CC7"/>
    <w:rsid w:val="006E041D"/>
    <w:rsid w:val="006E0A2A"/>
    <w:rsid w:val="006E1875"/>
    <w:rsid w:val="006E2698"/>
    <w:rsid w:val="006E39EA"/>
    <w:rsid w:val="006E3BEA"/>
    <w:rsid w:val="006E50E0"/>
    <w:rsid w:val="006F2423"/>
    <w:rsid w:val="006F2BCD"/>
    <w:rsid w:val="006F41B7"/>
    <w:rsid w:val="006F59E4"/>
    <w:rsid w:val="006F6AA2"/>
    <w:rsid w:val="00702DAB"/>
    <w:rsid w:val="007046CD"/>
    <w:rsid w:val="00706789"/>
    <w:rsid w:val="00706C0F"/>
    <w:rsid w:val="00712319"/>
    <w:rsid w:val="007136CF"/>
    <w:rsid w:val="00715D07"/>
    <w:rsid w:val="00716DE8"/>
    <w:rsid w:val="007207EE"/>
    <w:rsid w:val="00724FF9"/>
    <w:rsid w:val="00725530"/>
    <w:rsid w:val="007278ED"/>
    <w:rsid w:val="00727F17"/>
    <w:rsid w:val="0073244E"/>
    <w:rsid w:val="007329CD"/>
    <w:rsid w:val="007335CD"/>
    <w:rsid w:val="00734ABA"/>
    <w:rsid w:val="007366CB"/>
    <w:rsid w:val="007376BE"/>
    <w:rsid w:val="007376CB"/>
    <w:rsid w:val="00737C21"/>
    <w:rsid w:val="00741B5B"/>
    <w:rsid w:val="00743F2D"/>
    <w:rsid w:val="00744301"/>
    <w:rsid w:val="00744AAE"/>
    <w:rsid w:val="00750990"/>
    <w:rsid w:val="00750DAF"/>
    <w:rsid w:val="007532E9"/>
    <w:rsid w:val="00753435"/>
    <w:rsid w:val="0075533D"/>
    <w:rsid w:val="0076423D"/>
    <w:rsid w:val="0076489D"/>
    <w:rsid w:val="00764C87"/>
    <w:rsid w:val="00766EA9"/>
    <w:rsid w:val="00770827"/>
    <w:rsid w:val="0077085C"/>
    <w:rsid w:val="00770A2F"/>
    <w:rsid w:val="00776072"/>
    <w:rsid w:val="00785733"/>
    <w:rsid w:val="00787DA3"/>
    <w:rsid w:val="00787FB9"/>
    <w:rsid w:val="00791BEA"/>
    <w:rsid w:val="007929E4"/>
    <w:rsid w:val="007A022E"/>
    <w:rsid w:val="007A0FD7"/>
    <w:rsid w:val="007A3E2F"/>
    <w:rsid w:val="007A4840"/>
    <w:rsid w:val="007B1258"/>
    <w:rsid w:val="007B5460"/>
    <w:rsid w:val="007C2408"/>
    <w:rsid w:val="007C242A"/>
    <w:rsid w:val="007C2A28"/>
    <w:rsid w:val="007C7B07"/>
    <w:rsid w:val="007C7C16"/>
    <w:rsid w:val="007D41CB"/>
    <w:rsid w:val="007D4D6F"/>
    <w:rsid w:val="007D5A10"/>
    <w:rsid w:val="007D5CF8"/>
    <w:rsid w:val="007D63FE"/>
    <w:rsid w:val="007D683E"/>
    <w:rsid w:val="007E5EDC"/>
    <w:rsid w:val="007F0C1B"/>
    <w:rsid w:val="007F121F"/>
    <w:rsid w:val="007F138F"/>
    <w:rsid w:val="007F335E"/>
    <w:rsid w:val="007F3F4E"/>
    <w:rsid w:val="007F4589"/>
    <w:rsid w:val="007F7138"/>
    <w:rsid w:val="0080384E"/>
    <w:rsid w:val="00804115"/>
    <w:rsid w:val="00804A0C"/>
    <w:rsid w:val="00812C0D"/>
    <w:rsid w:val="00816C6A"/>
    <w:rsid w:val="00821613"/>
    <w:rsid w:val="00822349"/>
    <w:rsid w:val="00822B9F"/>
    <w:rsid w:val="00823074"/>
    <w:rsid w:val="00824172"/>
    <w:rsid w:val="00825FC1"/>
    <w:rsid w:val="008268AE"/>
    <w:rsid w:val="00831EB1"/>
    <w:rsid w:val="008336A2"/>
    <w:rsid w:val="008349B0"/>
    <w:rsid w:val="00834D1C"/>
    <w:rsid w:val="00834E6C"/>
    <w:rsid w:val="00834F4A"/>
    <w:rsid w:val="00837A1F"/>
    <w:rsid w:val="00837B0A"/>
    <w:rsid w:val="00840E41"/>
    <w:rsid w:val="008411C6"/>
    <w:rsid w:val="008461D0"/>
    <w:rsid w:val="0084711A"/>
    <w:rsid w:val="00850BEC"/>
    <w:rsid w:val="0085205B"/>
    <w:rsid w:val="008545D3"/>
    <w:rsid w:val="00854ED6"/>
    <w:rsid w:val="00855A32"/>
    <w:rsid w:val="008604AD"/>
    <w:rsid w:val="00863935"/>
    <w:rsid w:val="00870EB9"/>
    <w:rsid w:val="00872674"/>
    <w:rsid w:val="00872938"/>
    <w:rsid w:val="00872CD4"/>
    <w:rsid w:val="00881DAD"/>
    <w:rsid w:val="00883492"/>
    <w:rsid w:val="0088464E"/>
    <w:rsid w:val="0088486F"/>
    <w:rsid w:val="00891AE6"/>
    <w:rsid w:val="00891C5C"/>
    <w:rsid w:val="008944D8"/>
    <w:rsid w:val="0089530D"/>
    <w:rsid w:val="008A0633"/>
    <w:rsid w:val="008A4975"/>
    <w:rsid w:val="008A5EBF"/>
    <w:rsid w:val="008A6FAF"/>
    <w:rsid w:val="008A79B1"/>
    <w:rsid w:val="008A7A52"/>
    <w:rsid w:val="008A7C85"/>
    <w:rsid w:val="008B0B3C"/>
    <w:rsid w:val="008B0B8B"/>
    <w:rsid w:val="008B3CA0"/>
    <w:rsid w:val="008B4C87"/>
    <w:rsid w:val="008B6261"/>
    <w:rsid w:val="008C4947"/>
    <w:rsid w:val="008C4A23"/>
    <w:rsid w:val="008D6346"/>
    <w:rsid w:val="008D6D08"/>
    <w:rsid w:val="008E03D4"/>
    <w:rsid w:val="008E4B1F"/>
    <w:rsid w:val="008E5625"/>
    <w:rsid w:val="008E628A"/>
    <w:rsid w:val="008E67E7"/>
    <w:rsid w:val="008E6ACE"/>
    <w:rsid w:val="008E79E5"/>
    <w:rsid w:val="008F306B"/>
    <w:rsid w:val="008F3228"/>
    <w:rsid w:val="008F3A1C"/>
    <w:rsid w:val="008F3B08"/>
    <w:rsid w:val="008F43D1"/>
    <w:rsid w:val="00903778"/>
    <w:rsid w:val="009039C5"/>
    <w:rsid w:val="00920049"/>
    <w:rsid w:val="0092203F"/>
    <w:rsid w:val="0092287B"/>
    <w:rsid w:val="009250AE"/>
    <w:rsid w:val="00931D61"/>
    <w:rsid w:val="00934418"/>
    <w:rsid w:val="00940263"/>
    <w:rsid w:val="0094433C"/>
    <w:rsid w:val="00947E5A"/>
    <w:rsid w:val="0095247A"/>
    <w:rsid w:val="00955CF4"/>
    <w:rsid w:val="00956B4D"/>
    <w:rsid w:val="009572A8"/>
    <w:rsid w:val="0096164C"/>
    <w:rsid w:val="0096295F"/>
    <w:rsid w:val="009773A4"/>
    <w:rsid w:val="009851E3"/>
    <w:rsid w:val="0098551E"/>
    <w:rsid w:val="0098664E"/>
    <w:rsid w:val="00995040"/>
    <w:rsid w:val="009950FD"/>
    <w:rsid w:val="00995B35"/>
    <w:rsid w:val="009A6EF4"/>
    <w:rsid w:val="009A727C"/>
    <w:rsid w:val="009A7A1D"/>
    <w:rsid w:val="009B6DFE"/>
    <w:rsid w:val="009B78D5"/>
    <w:rsid w:val="009C0613"/>
    <w:rsid w:val="009C16B2"/>
    <w:rsid w:val="009C2669"/>
    <w:rsid w:val="009C3DE8"/>
    <w:rsid w:val="009C465B"/>
    <w:rsid w:val="009C4FC1"/>
    <w:rsid w:val="009C6DF9"/>
    <w:rsid w:val="009D5E45"/>
    <w:rsid w:val="009E004D"/>
    <w:rsid w:val="009E181E"/>
    <w:rsid w:val="009F03A1"/>
    <w:rsid w:val="009F386C"/>
    <w:rsid w:val="009F45FE"/>
    <w:rsid w:val="009F53C6"/>
    <w:rsid w:val="00A01A52"/>
    <w:rsid w:val="00A07F48"/>
    <w:rsid w:val="00A10D21"/>
    <w:rsid w:val="00A122DD"/>
    <w:rsid w:val="00A12A7B"/>
    <w:rsid w:val="00A202A0"/>
    <w:rsid w:val="00A21AA3"/>
    <w:rsid w:val="00A22526"/>
    <w:rsid w:val="00A25FD6"/>
    <w:rsid w:val="00A2639C"/>
    <w:rsid w:val="00A27AB4"/>
    <w:rsid w:val="00A3424A"/>
    <w:rsid w:val="00A342C2"/>
    <w:rsid w:val="00A34F30"/>
    <w:rsid w:val="00A35030"/>
    <w:rsid w:val="00A400DC"/>
    <w:rsid w:val="00A42F50"/>
    <w:rsid w:val="00A44408"/>
    <w:rsid w:val="00A463D2"/>
    <w:rsid w:val="00A464E7"/>
    <w:rsid w:val="00A46F28"/>
    <w:rsid w:val="00A5376A"/>
    <w:rsid w:val="00A55C5A"/>
    <w:rsid w:val="00A567C6"/>
    <w:rsid w:val="00A60A00"/>
    <w:rsid w:val="00A6459D"/>
    <w:rsid w:val="00A657AA"/>
    <w:rsid w:val="00A66D25"/>
    <w:rsid w:val="00A701F2"/>
    <w:rsid w:val="00A7093C"/>
    <w:rsid w:val="00A70D8C"/>
    <w:rsid w:val="00A71623"/>
    <w:rsid w:val="00A72C29"/>
    <w:rsid w:val="00A7588B"/>
    <w:rsid w:val="00A8039A"/>
    <w:rsid w:val="00A806C3"/>
    <w:rsid w:val="00A81D61"/>
    <w:rsid w:val="00A81F54"/>
    <w:rsid w:val="00A8327D"/>
    <w:rsid w:val="00A83E99"/>
    <w:rsid w:val="00A9230F"/>
    <w:rsid w:val="00A923C5"/>
    <w:rsid w:val="00A93DE5"/>
    <w:rsid w:val="00A95464"/>
    <w:rsid w:val="00A976C8"/>
    <w:rsid w:val="00AA507B"/>
    <w:rsid w:val="00AA52AA"/>
    <w:rsid w:val="00AB0CE1"/>
    <w:rsid w:val="00AB2268"/>
    <w:rsid w:val="00AC38DF"/>
    <w:rsid w:val="00AC739E"/>
    <w:rsid w:val="00AD2838"/>
    <w:rsid w:val="00AE6E1F"/>
    <w:rsid w:val="00AE78C7"/>
    <w:rsid w:val="00AF04E3"/>
    <w:rsid w:val="00AF1361"/>
    <w:rsid w:val="00AF2241"/>
    <w:rsid w:val="00AF55C2"/>
    <w:rsid w:val="00AF6884"/>
    <w:rsid w:val="00AF76E0"/>
    <w:rsid w:val="00B02864"/>
    <w:rsid w:val="00B03D5C"/>
    <w:rsid w:val="00B04965"/>
    <w:rsid w:val="00B063FD"/>
    <w:rsid w:val="00B120EB"/>
    <w:rsid w:val="00B12B4D"/>
    <w:rsid w:val="00B12E63"/>
    <w:rsid w:val="00B131A2"/>
    <w:rsid w:val="00B148A2"/>
    <w:rsid w:val="00B14EA9"/>
    <w:rsid w:val="00B15F7B"/>
    <w:rsid w:val="00B16D90"/>
    <w:rsid w:val="00B202B3"/>
    <w:rsid w:val="00B21366"/>
    <w:rsid w:val="00B21FE0"/>
    <w:rsid w:val="00B26968"/>
    <w:rsid w:val="00B269D6"/>
    <w:rsid w:val="00B26BA0"/>
    <w:rsid w:val="00B303F0"/>
    <w:rsid w:val="00B33841"/>
    <w:rsid w:val="00B3393E"/>
    <w:rsid w:val="00B33C57"/>
    <w:rsid w:val="00B35EA4"/>
    <w:rsid w:val="00B408AA"/>
    <w:rsid w:val="00B41B90"/>
    <w:rsid w:val="00B457EB"/>
    <w:rsid w:val="00B4593F"/>
    <w:rsid w:val="00B45C43"/>
    <w:rsid w:val="00B5079E"/>
    <w:rsid w:val="00B50C62"/>
    <w:rsid w:val="00B50E68"/>
    <w:rsid w:val="00B521E6"/>
    <w:rsid w:val="00B55FC8"/>
    <w:rsid w:val="00B630B6"/>
    <w:rsid w:val="00B63272"/>
    <w:rsid w:val="00B70952"/>
    <w:rsid w:val="00B72556"/>
    <w:rsid w:val="00B72BD4"/>
    <w:rsid w:val="00B77182"/>
    <w:rsid w:val="00B82390"/>
    <w:rsid w:val="00B83C5C"/>
    <w:rsid w:val="00B87150"/>
    <w:rsid w:val="00B87875"/>
    <w:rsid w:val="00B924C4"/>
    <w:rsid w:val="00B94075"/>
    <w:rsid w:val="00B95EC6"/>
    <w:rsid w:val="00B96783"/>
    <w:rsid w:val="00B973D4"/>
    <w:rsid w:val="00BA0705"/>
    <w:rsid w:val="00BA2518"/>
    <w:rsid w:val="00BA4AC1"/>
    <w:rsid w:val="00BA712C"/>
    <w:rsid w:val="00BB1A54"/>
    <w:rsid w:val="00BC5B3D"/>
    <w:rsid w:val="00BC73F2"/>
    <w:rsid w:val="00BC7901"/>
    <w:rsid w:val="00BD30C5"/>
    <w:rsid w:val="00BE200C"/>
    <w:rsid w:val="00BE2A03"/>
    <w:rsid w:val="00BE2C38"/>
    <w:rsid w:val="00BE45BC"/>
    <w:rsid w:val="00BE5211"/>
    <w:rsid w:val="00BE6D70"/>
    <w:rsid w:val="00BF155D"/>
    <w:rsid w:val="00BF6592"/>
    <w:rsid w:val="00BF69A4"/>
    <w:rsid w:val="00C006D9"/>
    <w:rsid w:val="00C01010"/>
    <w:rsid w:val="00C05B4C"/>
    <w:rsid w:val="00C11BAB"/>
    <w:rsid w:val="00C1358C"/>
    <w:rsid w:val="00C14678"/>
    <w:rsid w:val="00C1502A"/>
    <w:rsid w:val="00C17A5D"/>
    <w:rsid w:val="00C22888"/>
    <w:rsid w:val="00C24CFC"/>
    <w:rsid w:val="00C303D9"/>
    <w:rsid w:val="00C3045B"/>
    <w:rsid w:val="00C30CA2"/>
    <w:rsid w:val="00C32502"/>
    <w:rsid w:val="00C32B5F"/>
    <w:rsid w:val="00C34F82"/>
    <w:rsid w:val="00C376EB"/>
    <w:rsid w:val="00C40161"/>
    <w:rsid w:val="00C42808"/>
    <w:rsid w:val="00C45D48"/>
    <w:rsid w:val="00C47BD3"/>
    <w:rsid w:val="00C510B6"/>
    <w:rsid w:val="00C547A5"/>
    <w:rsid w:val="00C56AC6"/>
    <w:rsid w:val="00C57216"/>
    <w:rsid w:val="00C60D1D"/>
    <w:rsid w:val="00C61417"/>
    <w:rsid w:val="00C65867"/>
    <w:rsid w:val="00C71424"/>
    <w:rsid w:val="00C72149"/>
    <w:rsid w:val="00C75419"/>
    <w:rsid w:val="00C75FF2"/>
    <w:rsid w:val="00C76078"/>
    <w:rsid w:val="00C76AEA"/>
    <w:rsid w:val="00C76AFE"/>
    <w:rsid w:val="00C773B3"/>
    <w:rsid w:val="00C77473"/>
    <w:rsid w:val="00C8374B"/>
    <w:rsid w:val="00C84CCC"/>
    <w:rsid w:val="00C87CED"/>
    <w:rsid w:val="00C922AB"/>
    <w:rsid w:val="00C9315A"/>
    <w:rsid w:val="00C94CA8"/>
    <w:rsid w:val="00C952FE"/>
    <w:rsid w:val="00C9586D"/>
    <w:rsid w:val="00CA04BB"/>
    <w:rsid w:val="00CA1693"/>
    <w:rsid w:val="00CA696A"/>
    <w:rsid w:val="00CA7E8E"/>
    <w:rsid w:val="00CB05BD"/>
    <w:rsid w:val="00CB2482"/>
    <w:rsid w:val="00CB2A2D"/>
    <w:rsid w:val="00CB3E0F"/>
    <w:rsid w:val="00CC01E4"/>
    <w:rsid w:val="00CC0864"/>
    <w:rsid w:val="00CC606C"/>
    <w:rsid w:val="00CC61CE"/>
    <w:rsid w:val="00CD2FD2"/>
    <w:rsid w:val="00CD3BD0"/>
    <w:rsid w:val="00CD49CD"/>
    <w:rsid w:val="00CD4DC0"/>
    <w:rsid w:val="00CE3444"/>
    <w:rsid w:val="00CE3A03"/>
    <w:rsid w:val="00CE5E95"/>
    <w:rsid w:val="00CE67A4"/>
    <w:rsid w:val="00CE6EF9"/>
    <w:rsid w:val="00CF0192"/>
    <w:rsid w:val="00CF1F52"/>
    <w:rsid w:val="00CF2A77"/>
    <w:rsid w:val="00CF2BEF"/>
    <w:rsid w:val="00CF3358"/>
    <w:rsid w:val="00CF4562"/>
    <w:rsid w:val="00D07BA6"/>
    <w:rsid w:val="00D07DB3"/>
    <w:rsid w:val="00D12803"/>
    <w:rsid w:val="00D12C8D"/>
    <w:rsid w:val="00D146C9"/>
    <w:rsid w:val="00D15584"/>
    <w:rsid w:val="00D17C75"/>
    <w:rsid w:val="00D22AAC"/>
    <w:rsid w:val="00D24180"/>
    <w:rsid w:val="00D30AFD"/>
    <w:rsid w:val="00D34A60"/>
    <w:rsid w:val="00D37703"/>
    <w:rsid w:val="00D40F3E"/>
    <w:rsid w:val="00D450B5"/>
    <w:rsid w:val="00D466A7"/>
    <w:rsid w:val="00D4736C"/>
    <w:rsid w:val="00D50EFC"/>
    <w:rsid w:val="00D5157E"/>
    <w:rsid w:val="00D5228F"/>
    <w:rsid w:val="00D528FB"/>
    <w:rsid w:val="00D52DAA"/>
    <w:rsid w:val="00D536CA"/>
    <w:rsid w:val="00D55BE7"/>
    <w:rsid w:val="00D57EE0"/>
    <w:rsid w:val="00D729E7"/>
    <w:rsid w:val="00D72D1C"/>
    <w:rsid w:val="00D7364B"/>
    <w:rsid w:val="00D73F76"/>
    <w:rsid w:val="00D7539F"/>
    <w:rsid w:val="00D763B3"/>
    <w:rsid w:val="00D773A2"/>
    <w:rsid w:val="00D8148D"/>
    <w:rsid w:val="00D92EA1"/>
    <w:rsid w:val="00D93E91"/>
    <w:rsid w:val="00D95540"/>
    <w:rsid w:val="00DA0F8C"/>
    <w:rsid w:val="00DA66C9"/>
    <w:rsid w:val="00DA7254"/>
    <w:rsid w:val="00DA72C7"/>
    <w:rsid w:val="00DB0E34"/>
    <w:rsid w:val="00DB24BC"/>
    <w:rsid w:val="00DC4858"/>
    <w:rsid w:val="00DC54D6"/>
    <w:rsid w:val="00DC5BF8"/>
    <w:rsid w:val="00DC5E1B"/>
    <w:rsid w:val="00DD180F"/>
    <w:rsid w:val="00DD18FF"/>
    <w:rsid w:val="00DD2E6F"/>
    <w:rsid w:val="00DE01A1"/>
    <w:rsid w:val="00DE05FE"/>
    <w:rsid w:val="00DE17C1"/>
    <w:rsid w:val="00DE1B30"/>
    <w:rsid w:val="00DE4786"/>
    <w:rsid w:val="00DE4C84"/>
    <w:rsid w:val="00DE53A1"/>
    <w:rsid w:val="00DF0AB5"/>
    <w:rsid w:val="00DF17DE"/>
    <w:rsid w:val="00DF1FAA"/>
    <w:rsid w:val="00DF458E"/>
    <w:rsid w:val="00DF7D8A"/>
    <w:rsid w:val="00DF7FF4"/>
    <w:rsid w:val="00E002DF"/>
    <w:rsid w:val="00E011B7"/>
    <w:rsid w:val="00E0682D"/>
    <w:rsid w:val="00E11843"/>
    <w:rsid w:val="00E13A69"/>
    <w:rsid w:val="00E13C46"/>
    <w:rsid w:val="00E173C1"/>
    <w:rsid w:val="00E210AD"/>
    <w:rsid w:val="00E22C4B"/>
    <w:rsid w:val="00E34E6B"/>
    <w:rsid w:val="00E35624"/>
    <w:rsid w:val="00E40CFB"/>
    <w:rsid w:val="00E41599"/>
    <w:rsid w:val="00E42EE1"/>
    <w:rsid w:val="00E44FBD"/>
    <w:rsid w:val="00E45E30"/>
    <w:rsid w:val="00E46615"/>
    <w:rsid w:val="00E50DDE"/>
    <w:rsid w:val="00E605DA"/>
    <w:rsid w:val="00E62B95"/>
    <w:rsid w:val="00E643A7"/>
    <w:rsid w:val="00E66455"/>
    <w:rsid w:val="00E77070"/>
    <w:rsid w:val="00E801A3"/>
    <w:rsid w:val="00E81A76"/>
    <w:rsid w:val="00E82CF0"/>
    <w:rsid w:val="00E869ED"/>
    <w:rsid w:val="00E90823"/>
    <w:rsid w:val="00E9097F"/>
    <w:rsid w:val="00E95FCE"/>
    <w:rsid w:val="00E9625B"/>
    <w:rsid w:val="00E96DD4"/>
    <w:rsid w:val="00EA1236"/>
    <w:rsid w:val="00EA1728"/>
    <w:rsid w:val="00EA1F0F"/>
    <w:rsid w:val="00EA2E2F"/>
    <w:rsid w:val="00EA5F6B"/>
    <w:rsid w:val="00EA6619"/>
    <w:rsid w:val="00EB369E"/>
    <w:rsid w:val="00EB400B"/>
    <w:rsid w:val="00EB4DA3"/>
    <w:rsid w:val="00EC06DC"/>
    <w:rsid w:val="00EC4E19"/>
    <w:rsid w:val="00ED250B"/>
    <w:rsid w:val="00ED787B"/>
    <w:rsid w:val="00EE5917"/>
    <w:rsid w:val="00EE6C54"/>
    <w:rsid w:val="00EF242E"/>
    <w:rsid w:val="00EF4E2D"/>
    <w:rsid w:val="00EF5945"/>
    <w:rsid w:val="00EF72BB"/>
    <w:rsid w:val="00EF7447"/>
    <w:rsid w:val="00EF7597"/>
    <w:rsid w:val="00EF7906"/>
    <w:rsid w:val="00F06C91"/>
    <w:rsid w:val="00F07E21"/>
    <w:rsid w:val="00F1074D"/>
    <w:rsid w:val="00F12534"/>
    <w:rsid w:val="00F14DE9"/>
    <w:rsid w:val="00F15180"/>
    <w:rsid w:val="00F15E0F"/>
    <w:rsid w:val="00F20314"/>
    <w:rsid w:val="00F22430"/>
    <w:rsid w:val="00F22CC0"/>
    <w:rsid w:val="00F234CA"/>
    <w:rsid w:val="00F270A7"/>
    <w:rsid w:val="00F27B16"/>
    <w:rsid w:val="00F31966"/>
    <w:rsid w:val="00F3385A"/>
    <w:rsid w:val="00F33922"/>
    <w:rsid w:val="00F3404F"/>
    <w:rsid w:val="00F3502A"/>
    <w:rsid w:val="00F36439"/>
    <w:rsid w:val="00F4243C"/>
    <w:rsid w:val="00F435AD"/>
    <w:rsid w:val="00F44B5F"/>
    <w:rsid w:val="00F46016"/>
    <w:rsid w:val="00F47A55"/>
    <w:rsid w:val="00F528B5"/>
    <w:rsid w:val="00F54BCB"/>
    <w:rsid w:val="00F56491"/>
    <w:rsid w:val="00F60E4F"/>
    <w:rsid w:val="00F628FC"/>
    <w:rsid w:val="00F63129"/>
    <w:rsid w:val="00F659DA"/>
    <w:rsid w:val="00F700DF"/>
    <w:rsid w:val="00F70CB9"/>
    <w:rsid w:val="00F73DDE"/>
    <w:rsid w:val="00F74878"/>
    <w:rsid w:val="00F75CCA"/>
    <w:rsid w:val="00F76436"/>
    <w:rsid w:val="00F8106D"/>
    <w:rsid w:val="00F8421B"/>
    <w:rsid w:val="00F8443D"/>
    <w:rsid w:val="00F927A6"/>
    <w:rsid w:val="00F92D83"/>
    <w:rsid w:val="00F9327E"/>
    <w:rsid w:val="00F952EE"/>
    <w:rsid w:val="00FA320E"/>
    <w:rsid w:val="00FA3DD1"/>
    <w:rsid w:val="00FB1A1B"/>
    <w:rsid w:val="00FB471C"/>
    <w:rsid w:val="00FB5536"/>
    <w:rsid w:val="00FC02A2"/>
    <w:rsid w:val="00FC487A"/>
    <w:rsid w:val="00FD37C1"/>
    <w:rsid w:val="00FD6567"/>
    <w:rsid w:val="00FE0391"/>
    <w:rsid w:val="00FE15F9"/>
    <w:rsid w:val="00FE4855"/>
    <w:rsid w:val="00FE5650"/>
    <w:rsid w:val="00FE6BA8"/>
    <w:rsid w:val="00FF38B9"/>
    <w:rsid w:val="00FF43E9"/>
    <w:rsid w:val="00FF48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22ED4"/>
  <w15:chartTrackingRefBased/>
  <w15:docId w15:val="{CC9B098A-E49F-4CD6-A1BA-80B301E5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B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E2E"/>
  </w:style>
  <w:style w:type="paragraph" w:styleId="Heading1">
    <w:name w:val="heading 1"/>
    <w:basedOn w:val="Normal"/>
    <w:next w:val="Normal"/>
    <w:link w:val="Heading1Char"/>
    <w:uiPriority w:val="9"/>
    <w:qFormat/>
    <w:rsid w:val="00D50EFC"/>
    <w:pPr>
      <w:keepNext/>
      <w:keepLines/>
      <w:spacing w:before="360" w:after="40" w:line="240" w:lineRule="auto"/>
      <w:outlineLvl w:val="0"/>
    </w:pPr>
    <w:rPr>
      <w:rFonts w:asciiTheme="majorHAnsi" w:eastAsiaTheme="majorEastAsia" w:hAnsiTheme="majorHAnsi" w:cstheme="majorBidi"/>
      <w:color w:val="F36125" w:themeColor="accent6" w:themeShade="BF"/>
      <w:sz w:val="36"/>
      <w:szCs w:val="40"/>
    </w:rPr>
  </w:style>
  <w:style w:type="paragraph" w:styleId="Heading2">
    <w:name w:val="heading 2"/>
    <w:basedOn w:val="Normal"/>
    <w:next w:val="Normal"/>
    <w:link w:val="Heading2Char"/>
    <w:uiPriority w:val="9"/>
    <w:unhideWhenUsed/>
    <w:qFormat/>
    <w:rsid w:val="00435E2E"/>
    <w:pPr>
      <w:keepNext/>
      <w:keepLines/>
      <w:spacing w:before="80" w:after="0" w:line="240" w:lineRule="auto"/>
      <w:outlineLvl w:val="1"/>
    </w:pPr>
    <w:rPr>
      <w:rFonts w:asciiTheme="majorHAnsi" w:eastAsiaTheme="majorEastAsia" w:hAnsiTheme="majorHAnsi" w:cstheme="majorBidi"/>
      <w:color w:val="F36125" w:themeColor="accent6" w:themeShade="BF"/>
      <w:sz w:val="28"/>
      <w:szCs w:val="28"/>
    </w:rPr>
  </w:style>
  <w:style w:type="paragraph" w:styleId="Heading3">
    <w:name w:val="heading 3"/>
    <w:basedOn w:val="Normal"/>
    <w:next w:val="Normal"/>
    <w:link w:val="Heading3Char"/>
    <w:uiPriority w:val="9"/>
    <w:unhideWhenUsed/>
    <w:qFormat/>
    <w:rsid w:val="00435E2E"/>
    <w:pPr>
      <w:keepNext/>
      <w:keepLines/>
      <w:spacing w:before="80" w:after="0" w:line="240" w:lineRule="auto"/>
      <w:outlineLvl w:val="2"/>
    </w:pPr>
    <w:rPr>
      <w:rFonts w:asciiTheme="majorHAnsi" w:eastAsiaTheme="majorEastAsia" w:hAnsiTheme="majorHAnsi" w:cstheme="majorBidi"/>
      <w:color w:val="F36125" w:themeColor="accent6" w:themeShade="BF"/>
      <w:sz w:val="24"/>
      <w:szCs w:val="24"/>
    </w:rPr>
  </w:style>
  <w:style w:type="paragraph" w:styleId="Heading4">
    <w:name w:val="heading 4"/>
    <w:basedOn w:val="Normal"/>
    <w:next w:val="Normal"/>
    <w:link w:val="Heading4Char"/>
    <w:uiPriority w:val="9"/>
    <w:unhideWhenUsed/>
    <w:qFormat/>
    <w:rsid w:val="00435E2E"/>
    <w:pPr>
      <w:keepNext/>
      <w:keepLines/>
      <w:spacing w:before="80" w:after="0"/>
      <w:outlineLvl w:val="3"/>
    </w:pPr>
    <w:rPr>
      <w:rFonts w:asciiTheme="majorHAnsi" w:eastAsiaTheme="majorEastAsia" w:hAnsiTheme="majorHAnsi" w:cstheme="majorBidi"/>
      <w:color w:val="F8A37F" w:themeColor="accent6"/>
      <w:sz w:val="22"/>
      <w:szCs w:val="22"/>
    </w:rPr>
  </w:style>
  <w:style w:type="paragraph" w:styleId="Heading5">
    <w:name w:val="heading 5"/>
    <w:basedOn w:val="Normal"/>
    <w:next w:val="Normal"/>
    <w:link w:val="Heading5Char"/>
    <w:uiPriority w:val="9"/>
    <w:semiHidden/>
    <w:unhideWhenUsed/>
    <w:qFormat/>
    <w:rsid w:val="00435E2E"/>
    <w:pPr>
      <w:keepNext/>
      <w:keepLines/>
      <w:spacing w:before="40" w:after="0"/>
      <w:outlineLvl w:val="4"/>
    </w:pPr>
    <w:rPr>
      <w:rFonts w:asciiTheme="majorHAnsi" w:eastAsiaTheme="majorEastAsia" w:hAnsiTheme="majorHAnsi" w:cstheme="majorBidi"/>
      <w:i/>
      <w:iCs/>
      <w:color w:val="F8A37F" w:themeColor="accent6"/>
      <w:sz w:val="22"/>
      <w:szCs w:val="22"/>
    </w:rPr>
  </w:style>
  <w:style w:type="paragraph" w:styleId="Heading6">
    <w:name w:val="heading 6"/>
    <w:basedOn w:val="Normal"/>
    <w:next w:val="Normal"/>
    <w:link w:val="Heading6Char"/>
    <w:uiPriority w:val="9"/>
    <w:semiHidden/>
    <w:unhideWhenUsed/>
    <w:qFormat/>
    <w:rsid w:val="00435E2E"/>
    <w:pPr>
      <w:keepNext/>
      <w:keepLines/>
      <w:spacing w:before="40" w:after="0"/>
      <w:outlineLvl w:val="5"/>
    </w:pPr>
    <w:rPr>
      <w:rFonts w:asciiTheme="majorHAnsi" w:eastAsiaTheme="majorEastAsia" w:hAnsiTheme="majorHAnsi" w:cstheme="majorBidi"/>
      <w:color w:val="F8A37F" w:themeColor="accent6"/>
    </w:rPr>
  </w:style>
  <w:style w:type="paragraph" w:styleId="Heading7">
    <w:name w:val="heading 7"/>
    <w:basedOn w:val="Normal"/>
    <w:next w:val="Normal"/>
    <w:link w:val="Heading7Char"/>
    <w:uiPriority w:val="9"/>
    <w:semiHidden/>
    <w:unhideWhenUsed/>
    <w:qFormat/>
    <w:rsid w:val="00435E2E"/>
    <w:pPr>
      <w:keepNext/>
      <w:keepLines/>
      <w:spacing w:before="40" w:after="0"/>
      <w:outlineLvl w:val="6"/>
    </w:pPr>
    <w:rPr>
      <w:rFonts w:asciiTheme="majorHAnsi" w:eastAsiaTheme="majorEastAsia" w:hAnsiTheme="majorHAnsi" w:cstheme="majorBidi"/>
      <w:b/>
      <w:bCs/>
      <w:color w:val="F8A37F" w:themeColor="accent6"/>
    </w:rPr>
  </w:style>
  <w:style w:type="paragraph" w:styleId="Heading8">
    <w:name w:val="heading 8"/>
    <w:basedOn w:val="Normal"/>
    <w:next w:val="Normal"/>
    <w:link w:val="Heading8Char"/>
    <w:uiPriority w:val="9"/>
    <w:semiHidden/>
    <w:unhideWhenUsed/>
    <w:qFormat/>
    <w:rsid w:val="00435E2E"/>
    <w:pPr>
      <w:keepNext/>
      <w:keepLines/>
      <w:spacing w:before="40" w:after="0"/>
      <w:outlineLvl w:val="7"/>
    </w:pPr>
    <w:rPr>
      <w:rFonts w:asciiTheme="majorHAnsi" w:eastAsiaTheme="majorEastAsia" w:hAnsiTheme="majorHAnsi" w:cstheme="majorBidi"/>
      <w:b/>
      <w:bCs/>
      <w:i/>
      <w:iCs/>
      <w:color w:val="F8A37F" w:themeColor="accent6"/>
      <w:sz w:val="20"/>
      <w:szCs w:val="20"/>
    </w:rPr>
  </w:style>
  <w:style w:type="paragraph" w:styleId="Heading9">
    <w:name w:val="heading 9"/>
    <w:basedOn w:val="Normal"/>
    <w:next w:val="Normal"/>
    <w:link w:val="Heading9Char"/>
    <w:uiPriority w:val="9"/>
    <w:semiHidden/>
    <w:unhideWhenUsed/>
    <w:qFormat/>
    <w:rsid w:val="00435E2E"/>
    <w:pPr>
      <w:keepNext/>
      <w:keepLines/>
      <w:spacing w:before="40" w:after="0"/>
      <w:outlineLvl w:val="8"/>
    </w:pPr>
    <w:rPr>
      <w:rFonts w:asciiTheme="majorHAnsi" w:eastAsiaTheme="majorEastAsia" w:hAnsiTheme="majorHAnsi" w:cstheme="majorBidi"/>
      <w:i/>
      <w:iCs/>
      <w:color w:val="F8A37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Cursief">
    <w:name w:val="Tekst Cursief"/>
    <w:basedOn w:val="DefaultParagraphFont"/>
    <w:rsid w:val="005B460B"/>
    <w:rPr>
      <w:i/>
    </w:rPr>
  </w:style>
  <w:style w:type="character" w:customStyle="1" w:styleId="TekstVet">
    <w:name w:val="Tekst Vet"/>
    <w:basedOn w:val="DefaultParagraphFont"/>
    <w:rsid w:val="005B460B"/>
    <w:rPr>
      <w:b/>
    </w:rPr>
  </w:style>
  <w:style w:type="paragraph" w:styleId="ListParagraph">
    <w:name w:val="List Paragraph"/>
    <w:basedOn w:val="Normal"/>
    <w:uiPriority w:val="34"/>
    <w:qFormat/>
    <w:rsid w:val="005B460B"/>
    <w:pPr>
      <w:ind w:left="720"/>
      <w:contextualSpacing/>
    </w:pPr>
  </w:style>
  <w:style w:type="paragraph" w:customStyle="1" w:styleId="Kop1zondernummer">
    <w:name w:val="Kop  1 zonder nummer"/>
    <w:basedOn w:val="Normal"/>
    <w:next w:val="Normal"/>
    <w:uiPriority w:val="6"/>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Heading1"/>
    <w:uiPriority w:val="5"/>
    <w:rsid w:val="009A727C"/>
    <w:pPr>
      <w:numPr>
        <w:numId w:val="1"/>
      </w:numPr>
      <w:spacing w:line="360" w:lineRule="auto"/>
      <w:ind w:left="0" w:firstLine="0"/>
    </w:pPr>
    <w:rPr>
      <w:color w:val="000000" w:themeColor="text1"/>
      <w:sz w:val="32"/>
    </w:rPr>
  </w:style>
  <w:style w:type="character" w:styleId="FollowedHyperlink">
    <w:name w:val="FollowedHyperlink"/>
    <w:basedOn w:val="DefaultParagraphFont"/>
    <w:uiPriority w:val="2"/>
    <w:rsid w:val="002230B7"/>
    <w:rPr>
      <w:rFonts w:ascii="Verdana" w:hAnsi="Verdana"/>
      <w:color w:val="FD9060" w:themeColor="accent2" w:themeTint="99"/>
      <w:sz w:val="20"/>
      <w:u w:val="single"/>
    </w:rPr>
  </w:style>
  <w:style w:type="character" w:styleId="Hyperlink">
    <w:name w:val="Hyperlink"/>
    <w:basedOn w:val="DefaultParagraphFont"/>
    <w:uiPriority w:val="99"/>
    <w:rsid w:val="005B460B"/>
    <w:rPr>
      <w:rFonts w:ascii="Verdana" w:hAnsi="Verdana"/>
      <w:color w:val="F04C03" w:themeColor="accent2"/>
      <w:sz w:val="20"/>
      <w:szCs w:val="20"/>
      <w:u w:val="single"/>
    </w:rPr>
  </w:style>
  <w:style w:type="table" w:customStyle="1" w:styleId="TM01">
    <w:name w:val="TM_01"/>
    <w:basedOn w:val="TableNormal"/>
    <w:uiPriority w:val="99"/>
    <w:qFormat/>
    <w:rsid w:val="005B460B"/>
    <w:pPr>
      <w:spacing w:before="-1"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Heading2Char">
    <w:name w:val="Heading 2 Char"/>
    <w:basedOn w:val="DefaultParagraphFont"/>
    <w:link w:val="Heading2"/>
    <w:uiPriority w:val="9"/>
    <w:rsid w:val="00435E2E"/>
    <w:rPr>
      <w:rFonts w:asciiTheme="majorHAnsi" w:eastAsiaTheme="majorEastAsia" w:hAnsiTheme="majorHAnsi" w:cstheme="majorBidi"/>
      <w:color w:val="F36125" w:themeColor="accent6" w:themeShade="BF"/>
      <w:sz w:val="28"/>
      <w:szCs w:val="28"/>
    </w:rPr>
  </w:style>
  <w:style w:type="paragraph" w:customStyle="1" w:styleId="Kop2zondernummer">
    <w:name w:val="Kop  2 zonder nummer"/>
    <w:basedOn w:val="Heading2"/>
    <w:next w:val="Normal"/>
    <w:uiPriority w:val="6"/>
    <w:rsid w:val="005B460B"/>
  </w:style>
  <w:style w:type="character" w:customStyle="1" w:styleId="Heading3Char">
    <w:name w:val="Heading 3 Char"/>
    <w:basedOn w:val="DefaultParagraphFont"/>
    <w:link w:val="Heading3"/>
    <w:uiPriority w:val="9"/>
    <w:rsid w:val="00435E2E"/>
    <w:rPr>
      <w:rFonts w:asciiTheme="majorHAnsi" w:eastAsiaTheme="majorEastAsia" w:hAnsiTheme="majorHAnsi" w:cstheme="majorBidi"/>
      <w:color w:val="F36125" w:themeColor="accent6" w:themeShade="BF"/>
      <w:sz w:val="24"/>
      <w:szCs w:val="24"/>
    </w:rPr>
  </w:style>
  <w:style w:type="paragraph" w:customStyle="1" w:styleId="Kop3zondernummer">
    <w:name w:val="Kop  3 zonder nummer"/>
    <w:basedOn w:val="Heading3"/>
    <w:next w:val="Normal"/>
    <w:uiPriority w:val="6"/>
    <w:rsid w:val="005B460B"/>
  </w:style>
  <w:style w:type="character" w:customStyle="1" w:styleId="Heading4Char">
    <w:name w:val="Heading 4 Char"/>
    <w:basedOn w:val="DefaultParagraphFont"/>
    <w:link w:val="Heading4"/>
    <w:uiPriority w:val="9"/>
    <w:rsid w:val="00435E2E"/>
    <w:rPr>
      <w:rFonts w:asciiTheme="majorHAnsi" w:eastAsiaTheme="majorEastAsia" w:hAnsiTheme="majorHAnsi" w:cstheme="majorBidi"/>
      <w:color w:val="F8A37F" w:themeColor="accent6"/>
      <w:sz w:val="22"/>
      <w:szCs w:val="22"/>
    </w:rPr>
  </w:style>
  <w:style w:type="paragraph" w:customStyle="1" w:styleId="Kop4zondernummer">
    <w:name w:val="Kop  4 zonder nummer"/>
    <w:basedOn w:val="Heading4"/>
    <w:uiPriority w:val="6"/>
    <w:rsid w:val="005B460B"/>
  </w:style>
  <w:style w:type="character" w:customStyle="1" w:styleId="Heading1Char">
    <w:name w:val="Heading 1 Char"/>
    <w:basedOn w:val="DefaultParagraphFont"/>
    <w:link w:val="Heading1"/>
    <w:uiPriority w:val="9"/>
    <w:rsid w:val="00D50EFC"/>
    <w:rPr>
      <w:rFonts w:asciiTheme="majorHAnsi" w:eastAsiaTheme="majorEastAsia" w:hAnsiTheme="majorHAnsi" w:cstheme="majorBidi"/>
      <w:color w:val="F36125" w:themeColor="accent6" w:themeShade="BF"/>
      <w:sz w:val="36"/>
      <w:szCs w:val="40"/>
    </w:rPr>
  </w:style>
  <w:style w:type="paragraph" w:styleId="Header">
    <w:name w:val="header"/>
    <w:basedOn w:val="Normal"/>
    <w:link w:val="HeaderChar"/>
    <w:uiPriority w:val="17"/>
    <w:semiHidden/>
    <w:rsid w:val="00070477"/>
    <w:pPr>
      <w:pBdr>
        <w:bottom w:val="single" w:sz="8" w:space="1" w:color="auto"/>
      </w:pBdr>
      <w:tabs>
        <w:tab w:val="right" w:pos="9072"/>
      </w:tabs>
      <w:ind w:left="-851" w:right="-1134"/>
    </w:pPr>
    <w:rPr>
      <w:i/>
      <w:sz w:val="18"/>
    </w:rPr>
  </w:style>
  <w:style w:type="character" w:customStyle="1" w:styleId="HeaderChar">
    <w:name w:val="Header Char"/>
    <w:basedOn w:val="DefaultParagraphFont"/>
    <w:link w:val="Header"/>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DefaultParagraphFont"/>
    <w:rsid w:val="00010791"/>
    <w:rPr>
      <w:vanish/>
      <w:color w:val="BFBFBF" w:themeColor="background1" w:themeShade="BF"/>
    </w:rPr>
  </w:style>
  <w:style w:type="numbering" w:customStyle="1" w:styleId="TMLijstBullet">
    <w:name w:val="TM Lijst Bullet"/>
    <w:basedOn w:val="NoList"/>
    <w:rsid w:val="00837A1F"/>
    <w:pPr>
      <w:numPr>
        <w:numId w:val="2"/>
      </w:numPr>
    </w:pPr>
  </w:style>
  <w:style w:type="character" w:customStyle="1" w:styleId="Alletekenopmaakwissen">
    <w:name w:val="Alle tekenopmaak wissen"/>
    <w:basedOn w:val="DefaultParagraphFont"/>
    <w:rsid w:val="005B460B"/>
  </w:style>
  <w:style w:type="numbering" w:customStyle="1" w:styleId="TMLijstGenummerd">
    <w:name w:val="TM Lijst Genummerd"/>
    <w:basedOn w:val="NoList"/>
    <w:rsid w:val="008B3CA0"/>
    <w:pPr>
      <w:numPr>
        <w:numId w:val="3"/>
      </w:numPr>
    </w:pPr>
  </w:style>
  <w:style w:type="paragraph" w:customStyle="1" w:styleId="Lijstalfabetisch1">
    <w:name w:val="Lijst alfabetisch 1"/>
    <w:basedOn w:val="ListParagraph"/>
    <w:uiPriority w:val="7"/>
    <w:rsid w:val="00F07E21"/>
    <w:pPr>
      <w:numPr>
        <w:numId w:val="6"/>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stParagraph"/>
    <w:uiPriority w:val="7"/>
    <w:rsid w:val="00257D0A"/>
    <w:pPr>
      <w:numPr>
        <w:numId w:val="8"/>
      </w:numPr>
      <w:suppressLineNumbers/>
    </w:pPr>
    <w:rPr>
      <w:lang w:val="fr-BE"/>
    </w:rPr>
  </w:style>
  <w:style w:type="paragraph" w:customStyle="1" w:styleId="Lijstnummering2">
    <w:name w:val="Lijst nummering 2"/>
    <w:basedOn w:val="ListNumber2"/>
    <w:uiPriority w:val="7"/>
    <w:semiHidden/>
    <w:rsid w:val="00F07E21"/>
    <w:pPr>
      <w:tabs>
        <w:tab w:val="clear" w:pos="643"/>
        <w:tab w:val="left" w:pos="1474"/>
      </w:tabs>
      <w:ind w:left="1440" w:hanging="720"/>
    </w:pPr>
  </w:style>
  <w:style w:type="paragraph" w:styleId="ListNumber2">
    <w:name w:val="List Number 2"/>
    <w:basedOn w:val="Normal"/>
    <w:uiPriority w:val="99"/>
    <w:semiHidden/>
    <w:unhideWhenUsed/>
    <w:rsid w:val="00257D0A"/>
    <w:pPr>
      <w:numPr>
        <w:numId w:val="4"/>
      </w:numPr>
      <w:contextualSpacing/>
    </w:pPr>
  </w:style>
  <w:style w:type="paragraph" w:customStyle="1" w:styleId="Lijstopsomming1">
    <w:name w:val="Lijst opsomming 1"/>
    <w:basedOn w:val="ListParagraph"/>
    <w:uiPriority w:val="7"/>
    <w:rsid w:val="003C4B29"/>
    <w:pPr>
      <w:numPr>
        <w:numId w:val="7"/>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rsid w:val="00257D0A"/>
    <w:pPr>
      <w:ind w:left="2160"/>
    </w:pPr>
  </w:style>
  <w:style w:type="table" w:styleId="TableGrid">
    <w:name w:val="Table Grid"/>
    <w:basedOn w:val="TableNorma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TableNormal"/>
    <w:uiPriority w:val="99"/>
    <w:rsid w:val="00F07E21"/>
    <w:pPr>
      <w:spacing w:after="0" w:line="240" w:lineRule="auto"/>
    </w:pPr>
    <w:tblPr/>
  </w:style>
  <w:style w:type="paragraph" w:customStyle="1" w:styleId="Kernwoordindemarge">
    <w:name w:val="Kernwoord in de marge"/>
    <w:basedOn w:val="Normal"/>
    <w:uiPriority w:val="16"/>
    <w:rsid w:val="00076CD8"/>
    <w:pPr>
      <w:spacing w:after="0"/>
    </w:pPr>
    <w:rPr>
      <w:b/>
      <w:sz w:val="16"/>
      <w:szCs w:val="16"/>
    </w:rPr>
  </w:style>
  <w:style w:type="character" w:customStyle="1" w:styleId="TekstTM-blauwkleuren">
    <w:name w:val="Tekst TM-blauw kleuren"/>
    <w:basedOn w:val="DefaultParagraphFont"/>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Header"/>
    <w:uiPriority w:val="17"/>
    <w:rsid w:val="00A923C5"/>
    <w:pPr>
      <w:tabs>
        <w:tab w:val="clear" w:pos="9072"/>
        <w:tab w:val="right" w:pos="9214"/>
      </w:tabs>
      <w:ind w:left="-964" w:right="-1531"/>
      <w:contextualSpacing/>
    </w:pPr>
  </w:style>
  <w:style w:type="paragraph" w:customStyle="1" w:styleId="Definitie">
    <w:name w:val="Definitie"/>
    <w:basedOn w:val="Normal"/>
    <w:uiPriority w:val="8"/>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Normal"/>
    <w:link w:val="TypemachineChar"/>
    <w:uiPriority w:val="3"/>
    <w:rsid w:val="00076CD8"/>
    <w:rPr>
      <w:rFonts w:ascii="Courier New" w:hAnsi="Courier New" w:cs="Courier New"/>
      <w:sz w:val="22"/>
      <w:szCs w:val="22"/>
    </w:rPr>
  </w:style>
  <w:style w:type="paragraph" w:styleId="Quote">
    <w:name w:val="Quote"/>
    <w:basedOn w:val="Normal"/>
    <w:next w:val="Normal"/>
    <w:link w:val="QuoteChar"/>
    <w:uiPriority w:val="29"/>
    <w:qFormat/>
    <w:rsid w:val="00435E2E"/>
    <w:pPr>
      <w:spacing w:before="160"/>
      <w:ind w:left="720" w:right="720"/>
      <w:jc w:val="center"/>
    </w:pPr>
    <w:rPr>
      <w:i/>
      <w:iCs/>
      <w:color w:val="262626" w:themeColor="text1" w:themeTint="D9"/>
    </w:rPr>
  </w:style>
  <w:style w:type="paragraph" w:styleId="Footer">
    <w:name w:val="footer"/>
    <w:basedOn w:val="Normal"/>
    <w:link w:val="FooterChar"/>
    <w:uiPriority w:val="99"/>
    <w:rsid w:val="007376CB"/>
    <w:pPr>
      <w:tabs>
        <w:tab w:val="center" w:pos="4536"/>
        <w:tab w:val="right" w:pos="9072"/>
      </w:tabs>
      <w:spacing w:line="240" w:lineRule="auto"/>
      <w:ind w:left="-851" w:right="-1134"/>
    </w:pPr>
    <w:rPr>
      <w:i/>
      <w:sz w:val="18"/>
    </w:rPr>
  </w:style>
  <w:style w:type="character" w:customStyle="1" w:styleId="FooterChar">
    <w:name w:val="Footer Char"/>
    <w:basedOn w:val="DefaultParagraphFont"/>
    <w:link w:val="Footer"/>
    <w:uiPriority w:val="99"/>
    <w:rsid w:val="00A923C5"/>
    <w:rPr>
      <w:rFonts w:ascii="Verdana" w:eastAsia="Times New Roman" w:hAnsi="Verdana" w:cs="Times New Roman"/>
      <w:i/>
      <w:sz w:val="18"/>
      <w:szCs w:val="24"/>
      <w:lang w:eastAsia="nl-BE"/>
    </w:rPr>
  </w:style>
  <w:style w:type="character" w:customStyle="1" w:styleId="TypemachineChar">
    <w:name w:val="Typemachine Char"/>
    <w:basedOn w:val="DefaultParagraphFont"/>
    <w:link w:val="Typemachine"/>
    <w:uiPriority w:val="3"/>
    <w:rsid w:val="00AF2241"/>
    <w:rPr>
      <w:rFonts w:ascii="Courier New" w:eastAsia="Times New Roman" w:hAnsi="Courier New" w:cs="Courier New"/>
      <w:lang w:eastAsia="nl-BE"/>
    </w:rPr>
  </w:style>
  <w:style w:type="character" w:customStyle="1" w:styleId="QuoteChar">
    <w:name w:val="Quote Char"/>
    <w:basedOn w:val="DefaultParagraphFont"/>
    <w:link w:val="Quote"/>
    <w:uiPriority w:val="29"/>
    <w:rsid w:val="00435E2E"/>
    <w:rPr>
      <w:i/>
      <w:iCs/>
      <w:color w:val="262626" w:themeColor="text1" w:themeTint="D9"/>
    </w:rPr>
  </w:style>
  <w:style w:type="paragraph" w:styleId="TOC1">
    <w:name w:val="toc 1"/>
    <w:basedOn w:val="Normal"/>
    <w:next w:val="Normal"/>
    <w:autoRedefine/>
    <w:uiPriority w:val="39"/>
    <w:rsid w:val="00F33922"/>
    <w:pPr>
      <w:tabs>
        <w:tab w:val="left" w:pos="737"/>
        <w:tab w:val="right" w:leader="dot" w:pos="7711"/>
      </w:tabs>
      <w:spacing w:after="0" w:line="652" w:lineRule="exact"/>
      <w:ind w:left="737" w:hanging="737"/>
    </w:pPr>
    <w:rPr>
      <w:b/>
    </w:rPr>
  </w:style>
  <w:style w:type="paragraph" w:customStyle="1" w:styleId="Lijstafkortingenensymbolen">
    <w:name w:val="Lijst afkortingen en symbolen"/>
    <w:basedOn w:val="Normal"/>
    <w:uiPriority w:val="13"/>
    <w:rsid w:val="009A727C"/>
    <w:pPr>
      <w:tabs>
        <w:tab w:val="left" w:pos="1418"/>
      </w:tabs>
    </w:pPr>
    <w:rPr>
      <w:lang w:val="en-GB"/>
    </w:rPr>
  </w:style>
  <w:style w:type="paragraph" w:customStyle="1" w:styleId="Handschrift">
    <w:name w:val="Handschrift"/>
    <w:basedOn w:val="Normal"/>
    <w:link w:val="HandschriftChar"/>
    <w:uiPriority w:val="3"/>
    <w:rsid w:val="00070477"/>
    <w:rPr>
      <w:rFonts w:ascii="Lucida Handwriting" w:hAnsi="Lucida Handwriting"/>
      <w:color w:val="00A0AE" w:themeColor="accent1"/>
    </w:rPr>
  </w:style>
  <w:style w:type="paragraph" w:customStyle="1" w:styleId="Koptekstevenpagina">
    <w:name w:val="Koptekst even pagina"/>
    <w:basedOn w:val="Header"/>
    <w:uiPriority w:val="17"/>
    <w:rsid w:val="00A923C5"/>
    <w:pPr>
      <w:ind w:left="-1531" w:right="-964"/>
      <w:contextualSpacing/>
    </w:pPr>
  </w:style>
  <w:style w:type="character" w:customStyle="1" w:styleId="HandschriftChar">
    <w:name w:val="Handschrift Char"/>
    <w:basedOn w:val="DefaultParagraphFont"/>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Normal"/>
    <w:uiPriority w:val="16"/>
    <w:rsid w:val="000227F7"/>
    <w:pPr>
      <w:keepLines/>
      <w:shd w:val="clear" w:color="auto" w:fill="E2F3F5" w:themeFill="accent5" w:themeFillTint="33"/>
      <w:contextualSpacing/>
    </w:pPr>
  </w:style>
  <w:style w:type="paragraph" w:customStyle="1" w:styleId="Aandachtspuntopsomming">
    <w:name w:val="Aandachtspunt opsomming"/>
    <w:basedOn w:val="ListParagraph"/>
    <w:uiPriority w:val="16"/>
    <w:rsid w:val="002C6602"/>
    <w:pPr>
      <w:keepLines/>
      <w:numPr>
        <w:numId w:val="5"/>
      </w:numPr>
      <w:shd w:val="clear" w:color="auto" w:fill="E2F3F5" w:themeFill="accent5" w:themeFillTint="33"/>
    </w:pPr>
  </w:style>
  <w:style w:type="paragraph" w:styleId="BalloonText">
    <w:name w:val="Balloon Text"/>
    <w:basedOn w:val="Normal"/>
    <w:link w:val="BalloonTextChar"/>
    <w:uiPriority w:val="99"/>
    <w:semiHidden/>
    <w:unhideWhenUsed/>
    <w:rsid w:val="00022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rsid w:val="003B6AD3"/>
    <w:pPr>
      <w:spacing w:after="480" w:line="240" w:lineRule="auto"/>
      <w:jc w:val="right"/>
    </w:pPr>
    <w:rPr>
      <w:color w:val="F04C25"/>
      <w:sz w:val="48"/>
      <w:szCs w:val="38"/>
    </w:rPr>
  </w:style>
  <w:style w:type="paragraph" w:customStyle="1" w:styleId="Cover-namen">
    <w:name w:val="Cover - namen"/>
    <w:uiPriority w:val="18"/>
    <w:semiHidden/>
    <w:rsid w:val="00446069"/>
    <w:pPr>
      <w:spacing w:after="0" w:line="240" w:lineRule="auto"/>
      <w:jc w:val="right"/>
    </w:pPr>
    <w:rPr>
      <w:color w:val="373737"/>
      <w:sz w:val="20"/>
      <w:szCs w:val="19"/>
    </w:rPr>
  </w:style>
  <w:style w:type="paragraph" w:customStyle="1" w:styleId="Cover-opleiding">
    <w:name w:val="Cover - opleiding"/>
    <w:uiPriority w:val="18"/>
    <w:semiHidden/>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rsid w:val="00446069"/>
    <w:pPr>
      <w:spacing w:after="0" w:line="240" w:lineRule="auto"/>
      <w:jc w:val="right"/>
    </w:pPr>
    <w:rPr>
      <w:color w:val="009CAB"/>
      <w:sz w:val="20"/>
      <w:szCs w:val="24"/>
    </w:rPr>
  </w:style>
  <w:style w:type="paragraph" w:customStyle="1" w:styleId="Cover-academiejaarcampus">
    <w:name w:val="Cover - academiejaar/campus"/>
    <w:uiPriority w:val="18"/>
    <w:semiHidden/>
    <w:rsid w:val="00B72BD4"/>
    <w:pPr>
      <w:spacing w:line="276" w:lineRule="auto"/>
      <w:jc w:val="right"/>
    </w:pPr>
    <w:rPr>
      <w:color w:val="373737"/>
      <w:sz w:val="20"/>
      <w:szCs w:val="16"/>
    </w:rPr>
  </w:style>
  <w:style w:type="paragraph" w:customStyle="1" w:styleId="Cover-Auteur">
    <w:name w:val="Cover - Auteur"/>
    <w:basedOn w:val="Cover-afstudeerrichting"/>
    <w:uiPriority w:val="18"/>
    <w:semiHidden/>
    <w:rsid w:val="003B6AD3"/>
    <w:rPr>
      <w:b/>
      <w:sz w:val="32"/>
    </w:rPr>
  </w:style>
  <w:style w:type="paragraph" w:styleId="NoSpacing">
    <w:name w:val="No Spacing"/>
    <w:uiPriority w:val="1"/>
    <w:qFormat/>
    <w:rsid w:val="00435E2E"/>
    <w:pPr>
      <w:spacing w:after="0" w:line="240" w:lineRule="auto"/>
    </w:pPr>
  </w:style>
  <w:style w:type="paragraph" w:styleId="FootnoteText">
    <w:name w:val="footnote text"/>
    <w:basedOn w:val="Normal"/>
    <w:link w:val="FootnoteTextChar"/>
    <w:uiPriority w:val="14"/>
    <w:rsid w:val="003708B0"/>
    <w:pPr>
      <w:spacing w:after="0" w:line="240" w:lineRule="auto"/>
    </w:pPr>
    <w:rPr>
      <w:i/>
      <w:sz w:val="18"/>
      <w:szCs w:val="20"/>
    </w:rPr>
  </w:style>
  <w:style w:type="character" w:customStyle="1" w:styleId="FootnoteTextChar">
    <w:name w:val="Footnote Text Char"/>
    <w:basedOn w:val="DefaultParagraphFont"/>
    <w:link w:val="FootnoteText"/>
    <w:uiPriority w:val="14"/>
    <w:rsid w:val="003708B0"/>
    <w:rPr>
      <w:rFonts w:ascii="Verdana" w:eastAsia="Times New Roman" w:hAnsi="Verdana" w:cs="Times New Roman"/>
      <w:i/>
      <w:sz w:val="18"/>
      <w:szCs w:val="20"/>
      <w:lang w:eastAsia="nl-BE"/>
    </w:rPr>
  </w:style>
  <w:style w:type="character" w:styleId="FootnoteReference">
    <w:name w:val="footnote reference"/>
    <w:basedOn w:val="DefaultParagraphFont"/>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6"/>
      </w:numPr>
    </w:pPr>
  </w:style>
  <w:style w:type="paragraph" w:customStyle="1" w:styleId="LijstopsommingTM">
    <w:name w:val="Lijst opsomming TM"/>
    <w:basedOn w:val="ListParagraph"/>
    <w:uiPriority w:val="7"/>
    <w:rsid w:val="00433CB9"/>
    <w:pPr>
      <w:numPr>
        <w:numId w:val="10"/>
      </w:numPr>
    </w:pPr>
  </w:style>
  <w:style w:type="numbering" w:customStyle="1" w:styleId="TMLijstO">
    <w:name w:val="TM Lijst O"/>
    <w:basedOn w:val="NoList"/>
    <w:uiPriority w:val="99"/>
    <w:rsid w:val="00433CB9"/>
    <w:pPr>
      <w:numPr>
        <w:numId w:val="9"/>
      </w:numPr>
    </w:pPr>
  </w:style>
  <w:style w:type="paragraph" w:styleId="TOC2">
    <w:name w:val="toc 2"/>
    <w:basedOn w:val="Normal"/>
    <w:next w:val="Normal"/>
    <w:autoRedefine/>
    <w:uiPriority w:val="39"/>
    <w:rsid w:val="00F33922"/>
    <w:pPr>
      <w:tabs>
        <w:tab w:val="left" w:pos="737"/>
        <w:tab w:val="right" w:leader="dot" w:pos="7701"/>
      </w:tabs>
      <w:spacing w:after="0"/>
      <w:ind w:left="737" w:hanging="737"/>
    </w:pPr>
  </w:style>
  <w:style w:type="paragraph" w:styleId="TOC3">
    <w:name w:val="toc 3"/>
    <w:basedOn w:val="Normal"/>
    <w:next w:val="Normal"/>
    <w:autoRedefine/>
    <w:uiPriority w:val="39"/>
    <w:rsid w:val="00F33922"/>
    <w:pPr>
      <w:tabs>
        <w:tab w:val="left" w:pos="737"/>
        <w:tab w:val="right" w:leader="dot" w:pos="7701"/>
      </w:tabs>
      <w:spacing w:after="0"/>
      <w:ind w:left="737" w:hanging="737"/>
    </w:pPr>
    <w:rPr>
      <w:noProof/>
    </w:rPr>
  </w:style>
  <w:style w:type="paragraph" w:styleId="TOC4">
    <w:name w:val="toc 4"/>
    <w:basedOn w:val="Normal"/>
    <w:next w:val="Normal"/>
    <w:autoRedefine/>
    <w:uiPriority w:val="39"/>
    <w:semiHidden/>
    <w:rsid w:val="00617A53"/>
    <w:pPr>
      <w:spacing w:after="0"/>
      <w:ind w:left="720" w:hanging="720"/>
    </w:pPr>
  </w:style>
  <w:style w:type="paragraph" w:customStyle="1" w:styleId="Voettekstonevenpagina">
    <w:name w:val="Voettekst oneven pagina"/>
    <w:basedOn w:val="Footer"/>
    <w:uiPriority w:val="17"/>
    <w:rsid w:val="00A923C5"/>
    <w:pPr>
      <w:spacing w:line="276" w:lineRule="auto"/>
      <w:ind w:left="-964" w:right="-1531"/>
      <w:contextualSpacing/>
    </w:pPr>
  </w:style>
  <w:style w:type="paragraph" w:customStyle="1" w:styleId="Voettekstevenpagina">
    <w:name w:val="Voettekst even pagina"/>
    <w:basedOn w:val="Footer"/>
    <w:uiPriority w:val="17"/>
    <w:rsid w:val="00A923C5"/>
    <w:pPr>
      <w:spacing w:line="276" w:lineRule="auto"/>
      <w:ind w:left="-1531" w:right="-964"/>
      <w:contextualSpacing/>
    </w:pPr>
  </w:style>
  <w:style w:type="paragraph" w:customStyle="1" w:styleId="LijstopsommingTM-">
    <w:name w:val="Lijst opsomming TM -"/>
    <w:basedOn w:val="ListParagraph"/>
    <w:uiPriority w:val="7"/>
    <w:rsid w:val="00DC54D6"/>
    <w:pPr>
      <w:numPr>
        <w:numId w:val="12"/>
      </w:numPr>
    </w:pPr>
  </w:style>
  <w:style w:type="numbering" w:customStyle="1" w:styleId="TMLijstO2">
    <w:name w:val="TM Lijst O2"/>
    <w:basedOn w:val="TMLijstO"/>
    <w:uiPriority w:val="99"/>
    <w:rsid w:val="00A923C5"/>
    <w:pPr>
      <w:numPr>
        <w:numId w:val="11"/>
      </w:numPr>
    </w:pPr>
  </w:style>
  <w:style w:type="paragraph" w:customStyle="1" w:styleId="Koptekstonevenonzichtbaar">
    <w:name w:val="Koptekst oneven (onzichtbaar)"/>
    <w:basedOn w:val="Header"/>
    <w:uiPriority w:val="24"/>
    <w:rsid w:val="00B5079E"/>
    <w:pPr>
      <w:pBdr>
        <w:bottom w:val="none" w:sz="0" w:space="0" w:color="auto"/>
      </w:pBdr>
      <w:tabs>
        <w:tab w:val="left" w:pos="4493"/>
      </w:tabs>
      <w:spacing w:after="0"/>
      <w:ind w:left="-964" w:right="-1531"/>
      <w:contextualSpacing/>
    </w:pPr>
    <w:rPr>
      <w:vanish/>
      <w:color w:val="BFBFBF" w:themeColor="background1" w:themeShade="BF"/>
    </w:rPr>
  </w:style>
  <w:style w:type="paragraph" w:customStyle="1" w:styleId="Koptekstevenonzichtbaar">
    <w:name w:val="Koptekst even (onzichtbaar)"/>
    <w:basedOn w:val="Header"/>
    <w:uiPriority w:val="24"/>
    <w:rsid w:val="00B5079E"/>
    <w:pPr>
      <w:pBdr>
        <w:bottom w:val="none" w:sz="0" w:space="0" w:color="auto"/>
      </w:pBdr>
      <w:tabs>
        <w:tab w:val="clear" w:pos="9072"/>
        <w:tab w:val="right" w:pos="8505"/>
      </w:tabs>
      <w:spacing w:after="0"/>
      <w:ind w:left="-1531" w:right="-964"/>
      <w:contextualSpacing/>
    </w:pPr>
    <w:rPr>
      <w:vanish/>
      <w:color w:val="BFBFBF" w:themeColor="background1" w:themeShade="BF"/>
    </w:rPr>
  </w:style>
  <w:style w:type="paragraph" w:customStyle="1" w:styleId="Voettekstonevenonzichtbaar">
    <w:name w:val="Voettekst oneven (onzichtbaar)"/>
    <w:basedOn w:val="Footer"/>
    <w:uiPriority w:val="24"/>
    <w:rsid w:val="00B5079E"/>
    <w:pPr>
      <w:spacing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Footer"/>
    <w:uiPriority w:val="24"/>
    <w:rsid w:val="00B5079E"/>
    <w:pPr>
      <w:spacing w:after="0" w:line="276" w:lineRule="auto"/>
      <w:ind w:left="-1531" w:right="-964"/>
      <w:contextualSpacing/>
    </w:pPr>
    <w:rPr>
      <w:vanish/>
      <w:color w:val="BFBFBF" w:themeColor="background1" w:themeShade="BF"/>
    </w:rPr>
  </w:style>
  <w:style w:type="paragraph" w:styleId="IndexHeading">
    <w:name w:val="index heading"/>
    <w:basedOn w:val="Normal"/>
    <w:next w:val="Index1"/>
    <w:uiPriority w:val="99"/>
    <w:semiHidden/>
    <w:rsid w:val="00CF4562"/>
    <w:pPr>
      <w:keepNext/>
    </w:pPr>
    <w:rPr>
      <w:rFonts w:asciiTheme="majorHAnsi" w:eastAsiaTheme="majorEastAsia" w:hAnsiTheme="majorHAnsi" w:cstheme="majorBidi"/>
      <w:b/>
      <w:bCs/>
    </w:rPr>
  </w:style>
  <w:style w:type="paragraph" w:styleId="Index1">
    <w:name w:val="index 1"/>
    <w:basedOn w:val="Normal"/>
    <w:next w:val="Normal"/>
    <w:autoRedefine/>
    <w:uiPriority w:val="99"/>
    <w:semiHidden/>
    <w:rsid w:val="00CF4562"/>
    <w:pPr>
      <w:tabs>
        <w:tab w:val="right" w:leader="dot" w:pos="3491"/>
      </w:tabs>
      <w:spacing w:after="480" w:line="240" w:lineRule="auto"/>
      <w:ind w:left="198" w:hanging="198"/>
      <w:contextualSpacing/>
    </w:pPr>
  </w:style>
  <w:style w:type="paragraph" w:styleId="Index2">
    <w:name w:val="index 2"/>
    <w:basedOn w:val="Normal"/>
    <w:next w:val="Normal"/>
    <w:autoRedefine/>
    <w:uiPriority w:val="99"/>
    <w:semiHidden/>
    <w:rsid w:val="00CF4562"/>
    <w:pPr>
      <w:spacing w:after="480" w:line="240" w:lineRule="auto"/>
      <w:ind w:left="396" w:hanging="198"/>
      <w:contextualSpacing/>
    </w:pPr>
  </w:style>
  <w:style w:type="paragraph" w:styleId="Index3">
    <w:name w:val="index 3"/>
    <w:basedOn w:val="Normal"/>
    <w:next w:val="Normal"/>
    <w:autoRedefine/>
    <w:uiPriority w:val="99"/>
    <w:semiHidden/>
    <w:rsid w:val="00CF4562"/>
    <w:pPr>
      <w:spacing w:after="480" w:line="240" w:lineRule="auto"/>
      <w:ind w:left="601" w:hanging="198"/>
      <w:contextualSpacing/>
    </w:pPr>
  </w:style>
  <w:style w:type="paragraph" w:styleId="Index4">
    <w:name w:val="index 4"/>
    <w:basedOn w:val="Normal"/>
    <w:next w:val="Normal"/>
    <w:autoRedefine/>
    <w:uiPriority w:val="99"/>
    <w:semiHidden/>
    <w:rsid w:val="00CF4562"/>
    <w:pPr>
      <w:spacing w:after="480" w:line="240" w:lineRule="auto"/>
      <w:ind w:left="799" w:hanging="198"/>
      <w:contextualSpacing/>
    </w:pPr>
  </w:style>
  <w:style w:type="paragraph" w:styleId="Index5">
    <w:name w:val="index 5"/>
    <w:basedOn w:val="Normal"/>
    <w:next w:val="Normal"/>
    <w:autoRedefine/>
    <w:uiPriority w:val="99"/>
    <w:semiHidden/>
    <w:rsid w:val="00CF4562"/>
    <w:pPr>
      <w:spacing w:after="0" w:line="240" w:lineRule="auto"/>
      <w:ind w:left="997" w:hanging="198"/>
      <w:contextualSpacing/>
    </w:pPr>
  </w:style>
  <w:style w:type="paragraph" w:styleId="TOCHeading">
    <w:name w:val="TOC Heading"/>
    <w:basedOn w:val="Heading1"/>
    <w:next w:val="Normal"/>
    <w:uiPriority w:val="39"/>
    <w:unhideWhenUsed/>
    <w:qFormat/>
    <w:rsid w:val="00435E2E"/>
    <w:pPr>
      <w:outlineLvl w:val="9"/>
    </w:pPr>
  </w:style>
  <w:style w:type="character" w:customStyle="1" w:styleId="hscoswrapper">
    <w:name w:val="hs_cos_wrapper"/>
    <w:basedOn w:val="DefaultParagraphFont"/>
    <w:rsid w:val="006E3BEA"/>
  </w:style>
  <w:style w:type="paragraph" w:styleId="NormalWeb">
    <w:name w:val="Normal (Web)"/>
    <w:basedOn w:val="Normal"/>
    <w:uiPriority w:val="99"/>
    <w:unhideWhenUsed/>
    <w:rsid w:val="006E3BEA"/>
    <w:pPr>
      <w:spacing w:after="100" w:afterAutospacing="1" w:line="240" w:lineRule="auto"/>
    </w:pPr>
    <w:rPr>
      <w:rFonts w:ascii="Times New Roman" w:hAnsi="Times New Roman"/>
      <w:sz w:val="24"/>
    </w:rPr>
  </w:style>
  <w:style w:type="character" w:styleId="Strong">
    <w:name w:val="Strong"/>
    <w:basedOn w:val="DefaultParagraphFont"/>
    <w:uiPriority w:val="22"/>
    <w:qFormat/>
    <w:rsid w:val="00435E2E"/>
    <w:rPr>
      <w:b/>
      <w:bCs/>
    </w:rPr>
  </w:style>
  <w:style w:type="character" w:customStyle="1" w:styleId="hs-cta-node">
    <w:name w:val="hs-cta-node"/>
    <w:basedOn w:val="DefaultParagraphFont"/>
    <w:rsid w:val="006E3BEA"/>
  </w:style>
  <w:style w:type="character" w:styleId="UnresolvedMention">
    <w:name w:val="Unresolved Mention"/>
    <w:basedOn w:val="DefaultParagraphFont"/>
    <w:uiPriority w:val="99"/>
    <w:semiHidden/>
    <w:unhideWhenUsed/>
    <w:rsid w:val="00511BB9"/>
    <w:rPr>
      <w:color w:val="605E5C"/>
      <w:shd w:val="clear" w:color="auto" w:fill="E1DFDD"/>
    </w:rPr>
  </w:style>
  <w:style w:type="paragraph" w:styleId="Salutation">
    <w:name w:val="Salutation"/>
    <w:basedOn w:val="Normal"/>
    <w:next w:val="Normal"/>
    <w:link w:val="SalutationChar"/>
    <w:uiPriority w:val="99"/>
    <w:semiHidden/>
    <w:unhideWhenUsed/>
    <w:rsid w:val="00664EBB"/>
  </w:style>
  <w:style w:type="character" w:customStyle="1" w:styleId="SalutationChar">
    <w:name w:val="Salutation Char"/>
    <w:basedOn w:val="DefaultParagraphFont"/>
    <w:link w:val="Salutation"/>
    <w:uiPriority w:val="99"/>
    <w:semiHidden/>
    <w:rsid w:val="00664EBB"/>
    <w:rPr>
      <w:rFonts w:ascii="Verdana" w:eastAsia="Times New Roman" w:hAnsi="Verdana" w:cs="Times New Roman"/>
      <w:sz w:val="20"/>
      <w:szCs w:val="24"/>
      <w:lang w:eastAsia="nl-BE"/>
    </w:rPr>
  </w:style>
  <w:style w:type="paragraph" w:styleId="EnvelopeAddress">
    <w:name w:val="envelope address"/>
    <w:basedOn w:val="Normal"/>
    <w:uiPriority w:val="99"/>
    <w:semiHidden/>
    <w:unhideWhenUsed/>
    <w:rsid w:val="00664EBB"/>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paragraph" w:styleId="Closing">
    <w:name w:val="Closing"/>
    <w:basedOn w:val="Normal"/>
    <w:link w:val="ClosingChar"/>
    <w:uiPriority w:val="99"/>
    <w:semiHidden/>
    <w:unhideWhenUsed/>
    <w:rsid w:val="00664EBB"/>
    <w:pPr>
      <w:spacing w:after="0" w:line="240" w:lineRule="auto"/>
      <w:ind w:left="4252"/>
    </w:pPr>
  </w:style>
  <w:style w:type="character" w:customStyle="1" w:styleId="ClosingChar">
    <w:name w:val="Closing Char"/>
    <w:basedOn w:val="DefaultParagraphFont"/>
    <w:link w:val="Closing"/>
    <w:uiPriority w:val="99"/>
    <w:semiHidden/>
    <w:rsid w:val="00664EBB"/>
    <w:rPr>
      <w:rFonts w:ascii="Verdana" w:eastAsia="Times New Roman" w:hAnsi="Verdana" w:cs="Times New Roman"/>
      <w:sz w:val="20"/>
      <w:szCs w:val="24"/>
      <w:lang w:eastAsia="nl-BE"/>
    </w:rPr>
  </w:style>
  <w:style w:type="paragraph" w:styleId="EnvelopeReturn">
    <w:name w:val="envelope return"/>
    <w:basedOn w:val="Normal"/>
    <w:uiPriority w:val="99"/>
    <w:semiHidden/>
    <w:unhideWhenUsed/>
    <w:rsid w:val="00664EBB"/>
    <w:pPr>
      <w:spacing w:after="0" w:line="240" w:lineRule="auto"/>
    </w:pPr>
    <w:rPr>
      <w:rFonts w:asciiTheme="majorHAnsi" w:eastAsiaTheme="majorEastAsia" w:hAnsiTheme="majorHAnsi" w:cstheme="majorBidi"/>
      <w:szCs w:val="20"/>
    </w:rPr>
  </w:style>
  <w:style w:type="paragraph" w:styleId="MessageHeader">
    <w:name w:val="Message Header"/>
    <w:basedOn w:val="Normal"/>
    <w:link w:val="MessageHeaderChar"/>
    <w:uiPriority w:val="99"/>
    <w:semiHidden/>
    <w:unhideWhenUsed/>
    <w:rsid w:val="00664EB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664EBB"/>
    <w:rPr>
      <w:rFonts w:asciiTheme="majorHAnsi" w:eastAsiaTheme="majorEastAsia" w:hAnsiTheme="majorHAnsi" w:cstheme="majorBidi"/>
      <w:sz w:val="24"/>
      <w:szCs w:val="24"/>
      <w:shd w:val="pct20" w:color="auto" w:fill="auto"/>
      <w:lang w:eastAsia="nl-BE"/>
    </w:rPr>
  </w:style>
  <w:style w:type="paragraph" w:styleId="Bibliography">
    <w:name w:val="Bibliography"/>
    <w:basedOn w:val="Normal"/>
    <w:next w:val="Normal"/>
    <w:uiPriority w:val="37"/>
    <w:semiHidden/>
    <w:unhideWhenUsed/>
    <w:rsid w:val="00664EBB"/>
  </w:style>
  <w:style w:type="paragraph" w:styleId="Caption">
    <w:name w:val="caption"/>
    <w:basedOn w:val="Normal"/>
    <w:next w:val="Normal"/>
    <w:uiPriority w:val="35"/>
    <w:semiHidden/>
    <w:unhideWhenUsed/>
    <w:qFormat/>
    <w:rsid w:val="00435E2E"/>
    <w:pPr>
      <w:spacing w:line="240" w:lineRule="auto"/>
    </w:pPr>
    <w:rPr>
      <w:b/>
      <w:bCs/>
      <w:smallCaps/>
      <w:color w:val="595959" w:themeColor="text1" w:themeTint="A6"/>
    </w:rPr>
  </w:style>
  <w:style w:type="paragraph" w:styleId="BlockText">
    <w:name w:val="Block Text"/>
    <w:basedOn w:val="Normal"/>
    <w:uiPriority w:val="99"/>
    <w:semiHidden/>
    <w:unhideWhenUsed/>
    <w:rsid w:val="00664EBB"/>
    <w:pPr>
      <w:pBdr>
        <w:top w:val="single" w:sz="2" w:space="10" w:color="00A0AE" w:themeColor="accent1"/>
        <w:left w:val="single" w:sz="2" w:space="10" w:color="00A0AE" w:themeColor="accent1"/>
        <w:bottom w:val="single" w:sz="2" w:space="10" w:color="00A0AE" w:themeColor="accent1"/>
        <w:right w:val="single" w:sz="2" w:space="10" w:color="00A0AE" w:themeColor="accent1"/>
      </w:pBdr>
      <w:ind w:left="1152" w:right="1152"/>
    </w:pPr>
    <w:rPr>
      <w:i/>
      <w:iCs/>
      <w:color w:val="00A0AE" w:themeColor="accent1"/>
    </w:rPr>
  </w:style>
  <w:style w:type="paragraph" w:styleId="TableofAuthorities">
    <w:name w:val="table of authorities"/>
    <w:basedOn w:val="Normal"/>
    <w:next w:val="Normal"/>
    <w:uiPriority w:val="99"/>
    <w:semiHidden/>
    <w:unhideWhenUsed/>
    <w:rsid w:val="00664EBB"/>
    <w:pPr>
      <w:spacing w:after="0"/>
      <w:ind w:left="200" w:hanging="200"/>
    </w:pPr>
  </w:style>
  <w:style w:type="paragraph" w:styleId="Date">
    <w:name w:val="Date"/>
    <w:basedOn w:val="Normal"/>
    <w:next w:val="Normal"/>
    <w:link w:val="DateChar"/>
    <w:uiPriority w:val="99"/>
    <w:semiHidden/>
    <w:unhideWhenUsed/>
    <w:rsid w:val="00664EBB"/>
  </w:style>
  <w:style w:type="character" w:customStyle="1" w:styleId="DateChar">
    <w:name w:val="Date Char"/>
    <w:basedOn w:val="DefaultParagraphFont"/>
    <w:link w:val="Date"/>
    <w:uiPriority w:val="99"/>
    <w:semiHidden/>
    <w:rsid w:val="00664EBB"/>
    <w:rPr>
      <w:rFonts w:ascii="Verdana" w:eastAsia="Times New Roman" w:hAnsi="Verdana" w:cs="Times New Roman"/>
      <w:sz w:val="20"/>
      <w:szCs w:val="24"/>
      <w:lang w:eastAsia="nl-BE"/>
    </w:rPr>
  </w:style>
  <w:style w:type="paragraph" w:styleId="DocumentMap">
    <w:name w:val="Document Map"/>
    <w:basedOn w:val="Normal"/>
    <w:link w:val="DocumentMapChar"/>
    <w:uiPriority w:val="99"/>
    <w:semiHidden/>
    <w:unhideWhenUsed/>
    <w:rsid w:val="00664EB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64EBB"/>
    <w:rPr>
      <w:rFonts w:ascii="Segoe UI" w:eastAsia="Times New Roman" w:hAnsi="Segoe UI" w:cs="Segoe UI"/>
      <w:sz w:val="16"/>
      <w:szCs w:val="16"/>
      <w:lang w:eastAsia="nl-BE"/>
    </w:rPr>
  </w:style>
  <w:style w:type="paragraph" w:styleId="IntenseQuote">
    <w:name w:val="Intense Quote"/>
    <w:basedOn w:val="Normal"/>
    <w:next w:val="Normal"/>
    <w:link w:val="IntenseQuoteChar"/>
    <w:uiPriority w:val="30"/>
    <w:qFormat/>
    <w:rsid w:val="00435E2E"/>
    <w:pPr>
      <w:spacing w:before="160" w:after="160" w:line="264" w:lineRule="auto"/>
      <w:ind w:left="720" w:right="720"/>
      <w:jc w:val="center"/>
    </w:pPr>
    <w:rPr>
      <w:rFonts w:asciiTheme="majorHAnsi" w:eastAsiaTheme="majorEastAsia" w:hAnsiTheme="majorHAnsi" w:cstheme="majorBidi"/>
      <w:i/>
      <w:iCs/>
      <w:color w:val="F8A37F" w:themeColor="accent6"/>
      <w:sz w:val="32"/>
      <w:szCs w:val="32"/>
    </w:rPr>
  </w:style>
  <w:style w:type="character" w:customStyle="1" w:styleId="IntenseQuoteChar">
    <w:name w:val="Intense Quote Char"/>
    <w:basedOn w:val="DefaultParagraphFont"/>
    <w:link w:val="IntenseQuote"/>
    <w:uiPriority w:val="30"/>
    <w:rsid w:val="00435E2E"/>
    <w:rPr>
      <w:rFonts w:asciiTheme="majorHAnsi" w:eastAsiaTheme="majorEastAsia" w:hAnsiTheme="majorHAnsi" w:cstheme="majorBidi"/>
      <w:i/>
      <w:iCs/>
      <w:color w:val="F8A37F" w:themeColor="accent6"/>
      <w:sz w:val="32"/>
      <w:szCs w:val="32"/>
    </w:rPr>
  </w:style>
  <w:style w:type="paragraph" w:styleId="EndnoteText">
    <w:name w:val="endnote text"/>
    <w:basedOn w:val="Normal"/>
    <w:link w:val="EndnoteTextChar"/>
    <w:uiPriority w:val="99"/>
    <w:semiHidden/>
    <w:unhideWhenUsed/>
    <w:rsid w:val="00664EBB"/>
    <w:pPr>
      <w:spacing w:after="0" w:line="240" w:lineRule="auto"/>
    </w:pPr>
    <w:rPr>
      <w:szCs w:val="20"/>
    </w:rPr>
  </w:style>
  <w:style w:type="character" w:customStyle="1" w:styleId="EndnoteTextChar">
    <w:name w:val="Endnote Text Char"/>
    <w:basedOn w:val="DefaultParagraphFont"/>
    <w:link w:val="EndnoteText"/>
    <w:uiPriority w:val="99"/>
    <w:semiHidden/>
    <w:rsid w:val="00664EBB"/>
    <w:rPr>
      <w:rFonts w:ascii="Verdana" w:eastAsia="Times New Roman" w:hAnsi="Verdana" w:cs="Times New Roman"/>
      <w:sz w:val="20"/>
      <w:szCs w:val="20"/>
      <w:lang w:eastAsia="nl-BE"/>
    </w:rPr>
  </w:style>
  <w:style w:type="paragraph" w:styleId="E-mailSignature">
    <w:name w:val="E-mail Signature"/>
    <w:basedOn w:val="Normal"/>
    <w:link w:val="E-mailSignatureChar"/>
    <w:uiPriority w:val="99"/>
    <w:semiHidden/>
    <w:unhideWhenUsed/>
    <w:rsid w:val="00664EBB"/>
    <w:pPr>
      <w:spacing w:after="0" w:line="240" w:lineRule="auto"/>
    </w:pPr>
  </w:style>
  <w:style w:type="character" w:customStyle="1" w:styleId="E-mailSignatureChar">
    <w:name w:val="E-mail Signature Char"/>
    <w:basedOn w:val="DefaultParagraphFont"/>
    <w:link w:val="E-mailSignature"/>
    <w:uiPriority w:val="99"/>
    <w:semiHidden/>
    <w:rsid w:val="00664EBB"/>
    <w:rPr>
      <w:rFonts w:ascii="Verdana" w:eastAsia="Times New Roman" w:hAnsi="Verdana" w:cs="Times New Roman"/>
      <w:sz w:val="20"/>
      <w:szCs w:val="24"/>
      <w:lang w:eastAsia="nl-BE"/>
    </w:rPr>
  </w:style>
  <w:style w:type="paragraph" w:styleId="Signature">
    <w:name w:val="Signature"/>
    <w:basedOn w:val="Normal"/>
    <w:link w:val="SignatureChar"/>
    <w:uiPriority w:val="99"/>
    <w:semiHidden/>
    <w:unhideWhenUsed/>
    <w:rsid w:val="00664EBB"/>
    <w:pPr>
      <w:spacing w:after="0" w:line="240" w:lineRule="auto"/>
      <w:ind w:left="4252"/>
    </w:pPr>
  </w:style>
  <w:style w:type="character" w:customStyle="1" w:styleId="SignatureChar">
    <w:name w:val="Signature Char"/>
    <w:basedOn w:val="DefaultParagraphFont"/>
    <w:link w:val="Signature"/>
    <w:uiPriority w:val="99"/>
    <w:semiHidden/>
    <w:rsid w:val="00664EBB"/>
    <w:rPr>
      <w:rFonts w:ascii="Verdana" w:eastAsia="Times New Roman" w:hAnsi="Verdana" w:cs="Times New Roman"/>
      <w:sz w:val="20"/>
      <w:szCs w:val="24"/>
      <w:lang w:eastAsia="nl-BE"/>
    </w:rPr>
  </w:style>
  <w:style w:type="paragraph" w:styleId="HTMLPreformatted">
    <w:name w:val="HTML Preformatted"/>
    <w:basedOn w:val="Normal"/>
    <w:link w:val="HTMLPreformattedChar"/>
    <w:uiPriority w:val="99"/>
    <w:semiHidden/>
    <w:unhideWhenUsed/>
    <w:rsid w:val="00664EB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64EBB"/>
    <w:rPr>
      <w:rFonts w:ascii="Consolas" w:eastAsia="Times New Roman" w:hAnsi="Consolas" w:cs="Times New Roman"/>
      <w:sz w:val="20"/>
      <w:szCs w:val="20"/>
      <w:lang w:eastAsia="nl-BE"/>
    </w:rPr>
  </w:style>
  <w:style w:type="paragraph" w:styleId="HTMLAddress">
    <w:name w:val="HTML Address"/>
    <w:basedOn w:val="Normal"/>
    <w:link w:val="HTMLAddressChar"/>
    <w:uiPriority w:val="99"/>
    <w:semiHidden/>
    <w:unhideWhenUsed/>
    <w:rsid w:val="00664EBB"/>
    <w:pPr>
      <w:spacing w:after="0" w:line="240" w:lineRule="auto"/>
    </w:pPr>
    <w:rPr>
      <w:i/>
      <w:iCs/>
    </w:rPr>
  </w:style>
  <w:style w:type="character" w:customStyle="1" w:styleId="HTMLAddressChar">
    <w:name w:val="HTML Address Char"/>
    <w:basedOn w:val="DefaultParagraphFont"/>
    <w:link w:val="HTMLAddress"/>
    <w:uiPriority w:val="99"/>
    <w:semiHidden/>
    <w:rsid w:val="00664EBB"/>
    <w:rPr>
      <w:rFonts w:ascii="Verdana" w:eastAsia="Times New Roman" w:hAnsi="Verdana" w:cs="Times New Roman"/>
      <w:i/>
      <w:iCs/>
      <w:sz w:val="20"/>
      <w:szCs w:val="24"/>
      <w:lang w:eastAsia="nl-BE"/>
    </w:rPr>
  </w:style>
  <w:style w:type="paragraph" w:styleId="Index6">
    <w:name w:val="index 6"/>
    <w:basedOn w:val="Normal"/>
    <w:next w:val="Normal"/>
    <w:autoRedefine/>
    <w:uiPriority w:val="99"/>
    <w:semiHidden/>
    <w:rsid w:val="00664EBB"/>
    <w:pPr>
      <w:spacing w:after="0" w:line="240" w:lineRule="auto"/>
      <w:ind w:left="1200" w:hanging="200"/>
    </w:pPr>
  </w:style>
  <w:style w:type="paragraph" w:styleId="Index7">
    <w:name w:val="index 7"/>
    <w:basedOn w:val="Normal"/>
    <w:next w:val="Normal"/>
    <w:autoRedefine/>
    <w:uiPriority w:val="99"/>
    <w:semiHidden/>
    <w:rsid w:val="00664EBB"/>
    <w:pPr>
      <w:spacing w:after="0" w:line="240" w:lineRule="auto"/>
      <w:ind w:left="1400" w:hanging="200"/>
    </w:pPr>
  </w:style>
  <w:style w:type="paragraph" w:styleId="Index8">
    <w:name w:val="index 8"/>
    <w:basedOn w:val="Normal"/>
    <w:next w:val="Normal"/>
    <w:autoRedefine/>
    <w:uiPriority w:val="99"/>
    <w:semiHidden/>
    <w:rsid w:val="00664EBB"/>
    <w:pPr>
      <w:spacing w:after="0" w:line="240" w:lineRule="auto"/>
      <w:ind w:left="1600" w:hanging="200"/>
    </w:pPr>
  </w:style>
  <w:style w:type="paragraph" w:styleId="Index9">
    <w:name w:val="index 9"/>
    <w:basedOn w:val="Normal"/>
    <w:next w:val="Normal"/>
    <w:autoRedefine/>
    <w:uiPriority w:val="99"/>
    <w:semiHidden/>
    <w:rsid w:val="00664EBB"/>
    <w:pPr>
      <w:spacing w:after="0" w:line="240" w:lineRule="auto"/>
      <w:ind w:left="1800" w:hanging="200"/>
    </w:pPr>
  </w:style>
  <w:style w:type="paragraph" w:styleId="TOC5">
    <w:name w:val="toc 5"/>
    <w:basedOn w:val="Normal"/>
    <w:next w:val="Normal"/>
    <w:autoRedefine/>
    <w:uiPriority w:val="39"/>
    <w:semiHidden/>
    <w:rsid w:val="00664EBB"/>
    <w:pPr>
      <w:spacing w:after="100"/>
      <w:ind w:left="800"/>
    </w:pPr>
  </w:style>
  <w:style w:type="paragraph" w:styleId="TOC6">
    <w:name w:val="toc 6"/>
    <w:basedOn w:val="Normal"/>
    <w:next w:val="Normal"/>
    <w:autoRedefine/>
    <w:uiPriority w:val="39"/>
    <w:semiHidden/>
    <w:rsid w:val="00664EBB"/>
    <w:pPr>
      <w:spacing w:after="100"/>
      <w:ind w:left="1000"/>
    </w:pPr>
  </w:style>
  <w:style w:type="paragraph" w:styleId="TOC7">
    <w:name w:val="toc 7"/>
    <w:basedOn w:val="Normal"/>
    <w:next w:val="Normal"/>
    <w:autoRedefine/>
    <w:uiPriority w:val="39"/>
    <w:semiHidden/>
    <w:rsid w:val="00664EBB"/>
    <w:pPr>
      <w:spacing w:after="100"/>
      <w:ind w:left="1200"/>
    </w:pPr>
  </w:style>
  <w:style w:type="paragraph" w:styleId="TOC8">
    <w:name w:val="toc 8"/>
    <w:basedOn w:val="Normal"/>
    <w:next w:val="Normal"/>
    <w:autoRedefine/>
    <w:uiPriority w:val="39"/>
    <w:semiHidden/>
    <w:rsid w:val="00664EBB"/>
    <w:pPr>
      <w:spacing w:after="100"/>
      <w:ind w:left="1400"/>
    </w:pPr>
  </w:style>
  <w:style w:type="paragraph" w:styleId="TOC9">
    <w:name w:val="toc 9"/>
    <w:basedOn w:val="Normal"/>
    <w:next w:val="Normal"/>
    <w:autoRedefine/>
    <w:uiPriority w:val="39"/>
    <w:semiHidden/>
    <w:rsid w:val="00664EBB"/>
    <w:pPr>
      <w:spacing w:after="100"/>
      <w:ind w:left="1600"/>
    </w:pPr>
  </w:style>
  <w:style w:type="character" w:customStyle="1" w:styleId="Heading5Char">
    <w:name w:val="Heading 5 Char"/>
    <w:basedOn w:val="DefaultParagraphFont"/>
    <w:link w:val="Heading5"/>
    <w:uiPriority w:val="9"/>
    <w:semiHidden/>
    <w:rsid w:val="00435E2E"/>
    <w:rPr>
      <w:rFonts w:asciiTheme="majorHAnsi" w:eastAsiaTheme="majorEastAsia" w:hAnsiTheme="majorHAnsi" w:cstheme="majorBidi"/>
      <w:i/>
      <w:iCs/>
      <w:color w:val="F8A37F" w:themeColor="accent6"/>
      <w:sz w:val="22"/>
      <w:szCs w:val="22"/>
    </w:rPr>
  </w:style>
  <w:style w:type="character" w:customStyle="1" w:styleId="Heading6Char">
    <w:name w:val="Heading 6 Char"/>
    <w:basedOn w:val="DefaultParagraphFont"/>
    <w:link w:val="Heading6"/>
    <w:uiPriority w:val="9"/>
    <w:semiHidden/>
    <w:rsid w:val="00435E2E"/>
    <w:rPr>
      <w:rFonts w:asciiTheme="majorHAnsi" w:eastAsiaTheme="majorEastAsia" w:hAnsiTheme="majorHAnsi" w:cstheme="majorBidi"/>
      <w:color w:val="F8A37F" w:themeColor="accent6"/>
    </w:rPr>
  </w:style>
  <w:style w:type="character" w:customStyle="1" w:styleId="Heading7Char">
    <w:name w:val="Heading 7 Char"/>
    <w:basedOn w:val="DefaultParagraphFont"/>
    <w:link w:val="Heading7"/>
    <w:uiPriority w:val="9"/>
    <w:semiHidden/>
    <w:rsid w:val="00435E2E"/>
    <w:rPr>
      <w:rFonts w:asciiTheme="majorHAnsi" w:eastAsiaTheme="majorEastAsia" w:hAnsiTheme="majorHAnsi" w:cstheme="majorBidi"/>
      <w:b/>
      <w:bCs/>
      <w:color w:val="F8A37F" w:themeColor="accent6"/>
    </w:rPr>
  </w:style>
  <w:style w:type="character" w:customStyle="1" w:styleId="Heading8Char">
    <w:name w:val="Heading 8 Char"/>
    <w:basedOn w:val="DefaultParagraphFont"/>
    <w:link w:val="Heading8"/>
    <w:uiPriority w:val="9"/>
    <w:semiHidden/>
    <w:rsid w:val="00435E2E"/>
    <w:rPr>
      <w:rFonts w:asciiTheme="majorHAnsi" w:eastAsiaTheme="majorEastAsia" w:hAnsiTheme="majorHAnsi" w:cstheme="majorBidi"/>
      <w:b/>
      <w:bCs/>
      <w:i/>
      <w:iCs/>
      <w:color w:val="F8A37F" w:themeColor="accent6"/>
      <w:sz w:val="20"/>
      <w:szCs w:val="20"/>
    </w:rPr>
  </w:style>
  <w:style w:type="character" w:customStyle="1" w:styleId="Heading9Char">
    <w:name w:val="Heading 9 Char"/>
    <w:basedOn w:val="DefaultParagraphFont"/>
    <w:link w:val="Heading9"/>
    <w:uiPriority w:val="9"/>
    <w:semiHidden/>
    <w:rsid w:val="00435E2E"/>
    <w:rPr>
      <w:rFonts w:asciiTheme="majorHAnsi" w:eastAsiaTheme="majorEastAsia" w:hAnsiTheme="majorHAnsi" w:cstheme="majorBidi"/>
      <w:i/>
      <w:iCs/>
      <w:color w:val="F8A37F" w:themeColor="accent6"/>
      <w:sz w:val="20"/>
      <w:szCs w:val="20"/>
    </w:rPr>
  </w:style>
  <w:style w:type="paragraph" w:styleId="TOAHeading">
    <w:name w:val="toa heading"/>
    <w:basedOn w:val="Normal"/>
    <w:next w:val="Normal"/>
    <w:uiPriority w:val="99"/>
    <w:semiHidden/>
    <w:unhideWhenUsed/>
    <w:rsid w:val="00664EBB"/>
    <w:pPr>
      <w:spacing w:before="120"/>
    </w:pPr>
    <w:rPr>
      <w:rFonts w:asciiTheme="majorHAnsi" w:eastAsiaTheme="majorEastAsia" w:hAnsiTheme="majorHAnsi" w:cstheme="majorBidi"/>
      <w:b/>
      <w:bCs/>
      <w:sz w:val="24"/>
    </w:rPr>
  </w:style>
  <w:style w:type="paragraph" w:styleId="List">
    <w:name w:val="List"/>
    <w:basedOn w:val="Normal"/>
    <w:uiPriority w:val="99"/>
    <w:semiHidden/>
    <w:unhideWhenUsed/>
    <w:rsid w:val="00664EBB"/>
    <w:pPr>
      <w:ind w:left="283" w:hanging="283"/>
      <w:contextualSpacing/>
    </w:pPr>
  </w:style>
  <w:style w:type="paragraph" w:styleId="List2">
    <w:name w:val="List 2"/>
    <w:basedOn w:val="Normal"/>
    <w:uiPriority w:val="99"/>
    <w:semiHidden/>
    <w:unhideWhenUsed/>
    <w:rsid w:val="00664EBB"/>
    <w:pPr>
      <w:ind w:left="566" w:hanging="283"/>
      <w:contextualSpacing/>
    </w:pPr>
  </w:style>
  <w:style w:type="paragraph" w:styleId="List3">
    <w:name w:val="List 3"/>
    <w:basedOn w:val="Normal"/>
    <w:uiPriority w:val="99"/>
    <w:semiHidden/>
    <w:unhideWhenUsed/>
    <w:rsid w:val="00664EBB"/>
    <w:pPr>
      <w:ind w:left="849" w:hanging="283"/>
      <w:contextualSpacing/>
    </w:pPr>
  </w:style>
  <w:style w:type="paragraph" w:styleId="List4">
    <w:name w:val="List 4"/>
    <w:basedOn w:val="Normal"/>
    <w:uiPriority w:val="99"/>
    <w:semiHidden/>
    <w:unhideWhenUsed/>
    <w:rsid w:val="00664EBB"/>
    <w:pPr>
      <w:ind w:left="1132" w:hanging="283"/>
      <w:contextualSpacing/>
    </w:pPr>
  </w:style>
  <w:style w:type="paragraph" w:styleId="List5">
    <w:name w:val="List 5"/>
    <w:basedOn w:val="Normal"/>
    <w:uiPriority w:val="99"/>
    <w:semiHidden/>
    <w:unhideWhenUsed/>
    <w:rsid w:val="00664EBB"/>
    <w:pPr>
      <w:ind w:left="1415" w:hanging="283"/>
      <w:contextualSpacing/>
    </w:pPr>
  </w:style>
  <w:style w:type="paragraph" w:styleId="TableofFigures">
    <w:name w:val="table of figures"/>
    <w:basedOn w:val="Normal"/>
    <w:next w:val="Normal"/>
    <w:uiPriority w:val="99"/>
    <w:semiHidden/>
    <w:unhideWhenUsed/>
    <w:rsid w:val="00664EBB"/>
    <w:pPr>
      <w:spacing w:after="0"/>
    </w:pPr>
  </w:style>
  <w:style w:type="paragraph" w:styleId="ListBullet">
    <w:name w:val="List Bullet"/>
    <w:basedOn w:val="Normal"/>
    <w:uiPriority w:val="99"/>
    <w:semiHidden/>
    <w:unhideWhenUsed/>
    <w:rsid w:val="00664EBB"/>
    <w:pPr>
      <w:numPr>
        <w:numId w:val="13"/>
      </w:numPr>
      <w:contextualSpacing/>
    </w:pPr>
  </w:style>
  <w:style w:type="paragraph" w:styleId="ListBullet2">
    <w:name w:val="List Bullet 2"/>
    <w:basedOn w:val="Normal"/>
    <w:uiPriority w:val="99"/>
    <w:semiHidden/>
    <w:unhideWhenUsed/>
    <w:rsid w:val="00664EBB"/>
    <w:pPr>
      <w:numPr>
        <w:numId w:val="14"/>
      </w:numPr>
      <w:contextualSpacing/>
    </w:pPr>
  </w:style>
  <w:style w:type="paragraph" w:styleId="ListBullet3">
    <w:name w:val="List Bullet 3"/>
    <w:basedOn w:val="Normal"/>
    <w:uiPriority w:val="99"/>
    <w:semiHidden/>
    <w:unhideWhenUsed/>
    <w:rsid w:val="00664EBB"/>
    <w:pPr>
      <w:numPr>
        <w:numId w:val="15"/>
      </w:numPr>
      <w:contextualSpacing/>
    </w:pPr>
  </w:style>
  <w:style w:type="paragraph" w:styleId="ListBullet4">
    <w:name w:val="List Bullet 4"/>
    <w:basedOn w:val="Normal"/>
    <w:uiPriority w:val="99"/>
    <w:semiHidden/>
    <w:unhideWhenUsed/>
    <w:rsid w:val="00664EBB"/>
    <w:pPr>
      <w:numPr>
        <w:numId w:val="16"/>
      </w:numPr>
      <w:contextualSpacing/>
    </w:pPr>
  </w:style>
  <w:style w:type="paragraph" w:styleId="ListBullet5">
    <w:name w:val="List Bullet 5"/>
    <w:basedOn w:val="Normal"/>
    <w:uiPriority w:val="99"/>
    <w:semiHidden/>
    <w:unhideWhenUsed/>
    <w:rsid w:val="00664EBB"/>
    <w:pPr>
      <w:numPr>
        <w:numId w:val="17"/>
      </w:numPr>
      <w:contextualSpacing/>
    </w:pPr>
  </w:style>
  <w:style w:type="paragraph" w:styleId="ListNumber">
    <w:name w:val="List Number"/>
    <w:basedOn w:val="Normal"/>
    <w:uiPriority w:val="99"/>
    <w:semiHidden/>
    <w:unhideWhenUsed/>
    <w:rsid w:val="00664EBB"/>
    <w:pPr>
      <w:numPr>
        <w:numId w:val="18"/>
      </w:numPr>
      <w:contextualSpacing/>
    </w:pPr>
  </w:style>
  <w:style w:type="paragraph" w:styleId="ListNumber3">
    <w:name w:val="List Number 3"/>
    <w:basedOn w:val="Normal"/>
    <w:uiPriority w:val="99"/>
    <w:semiHidden/>
    <w:unhideWhenUsed/>
    <w:rsid w:val="00664EBB"/>
    <w:pPr>
      <w:numPr>
        <w:numId w:val="19"/>
      </w:numPr>
      <w:contextualSpacing/>
    </w:pPr>
  </w:style>
  <w:style w:type="paragraph" w:styleId="ListNumber4">
    <w:name w:val="List Number 4"/>
    <w:basedOn w:val="Normal"/>
    <w:uiPriority w:val="99"/>
    <w:semiHidden/>
    <w:unhideWhenUsed/>
    <w:rsid w:val="00664EBB"/>
    <w:pPr>
      <w:numPr>
        <w:numId w:val="20"/>
      </w:numPr>
      <w:contextualSpacing/>
    </w:pPr>
  </w:style>
  <w:style w:type="paragraph" w:styleId="ListNumber5">
    <w:name w:val="List Number 5"/>
    <w:basedOn w:val="Normal"/>
    <w:uiPriority w:val="99"/>
    <w:semiHidden/>
    <w:unhideWhenUsed/>
    <w:rsid w:val="00664EBB"/>
    <w:pPr>
      <w:numPr>
        <w:numId w:val="21"/>
      </w:numPr>
      <w:contextualSpacing/>
    </w:pPr>
  </w:style>
  <w:style w:type="paragraph" w:styleId="ListContinue">
    <w:name w:val="List Continue"/>
    <w:basedOn w:val="Normal"/>
    <w:uiPriority w:val="99"/>
    <w:semiHidden/>
    <w:unhideWhenUsed/>
    <w:rsid w:val="00664EBB"/>
    <w:pPr>
      <w:spacing w:after="120"/>
      <w:ind w:left="283"/>
      <w:contextualSpacing/>
    </w:pPr>
  </w:style>
  <w:style w:type="paragraph" w:styleId="ListContinue2">
    <w:name w:val="List Continue 2"/>
    <w:basedOn w:val="Normal"/>
    <w:uiPriority w:val="99"/>
    <w:semiHidden/>
    <w:unhideWhenUsed/>
    <w:rsid w:val="00664EBB"/>
    <w:pPr>
      <w:spacing w:after="120"/>
      <w:ind w:left="566"/>
      <w:contextualSpacing/>
    </w:pPr>
  </w:style>
  <w:style w:type="paragraph" w:styleId="ListContinue3">
    <w:name w:val="List Continue 3"/>
    <w:basedOn w:val="Normal"/>
    <w:uiPriority w:val="99"/>
    <w:semiHidden/>
    <w:unhideWhenUsed/>
    <w:rsid w:val="00664EBB"/>
    <w:pPr>
      <w:spacing w:after="120"/>
      <w:ind w:left="849"/>
      <w:contextualSpacing/>
    </w:pPr>
  </w:style>
  <w:style w:type="paragraph" w:styleId="ListContinue4">
    <w:name w:val="List Continue 4"/>
    <w:basedOn w:val="Normal"/>
    <w:uiPriority w:val="99"/>
    <w:semiHidden/>
    <w:unhideWhenUsed/>
    <w:rsid w:val="00664EBB"/>
    <w:pPr>
      <w:spacing w:after="120"/>
      <w:ind w:left="1132"/>
      <w:contextualSpacing/>
    </w:pPr>
  </w:style>
  <w:style w:type="paragraph" w:styleId="ListContinue5">
    <w:name w:val="List Continue 5"/>
    <w:basedOn w:val="Normal"/>
    <w:uiPriority w:val="99"/>
    <w:semiHidden/>
    <w:unhideWhenUsed/>
    <w:rsid w:val="00664EBB"/>
    <w:pPr>
      <w:spacing w:after="120"/>
      <w:ind w:left="1415"/>
      <w:contextualSpacing/>
    </w:pPr>
  </w:style>
  <w:style w:type="paragraph" w:styleId="MacroText">
    <w:name w:val="macro"/>
    <w:link w:val="MacroTextChar"/>
    <w:uiPriority w:val="99"/>
    <w:semiHidden/>
    <w:unhideWhenUsed/>
    <w:rsid w:val="00664EBB"/>
    <w:pPr>
      <w:tabs>
        <w:tab w:val="left" w:pos="480"/>
        <w:tab w:val="left" w:pos="960"/>
        <w:tab w:val="left" w:pos="1440"/>
        <w:tab w:val="left" w:pos="1920"/>
        <w:tab w:val="left" w:pos="2400"/>
        <w:tab w:val="left" w:pos="2880"/>
        <w:tab w:val="left" w:pos="3360"/>
        <w:tab w:val="left" w:pos="3840"/>
        <w:tab w:val="left" w:pos="4320"/>
      </w:tabs>
      <w:spacing w:before="100" w:beforeAutospacing="1" w:after="0" w:line="276" w:lineRule="auto"/>
    </w:pPr>
    <w:rPr>
      <w:rFonts w:ascii="Consolas" w:eastAsia="Times New Roman" w:hAnsi="Consolas" w:cs="Times New Roman"/>
      <w:sz w:val="20"/>
      <w:szCs w:val="20"/>
      <w:lang w:eastAsia="nl-BE"/>
    </w:rPr>
  </w:style>
  <w:style w:type="character" w:customStyle="1" w:styleId="MacroTextChar">
    <w:name w:val="Macro Text Char"/>
    <w:basedOn w:val="DefaultParagraphFont"/>
    <w:link w:val="MacroText"/>
    <w:uiPriority w:val="99"/>
    <w:semiHidden/>
    <w:rsid w:val="00664EBB"/>
    <w:rPr>
      <w:rFonts w:ascii="Consolas" w:eastAsia="Times New Roman" w:hAnsi="Consolas" w:cs="Times New Roman"/>
      <w:sz w:val="20"/>
      <w:szCs w:val="20"/>
      <w:lang w:eastAsia="nl-BE"/>
    </w:rPr>
  </w:style>
  <w:style w:type="paragraph" w:styleId="NoteHeading">
    <w:name w:val="Note Heading"/>
    <w:basedOn w:val="Normal"/>
    <w:next w:val="Normal"/>
    <w:link w:val="NoteHeadingChar"/>
    <w:uiPriority w:val="99"/>
    <w:semiHidden/>
    <w:unhideWhenUsed/>
    <w:rsid w:val="00664EBB"/>
    <w:pPr>
      <w:spacing w:after="0" w:line="240" w:lineRule="auto"/>
    </w:pPr>
  </w:style>
  <w:style w:type="character" w:customStyle="1" w:styleId="NoteHeadingChar">
    <w:name w:val="Note Heading Char"/>
    <w:basedOn w:val="DefaultParagraphFont"/>
    <w:link w:val="NoteHeading"/>
    <w:uiPriority w:val="99"/>
    <w:semiHidden/>
    <w:rsid w:val="00664EBB"/>
    <w:rPr>
      <w:rFonts w:ascii="Verdana" w:eastAsia="Times New Roman" w:hAnsi="Verdana" w:cs="Times New Roman"/>
      <w:sz w:val="20"/>
      <w:szCs w:val="24"/>
      <w:lang w:eastAsia="nl-BE"/>
    </w:rPr>
  </w:style>
  <w:style w:type="paragraph" w:styleId="Subtitle">
    <w:name w:val="Subtitle"/>
    <w:basedOn w:val="Normal"/>
    <w:next w:val="Normal"/>
    <w:link w:val="SubtitleChar"/>
    <w:uiPriority w:val="11"/>
    <w:qFormat/>
    <w:rsid w:val="00435E2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5E2E"/>
    <w:rPr>
      <w:rFonts w:asciiTheme="majorHAnsi" w:eastAsiaTheme="majorEastAsia" w:hAnsiTheme="majorHAnsi" w:cstheme="majorBidi"/>
      <w:sz w:val="30"/>
      <w:szCs w:val="30"/>
    </w:rPr>
  </w:style>
  <w:style w:type="paragraph" w:styleId="CommentText">
    <w:name w:val="annotation text"/>
    <w:basedOn w:val="Normal"/>
    <w:link w:val="CommentTextChar"/>
    <w:uiPriority w:val="99"/>
    <w:semiHidden/>
    <w:unhideWhenUsed/>
    <w:rsid w:val="00664EBB"/>
    <w:pPr>
      <w:spacing w:line="240" w:lineRule="auto"/>
    </w:pPr>
    <w:rPr>
      <w:szCs w:val="20"/>
    </w:rPr>
  </w:style>
  <w:style w:type="character" w:customStyle="1" w:styleId="CommentTextChar">
    <w:name w:val="Comment Text Char"/>
    <w:basedOn w:val="DefaultParagraphFont"/>
    <w:link w:val="CommentText"/>
    <w:uiPriority w:val="99"/>
    <w:semiHidden/>
    <w:rsid w:val="00664EBB"/>
    <w:rPr>
      <w:rFonts w:ascii="Verdana" w:eastAsia="Times New Roman" w:hAnsi="Verdana"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664EBB"/>
    <w:rPr>
      <w:b/>
      <w:bCs/>
    </w:rPr>
  </w:style>
  <w:style w:type="character" w:customStyle="1" w:styleId="CommentSubjectChar">
    <w:name w:val="Comment Subject Char"/>
    <w:basedOn w:val="CommentTextChar"/>
    <w:link w:val="CommentSubject"/>
    <w:uiPriority w:val="99"/>
    <w:semiHidden/>
    <w:rsid w:val="00664EBB"/>
    <w:rPr>
      <w:rFonts w:ascii="Verdana" w:eastAsia="Times New Roman" w:hAnsi="Verdana" w:cs="Times New Roman"/>
      <w:b/>
      <w:bCs/>
      <w:sz w:val="20"/>
      <w:szCs w:val="20"/>
      <w:lang w:eastAsia="nl-BE"/>
    </w:rPr>
  </w:style>
  <w:style w:type="paragraph" w:styleId="BodyText">
    <w:name w:val="Body Text"/>
    <w:basedOn w:val="Normal"/>
    <w:link w:val="BodyTextChar"/>
    <w:uiPriority w:val="99"/>
    <w:semiHidden/>
    <w:unhideWhenUsed/>
    <w:rsid w:val="00664EBB"/>
    <w:pPr>
      <w:spacing w:after="120"/>
    </w:pPr>
  </w:style>
  <w:style w:type="character" w:customStyle="1" w:styleId="BodyTextChar">
    <w:name w:val="Body Text Char"/>
    <w:basedOn w:val="DefaultParagraphFont"/>
    <w:link w:val="BodyText"/>
    <w:uiPriority w:val="99"/>
    <w:semiHidden/>
    <w:rsid w:val="00664EBB"/>
    <w:rPr>
      <w:rFonts w:ascii="Verdana" w:eastAsia="Times New Roman" w:hAnsi="Verdana" w:cs="Times New Roman"/>
      <w:sz w:val="20"/>
      <w:szCs w:val="24"/>
      <w:lang w:eastAsia="nl-BE"/>
    </w:rPr>
  </w:style>
  <w:style w:type="paragraph" w:styleId="BodyText2">
    <w:name w:val="Body Text 2"/>
    <w:basedOn w:val="Normal"/>
    <w:link w:val="BodyText2Char"/>
    <w:uiPriority w:val="99"/>
    <w:semiHidden/>
    <w:unhideWhenUsed/>
    <w:rsid w:val="00664EBB"/>
    <w:pPr>
      <w:spacing w:after="120" w:line="480" w:lineRule="auto"/>
    </w:pPr>
  </w:style>
  <w:style w:type="character" w:customStyle="1" w:styleId="BodyText2Char">
    <w:name w:val="Body Text 2 Char"/>
    <w:basedOn w:val="DefaultParagraphFont"/>
    <w:link w:val="BodyText2"/>
    <w:uiPriority w:val="99"/>
    <w:semiHidden/>
    <w:rsid w:val="00664EBB"/>
    <w:rPr>
      <w:rFonts w:ascii="Verdana" w:eastAsia="Times New Roman" w:hAnsi="Verdana" w:cs="Times New Roman"/>
      <w:sz w:val="20"/>
      <w:szCs w:val="24"/>
      <w:lang w:eastAsia="nl-BE"/>
    </w:rPr>
  </w:style>
  <w:style w:type="paragraph" w:styleId="BodyText3">
    <w:name w:val="Body Text 3"/>
    <w:basedOn w:val="Normal"/>
    <w:link w:val="BodyText3Char"/>
    <w:uiPriority w:val="99"/>
    <w:semiHidden/>
    <w:unhideWhenUsed/>
    <w:rsid w:val="00664EBB"/>
    <w:pPr>
      <w:spacing w:after="120"/>
    </w:pPr>
    <w:rPr>
      <w:sz w:val="16"/>
      <w:szCs w:val="16"/>
    </w:rPr>
  </w:style>
  <w:style w:type="character" w:customStyle="1" w:styleId="BodyText3Char">
    <w:name w:val="Body Text 3 Char"/>
    <w:basedOn w:val="DefaultParagraphFont"/>
    <w:link w:val="BodyText3"/>
    <w:uiPriority w:val="99"/>
    <w:semiHidden/>
    <w:rsid w:val="00664EBB"/>
    <w:rPr>
      <w:rFonts w:ascii="Verdana" w:eastAsia="Times New Roman" w:hAnsi="Verdana" w:cs="Times New Roman"/>
      <w:sz w:val="16"/>
      <w:szCs w:val="16"/>
      <w:lang w:eastAsia="nl-BE"/>
    </w:rPr>
  </w:style>
  <w:style w:type="paragraph" w:styleId="BodyTextFirstIndent">
    <w:name w:val="Body Text First Indent"/>
    <w:basedOn w:val="BodyText"/>
    <w:link w:val="BodyTextFirstIndentChar"/>
    <w:uiPriority w:val="99"/>
    <w:semiHidden/>
    <w:unhideWhenUsed/>
    <w:rsid w:val="00664EBB"/>
    <w:pPr>
      <w:spacing w:after="200"/>
      <w:ind w:firstLine="360"/>
    </w:pPr>
  </w:style>
  <w:style w:type="character" w:customStyle="1" w:styleId="BodyTextFirstIndentChar">
    <w:name w:val="Body Text First Indent Char"/>
    <w:basedOn w:val="BodyTextChar"/>
    <w:link w:val="BodyTextFirstIndent"/>
    <w:uiPriority w:val="99"/>
    <w:semiHidden/>
    <w:rsid w:val="00664EBB"/>
    <w:rPr>
      <w:rFonts w:ascii="Verdana" w:eastAsia="Times New Roman" w:hAnsi="Verdana" w:cs="Times New Roman"/>
      <w:sz w:val="20"/>
      <w:szCs w:val="24"/>
      <w:lang w:eastAsia="nl-BE"/>
    </w:rPr>
  </w:style>
  <w:style w:type="paragraph" w:styleId="BodyTextIndent">
    <w:name w:val="Body Text Indent"/>
    <w:basedOn w:val="Normal"/>
    <w:link w:val="BodyTextIndentChar"/>
    <w:uiPriority w:val="99"/>
    <w:semiHidden/>
    <w:unhideWhenUsed/>
    <w:rsid w:val="00664EBB"/>
    <w:pPr>
      <w:spacing w:after="120"/>
      <w:ind w:left="283"/>
    </w:pPr>
  </w:style>
  <w:style w:type="character" w:customStyle="1" w:styleId="BodyTextIndentChar">
    <w:name w:val="Body Text Indent Char"/>
    <w:basedOn w:val="DefaultParagraphFont"/>
    <w:link w:val="BodyTextIndent"/>
    <w:uiPriority w:val="99"/>
    <w:semiHidden/>
    <w:rsid w:val="00664EBB"/>
    <w:rPr>
      <w:rFonts w:ascii="Verdana" w:eastAsia="Times New Roman" w:hAnsi="Verdana" w:cs="Times New Roman"/>
      <w:sz w:val="20"/>
      <w:szCs w:val="24"/>
      <w:lang w:eastAsia="nl-BE"/>
    </w:rPr>
  </w:style>
  <w:style w:type="paragraph" w:styleId="BodyTextFirstIndent2">
    <w:name w:val="Body Text First Indent 2"/>
    <w:basedOn w:val="BodyTextIndent"/>
    <w:link w:val="BodyTextFirstIndent2Char"/>
    <w:uiPriority w:val="99"/>
    <w:semiHidden/>
    <w:unhideWhenUsed/>
    <w:rsid w:val="00664EBB"/>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664EBB"/>
    <w:rPr>
      <w:rFonts w:ascii="Verdana" w:eastAsia="Times New Roman" w:hAnsi="Verdana" w:cs="Times New Roman"/>
      <w:sz w:val="20"/>
      <w:szCs w:val="24"/>
      <w:lang w:eastAsia="nl-BE"/>
    </w:rPr>
  </w:style>
  <w:style w:type="paragraph" w:styleId="BodyTextIndent2">
    <w:name w:val="Body Text Indent 2"/>
    <w:basedOn w:val="Normal"/>
    <w:link w:val="BodyTextIndent2Char"/>
    <w:uiPriority w:val="99"/>
    <w:semiHidden/>
    <w:unhideWhenUsed/>
    <w:rsid w:val="00664EBB"/>
    <w:pPr>
      <w:spacing w:after="120" w:line="480" w:lineRule="auto"/>
      <w:ind w:left="283"/>
    </w:pPr>
  </w:style>
  <w:style w:type="character" w:customStyle="1" w:styleId="BodyTextIndent2Char">
    <w:name w:val="Body Text Indent 2 Char"/>
    <w:basedOn w:val="DefaultParagraphFont"/>
    <w:link w:val="BodyTextIndent2"/>
    <w:uiPriority w:val="99"/>
    <w:semiHidden/>
    <w:rsid w:val="00664EBB"/>
    <w:rPr>
      <w:rFonts w:ascii="Verdana" w:eastAsia="Times New Roman" w:hAnsi="Verdana" w:cs="Times New Roman"/>
      <w:sz w:val="20"/>
      <w:szCs w:val="24"/>
      <w:lang w:eastAsia="nl-BE"/>
    </w:rPr>
  </w:style>
  <w:style w:type="paragraph" w:styleId="BodyTextIndent3">
    <w:name w:val="Body Text Indent 3"/>
    <w:basedOn w:val="Normal"/>
    <w:link w:val="BodyTextIndent3Char"/>
    <w:uiPriority w:val="99"/>
    <w:semiHidden/>
    <w:unhideWhenUsed/>
    <w:rsid w:val="00664E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64EBB"/>
    <w:rPr>
      <w:rFonts w:ascii="Verdana" w:eastAsia="Times New Roman" w:hAnsi="Verdana" w:cs="Times New Roman"/>
      <w:sz w:val="16"/>
      <w:szCs w:val="16"/>
      <w:lang w:eastAsia="nl-BE"/>
    </w:rPr>
  </w:style>
  <w:style w:type="paragraph" w:styleId="NormalIndent">
    <w:name w:val="Normal Indent"/>
    <w:basedOn w:val="Normal"/>
    <w:uiPriority w:val="99"/>
    <w:semiHidden/>
    <w:unhideWhenUsed/>
    <w:rsid w:val="00664EBB"/>
    <w:pPr>
      <w:ind w:left="708"/>
    </w:pPr>
  </w:style>
  <w:style w:type="paragraph" w:styleId="PlainText">
    <w:name w:val="Plain Text"/>
    <w:basedOn w:val="Normal"/>
    <w:link w:val="PlainTextChar"/>
    <w:uiPriority w:val="99"/>
    <w:semiHidden/>
    <w:unhideWhenUsed/>
    <w:rsid w:val="00664EB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664EBB"/>
    <w:rPr>
      <w:rFonts w:ascii="Consolas" w:eastAsia="Times New Roman" w:hAnsi="Consolas" w:cs="Times New Roman"/>
      <w:sz w:val="21"/>
      <w:szCs w:val="21"/>
      <w:lang w:eastAsia="nl-BE"/>
    </w:rPr>
  </w:style>
  <w:style w:type="paragraph" w:styleId="Title">
    <w:name w:val="Title"/>
    <w:basedOn w:val="Normal"/>
    <w:next w:val="Normal"/>
    <w:link w:val="TitleChar"/>
    <w:uiPriority w:val="10"/>
    <w:qFormat/>
    <w:rsid w:val="00435E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5E2E"/>
    <w:rPr>
      <w:rFonts w:asciiTheme="majorHAnsi" w:eastAsiaTheme="majorEastAsia" w:hAnsiTheme="majorHAnsi" w:cstheme="majorBidi"/>
      <w:color w:val="262626" w:themeColor="text1" w:themeTint="D9"/>
      <w:spacing w:val="-15"/>
      <w:sz w:val="96"/>
      <w:szCs w:val="96"/>
    </w:rPr>
  </w:style>
  <w:style w:type="character" w:styleId="Emphasis">
    <w:name w:val="Emphasis"/>
    <w:basedOn w:val="DefaultParagraphFont"/>
    <w:uiPriority w:val="20"/>
    <w:qFormat/>
    <w:rsid w:val="00435E2E"/>
    <w:rPr>
      <w:i/>
      <w:iCs/>
      <w:color w:val="F8A37F" w:themeColor="accent6"/>
    </w:rPr>
  </w:style>
  <w:style w:type="character" w:styleId="SubtleEmphasis">
    <w:name w:val="Subtle Emphasis"/>
    <w:basedOn w:val="DefaultParagraphFont"/>
    <w:uiPriority w:val="19"/>
    <w:qFormat/>
    <w:rsid w:val="00435E2E"/>
    <w:rPr>
      <w:i/>
      <w:iCs/>
    </w:rPr>
  </w:style>
  <w:style w:type="character" w:styleId="IntenseEmphasis">
    <w:name w:val="Intense Emphasis"/>
    <w:basedOn w:val="DefaultParagraphFont"/>
    <w:uiPriority w:val="21"/>
    <w:qFormat/>
    <w:rsid w:val="00435E2E"/>
    <w:rPr>
      <w:b/>
      <w:bCs/>
      <w:i/>
      <w:iCs/>
    </w:rPr>
  </w:style>
  <w:style w:type="character" w:styleId="SubtleReference">
    <w:name w:val="Subtle Reference"/>
    <w:basedOn w:val="DefaultParagraphFont"/>
    <w:uiPriority w:val="31"/>
    <w:qFormat/>
    <w:rsid w:val="00435E2E"/>
    <w:rPr>
      <w:smallCaps/>
      <w:color w:val="595959" w:themeColor="text1" w:themeTint="A6"/>
    </w:rPr>
  </w:style>
  <w:style w:type="character" w:styleId="IntenseReference">
    <w:name w:val="Intense Reference"/>
    <w:basedOn w:val="DefaultParagraphFont"/>
    <w:uiPriority w:val="32"/>
    <w:qFormat/>
    <w:rsid w:val="00435E2E"/>
    <w:rPr>
      <w:b/>
      <w:bCs/>
      <w:smallCaps/>
      <w:color w:val="F8A37F" w:themeColor="accent6"/>
    </w:rPr>
  </w:style>
  <w:style w:type="character" w:styleId="BookTitle">
    <w:name w:val="Book Title"/>
    <w:basedOn w:val="DefaultParagraphFont"/>
    <w:uiPriority w:val="33"/>
    <w:qFormat/>
    <w:rsid w:val="00435E2E"/>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624">
      <w:bodyDiv w:val="1"/>
      <w:marLeft w:val="0"/>
      <w:marRight w:val="0"/>
      <w:marTop w:val="0"/>
      <w:marBottom w:val="0"/>
      <w:divBdr>
        <w:top w:val="none" w:sz="0" w:space="0" w:color="auto"/>
        <w:left w:val="none" w:sz="0" w:space="0" w:color="auto"/>
        <w:bottom w:val="none" w:sz="0" w:space="0" w:color="auto"/>
        <w:right w:val="none" w:sz="0" w:space="0" w:color="auto"/>
      </w:divBdr>
      <w:divsChild>
        <w:div w:id="1415005237">
          <w:marLeft w:val="0"/>
          <w:marRight w:val="0"/>
          <w:marTop w:val="0"/>
          <w:marBottom w:val="0"/>
          <w:divBdr>
            <w:top w:val="none" w:sz="0" w:space="0" w:color="auto"/>
            <w:left w:val="none" w:sz="0" w:space="0" w:color="auto"/>
            <w:bottom w:val="none" w:sz="0" w:space="0" w:color="auto"/>
            <w:right w:val="none" w:sz="0" w:space="0" w:color="auto"/>
          </w:divBdr>
          <w:divsChild>
            <w:div w:id="136191547">
              <w:marLeft w:val="0"/>
              <w:marRight w:val="0"/>
              <w:marTop w:val="0"/>
              <w:marBottom w:val="0"/>
              <w:divBdr>
                <w:top w:val="none" w:sz="0" w:space="0" w:color="auto"/>
                <w:left w:val="none" w:sz="0" w:space="0" w:color="auto"/>
                <w:bottom w:val="none" w:sz="0" w:space="0" w:color="auto"/>
                <w:right w:val="none" w:sz="0" w:space="0" w:color="auto"/>
              </w:divBdr>
              <w:divsChild>
                <w:div w:id="10082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882">
          <w:marLeft w:val="0"/>
          <w:marRight w:val="0"/>
          <w:marTop w:val="0"/>
          <w:marBottom w:val="0"/>
          <w:divBdr>
            <w:top w:val="none" w:sz="0" w:space="0" w:color="auto"/>
            <w:left w:val="none" w:sz="0" w:space="0" w:color="auto"/>
            <w:bottom w:val="none" w:sz="0" w:space="0" w:color="auto"/>
            <w:right w:val="none" w:sz="0" w:space="0" w:color="auto"/>
          </w:divBdr>
        </w:div>
      </w:divsChild>
    </w:div>
    <w:div w:id="383331453">
      <w:bodyDiv w:val="1"/>
      <w:marLeft w:val="0"/>
      <w:marRight w:val="0"/>
      <w:marTop w:val="0"/>
      <w:marBottom w:val="0"/>
      <w:divBdr>
        <w:top w:val="none" w:sz="0" w:space="0" w:color="auto"/>
        <w:left w:val="none" w:sz="0" w:space="0" w:color="auto"/>
        <w:bottom w:val="none" w:sz="0" w:space="0" w:color="auto"/>
        <w:right w:val="none" w:sz="0" w:space="0" w:color="auto"/>
      </w:divBdr>
    </w:div>
    <w:div w:id="490684698">
      <w:bodyDiv w:val="1"/>
      <w:marLeft w:val="0"/>
      <w:marRight w:val="0"/>
      <w:marTop w:val="0"/>
      <w:marBottom w:val="0"/>
      <w:divBdr>
        <w:top w:val="none" w:sz="0" w:space="0" w:color="auto"/>
        <w:left w:val="none" w:sz="0" w:space="0" w:color="auto"/>
        <w:bottom w:val="none" w:sz="0" w:space="0" w:color="auto"/>
        <w:right w:val="none" w:sz="0" w:space="0" w:color="auto"/>
      </w:divBdr>
      <w:divsChild>
        <w:div w:id="2014607888">
          <w:marLeft w:val="-30"/>
          <w:marRight w:val="0"/>
          <w:marTop w:val="0"/>
          <w:marBottom w:val="0"/>
          <w:divBdr>
            <w:top w:val="none" w:sz="0" w:space="0" w:color="auto"/>
            <w:left w:val="none" w:sz="0" w:space="0" w:color="auto"/>
            <w:bottom w:val="none" w:sz="0" w:space="0" w:color="auto"/>
            <w:right w:val="none" w:sz="0" w:space="0" w:color="auto"/>
          </w:divBdr>
        </w:div>
        <w:div w:id="1308630969">
          <w:marLeft w:val="0"/>
          <w:marRight w:val="0"/>
          <w:marTop w:val="0"/>
          <w:marBottom w:val="0"/>
          <w:divBdr>
            <w:top w:val="none" w:sz="0" w:space="0" w:color="auto"/>
            <w:left w:val="none" w:sz="0" w:space="0" w:color="auto"/>
            <w:bottom w:val="none" w:sz="0" w:space="0" w:color="auto"/>
            <w:right w:val="none" w:sz="0" w:space="0" w:color="auto"/>
          </w:divBdr>
          <w:divsChild>
            <w:div w:id="1518813971">
              <w:marLeft w:val="0"/>
              <w:marRight w:val="0"/>
              <w:marTop w:val="0"/>
              <w:marBottom w:val="0"/>
              <w:divBdr>
                <w:top w:val="none" w:sz="0" w:space="0" w:color="auto"/>
                <w:left w:val="none" w:sz="0" w:space="0" w:color="auto"/>
                <w:bottom w:val="none" w:sz="0" w:space="0" w:color="auto"/>
                <w:right w:val="none" w:sz="0" w:space="0" w:color="auto"/>
              </w:divBdr>
            </w:div>
            <w:div w:id="326640836">
              <w:marLeft w:val="150"/>
              <w:marRight w:val="0"/>
              <w:marTop w:val="0"/>
              <w:marBottom w:val="0"/>
              <w:divBdr>
                <w:top w:val="none" w:sz="0" w:space="0" w:color="auto"/>
                <w:left w:val="none" w:sz="0" w:space="0" w:color="auto"/>
                <w:bottom w:val="none" w:sz="0" w:space="0" w:color="auto"/>
                <w:right w:val="none" w:sz="0" w:space="0" w:color="auto"/>
              </w:divBdr>
              <w:divsChild>
                <w:div w:id="1294016855">
                  <w:marLeft w:val="0"/>
                  <w:marRight w:val="0"/>
                  <w:marTop w:val="0"/>
                  <w:marBottom w:val="0"/>
                  <w:divBdr>
                    <w:top w:val="none" w:sz="0" w:space="0" w:color="auto"/>
                    <w:left w:val="none" w:sz="0" w:space="0" w:color="auto"/>
                    <w:bottom w:val="none" w:sz="0" w:space="0" w:color="auto"/>
                    <w:right w:val="none" w:sz="0" w:space="0" w:color="auto"/>
                  </w:divBdr>
                </w:div>
              </w:divsChild>
            </w:div>
            <w:div w:id="2666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696196358">
      <w:bodyDiv w:val="1"/>
      <w:marLeft w:val="0"/>
      <w:marRight w:val="0"/>
      <w:marTop w:val="0"/>
      <w:marBottom w:val="0"/>
      <w:divBdr>
        <w:top w:val="none" w:sz="0" w:space="0" w:color="auto"/>
        <w:left w:val="none" w:sz="0" w:space="0" w:color="auto"/>
        <w:bottom w:val="none" w:sz="0" w:space="0" w:color="auto"/>
        <w:right w:val="none" w:sz="0" w:space="0" w:color="auto"/>
      </w:divBdr>
    </w:div>
    <w:div w:id="889729778">
      <w:bodyDiv w:val="1"/>
      <w:marLeft w:val="0"/>
      <w:marRight w:val="0"/>
      <w:marTop w:val="0"/>
      <w:marBottom w:val="0"/>
      <w:divBdr>
        <w:top w:val="none" w:sz="0" w:space="0" w:color="auto"/>
        <w:left w:val="none" w:sz="0" w:space="0" w:color="auto"/>
        <w:bottom w:val="none" w:sz="0" w:space="0" w:color="auto"/>
        <w:right w:val="none" w:sz="0" w:space="0" w:color="auto"/>
      </w:divBdr>
      <w:divsChild>
        <w:div w:id="1882745718">
          <w:marLeft w:val="0"/>
          <w:marRight w:val="0"/>
          <w:marTop w:val="0"/>
          <w:marBottom w:val="0"/>
          <w:divBdr>
            <w:top w:val="none" w:sz="0" w:space="0" w:color="auto"/>
            <w:left w:val="none" w:sz="0" w:space="0" w:color="auto"/>
            <w:bottom w:val="none" w:sz="0" w:space="0" w:color="auto"/>
            <w:right w:val="none" w:sz="0" w:space="0" w:color="auto"/>
          </w:divBdr>
          <w:divsChild>
            <w:div w:id="1957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139">
      <w:bodyDiv w:val="1"/>
      <w:marLeft w:val="0"/>
      <w:marRight w:val="0"/>
      <w:marTop w:val="0"/>
      <w:marBottom w:val="0"/>
      <w:divBdr>
        <w:top w:val="none" w:sz="0" w:space="0" w:color="auto"/>
        <w:left w:val="none" w:sz="0" w:space="0" w:color="auto"/>
        <w:bottom w:val="none" w:sz="0" w:space="0" w:color="auto"/>
        <w:right w:val="none" w:sz="0" w:space="0" w:color="auto"/>
      </w:divBdr>
      <w:divsChild>
        <w:div w:id="1840149610">
          <w:marLeft w:val="0"/>
          <w:marRight w:val="0"/>
          <w:marTop w:val="0"/>
          <w:marBottom w:val="0"/>
          <w:divBdr>
            <w:top w:val="none" w:sz="0" w:space="0" w:color="auto"/>
            <w:left w:val="none" w:sz="0" w:space="0" w:color="auto"/>
            <w:bottom w:val="none" w:sz="0" w:space="0" w:color="auto"/>
            <w:right w:val="none" w:sz="0" w:space="0" w:color="auto"/>
          </w:divBdr>
          <w:divsChild>
            <w:div w:id="1253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467">
      <w:bodyDiv w:val="1"/>
      <w:marLeft w:val="0"/>
      <w:marRight w:val="0"/>
      <w:marTop w:val="0"/>
      <w:marBottom w:val="0"/>
      <w:divBdr>
        <w:top w:val="none" w:sz="0" w:space="0" w:color="auto"/>
        <w:left w:val="none" w:sz="0" w:space="0" w:color="auto"/>
        <w:bottom w:val="none" w:sz="0" w:space="0" w:color="auto"/>
        <w:right w:val="none" w:sz="0" w:space="0" w:color="auto"/>
      </w:divBdr>
    </w:div>
    <w:div w:id="1269898464">
      <w:bodyDiv w:val="1"/>
      <w:marLeft w:val="0"/>
      <w:marRight w:val="0"/>
      <w:marTop w:val="0"/>
      <w:marBottom w:val="0"/>
      <w:divBdr>
        <w:top w:val="none" w:sz="0" w:space="0" w:color="auto"/>
        <w:left w:val="none" w:sz="0" w:space="0" w:color="auto"/>
        <w:bottom w:val="none" w:sz="0" w:space="0" w:color="auto"/>
        <w:right w:val="none" w:sz="0" w:space="0" w:color="auto"/>
      </w:divBdr>
    </w:div>
    <w:div w:id="1327249640">
      <w:bodyDiv w:val="1"/>
      <w:marLeft w:val="0"/>
      <w:marRight w:val="0"/>
      <w:marTop w:val="0"/>
      <w:marBottom w:val="0"/>
      <w:divBdr>
        <w:top w:val="none" w:sz="0" w:space="0" w:color="auto"/>
        <w:left w:val="none" w:sz="0" w:space="0" w:color="auto"/>
        <w:bottom w:val="none" w:sz="0" w:space="0" w:color="auto"/>
        <w:right w:val="none" w:sz="0" w:space="0" w:color="auto"/>
      </w:divBdr>
    </w:div>
    <w:div w:id="1642535786">
      <w:bodyDiv w:val="1"/>
      <w:marLeft w:val="0"/>
      <w:marRight w:val="0"/>
      <w:marTop w:val="0"/>
      <w:marBottom w:val="0"/>
      <w:divBdr>
        <w:top w:val="none" w:sz="0" w:space="0" w:color="auto"/>
        <w:left w:val="none" w:sz="0" w:space="0" w:color="auto"/>
        <w:bottom w:val="none" w:sz="0" w:space="0" w:color="auto"/>
        <w:right w:val="none" w:sz="0" w:space="0" w:color="auto"/>
      </w:divBdr>
    </w:div>
    <w:div w:id="1793355619">
      <w:bodyDiv w:val="1"/>
      <w:marLeft w:val="0"/>
      <w:marRight w:val="0"/>
      <w:marTop w:val="0"/>
      <w:marBottom w:val="0"/>
      <w:divBdr>
        <w:top w:val="none" w:sz="0" w:space="0" w:color="auto"/>
        <w:left w:val="none" w:sz="0" w:space="0" w:color="auto"/>
        <w:bottom w:val="none" w:sz="0" w:space="0" w:color="auto"/>
        <w:right w:val="none" w:sz="0" w:space="0" w:color="auto"/>
      </w:divBdr>
    </w:div>
    <w:div w:id="1877502500">
      <w:bodyDiv w:val="1"/>
      <w:marLeft w:val="0"/>
      <w:marRight w:val="0"/>
      <w:marTop w:val="0"/>
      <w:marBottom w:val="0"/>
      <w:divBdr>
        <w:top w:val="none" w:sz="0" w:space="0" w:color="auto"/>
        <w:left w:val="none" w:sz="0" w:space="0" w:color="auto"/>
        <w:bottom w:val="none" w:sz="0" w:space="0" w:color="auto"/>
        <w:right w:val="none" w:sz="0" w:space="0" w:color="auto"/>
      </w:divBdr>
      <w:divsChild>
        <w:div w:id="1256940654">
          <w:marLeft w:val="1138"/>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11" ma:contentTypeDescription="Een nieuw document maken." ma:contentTypeScope="" ma:versionID="883eef95a466a1e13585620d7216a6e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28d2a85caecf8ddc5b0b6627a5c155b3"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AC5CD-5EDE-4E3C-B3CC-BBCDA94E8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0BC1A-B2AB-4222-931B-2E4A1E5710FC}">
  <ds:schemaRefs>
    <ds:schemaRef ds:uri="http://schemas.openxmlformats.org/officeDocument/2006/bibliography"/>
  </ds:schemaRefs>
</ds:datastoreItem>
</file>

<file path=customXml/itemProps3.xml><?xml version="1.0" encoding="utf-8"?>
<ds:datastoreItem xmlns:ds="http://schemas.openxmlformats.org/officeDocument/2006/customXml" ds:itemID="{A7E63F1F-9550-4B12-8872-C3477F6B4F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1568FB-93C6-4DC3-B509-360DA29FA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59</TotalTime>
  <Pages>1</Pages>
  <Words>8904</Words>
  <Characters>48973</Characters>
  <Application>Microsoft Office Word</Application>
  <DocSecurity>0</DocSecurity>
  <Lines>408</Lines>
  <Paragraphs>115</Paragraphs>
  <ScaleCrop>false</ScaleCrop>
  <HeadingPairs>
    <vt:vector size="6" baseType="variant">
      <vt:variant>
        <vt:lpstr>Titel</vt:lpstr>
      </vt:variant>
      <vt:variant>
        <vt:i4>1</vt:i4>
      </vt:variant>
      <vt:variant>
        <vt:lpstr>Title</vt:lpstr>
      </vt:variant>
      <vt:variant>
        <vt:i4>1</vt:i4>
      </vt:variant>
      <vt:variant>
        <vt:lpstr>Headings</vt:lpstr>
      </vt:variant>
      <vt:variant>
        <vt:i4>22</vt:i4>
      </vt:variant>
    </vt:vector>
  </HeadingPairs>
  <TitlesOfParts>
    <vt:vector size="24" baseType="lpstr">
      <vt:lpstr>Keuzeproject 1 - INFRA</vt:lpstr>
      <vt:lpstr>Keuzeproject 1 - INFRA</vt:lpstr>
      <vt:lpstr>Woord vooraf</vt:lpstr>
      <vt:lpstr>Inhoudsopgave</vt:lpstr>
      <vt:lpstr>Inleiding</vt:lpstr>
      <vt:lpstr>CCS project</vt:lpstr>
      <vt:lpstr>    Planning</vt:lpstr>
      <vt:lpstr>    Projectteams en samenwerking tussen projectteams</vt:lpstr>
      <vt:lpstr>    LAN party infrastructuur</vt:lpstr>
      <vt:lpstr>        SCHEMA “Between”:</vt:lpstr>
      <vt:lpstr>        SCHEMA “FINAL”:</vt:lpstr>
      <vt:lpstr>        Het netwerk</vt:lpstr>
      <vt:lpstr>    Cliënt systemen</vt:lpstr>
      <vt:lpstr>    FTP server</vt:lpstr>
      <vt:lpstr>    Game Server</vt:lpstr>
      <vt:lpstr>    Monitoren van het netwerk</vt:lpstr>
      <vt:lpstr>        </vt:lpstr>
      <vt:lpstr>    Apache webserver</vt:lpstr>
      <vt:lpstr>    Projectplan</vt:lpstr>
      <vt:lpstr>    DHCP webserver</vt:lpstr>
      <vt:lpstr>    Uittekenen Netwerkomgeving LAN party</vt:lpstr>
      <vt:lpstr>    Manage and promote your LAN party</vt:lpstr>
      <vt:lpstr>Opleveren project</vt:lpstr>
      <vt:lpstr>Besluit</vt:lpstr>
    </vt:vector>
  </TitlesOfParts>
  <Company>Thomas More</Company>
  <LinksUpToDate>false</LinksUpToDate>
  <CharactersWithSpaces>57762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Keuzeproject 1 - INFRA</dc:title>
  <dc:subject/>
  <dc:creator>Tom Belmans</dc:creator>
  <cp:keywords/>
  <dc:description/>
  <cp:lastModifiedBy>Tom Belmans</cp:lastModifiedBy>
  <cp:revision>29</cp:revision>
  <cp:lastPrinted>2023-03-31T08:57:00Z</cp:lastPrinted>
  <dcterms:created xsi:type="dcterms:W3CDTF">2022-03-22T14:23:00Z</dcterms:created>
  <dcterms:modified xsi:type="dcterms:W3CDTF">2023-03-31T08:57:00Z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Keuzeproject 1 - INFRA</vt:lpwstr>
  </property>
  <property fmtid="{D5CDD505-2E9C-101B-9397-08002B2CF9AE}" pid="3" name="Auteur">
    <vt:lpwstr>Caroline Vanderheyden_x000d_
Liesbeth Kenens _x000d_
Filippo Bagnoli</vt:lpwstr>
  </property>
  <property fmtid="{D5CDD505-2E9C-101B-9397-08002B2CF9AE}" pid="4" name="Opleiding">
    <vt:lpwstr>1ITF</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Keuzeproject 1 - INFRA</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y fmtid="{D5CDD505-2E9C-101B-9397-08002B2CF9AE}" pid="18" name="ContentTypeId">
    <vt:lpwstr>0x01010063123381AD8F5A45B416EE6FBD6CB2E2</vt:lpwstr>
  </property>
  <property fmtid="{D5CDD505-2E9C-101B-9397-08002B2CF9AE}" pid="19" name="MSIP_Label_c337be75-dfbb-4261-9834-ac247c7dde13_Enabled">
    <vt:lpwstr>true</vt:lpwstr>
  </property>
  <property fmtid="{D5CDD505-2E9C-101B-9397-08002B2CF9AE}" pid="20" name="MSIP_Label_c337be75-dfbb-4261-9834-ac247c7dde13_SetDate">
    <vt:lpwstr>2023-03-15T20:38:15Z</vt:lpwstr>
  </property>
  <property fmtid="{D5CDD505-2E9C-101B-9397-08002B2CF9AE}" pid="21" name="MSIP_Label_c337be75-dfbb-4261-9834-ac247c7dde13_Method">
    <vt:lpwstr>Standard</vt:lpwstr>
  </property>
  <property fmtid="{D5CDD505-2E9C-101B-9397-08002B2CF9AE}" pid="22" name="MSIP_Label_c337be75-dfbb-4261-9834-ac247c7dde13_Name">
    <vt:lpwstr>Algemeen</vt:lpwstr>
  </property>
  <property fmtid="{D5CDD505-2E9C-101B-9397-08002B2CF9AE}" pid="23" name="MSIP_Label_c337be75-dfbb-4261-9834-ac247c7dde13_SiteId">
    <vt:lpwstr>77d33cc5-c9b4-4766-95c7-ed5b515e1cce</vt:lpwstr>
  </property>
  <property fmtid="{D5CDD505-2E9C-101B-9397-08002B2CF9AE}" pid="24" name="MSIP_Label_c337be75-dfbb-4261-9834-ac247c7dde13_ActionId">
    <vt:lpwstr>08334817-f234-419b-a95d-24674a9e60b6</vt:lpwstr>
  </property>
  <property fmtid="{D5CDD505-2E9C-101B-9397-08002B2CF9AE}" pid="25" name="MSIP_Label_c337be75-dfbb-4261-9834-ac247c7dde13_ContentBits">
    <vt:lpwstr>0</vt:lpwstr>
  </property>
</Properties>
</file>